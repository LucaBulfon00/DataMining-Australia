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1136B" w14:textId="77777777" w:rsidR="576062CF" w:rsidRDefault="576062CF" w:rsidP="00FD478C"/>
    <w:p w14:paraId="0982ACDE" w14:textId="77777777" w:rsidR="576062CF" w:rsidRDefault="576062CF" w:rsidP="00FD478C"/>
    <w:p w14:paraId="21EE9174" w14:textId="77777777" w:rsidR="00B95CFE" w:rsidRDefault="00B95CFE" w:rsidP="00FD478C"/>
    <w:p w14:paraId="617B8E56" w14:textId="77777777" w:rsidR="00B95CFE" w:rsidRDefault="00B95CFE" w:rsidP="00FD478C"/>
    <w:p w14:paraId="79BA7983" w14:textId="77777777" w:rsidR="00B95CFE" w:rsidRDefault="00B95CFE" w:rsidP="00FD478C"/>
    <w:p w14:paraId="53BDDA83" w14:textId="77777777" w:rsidR="00B95CFE" w:rsidRDefault="00B95CFE" w:rsidP="00FD478C"/>
    <w:p w14:paraId="598A0DFC" w14:textId="77777777" w:rsidR="00B95CFE" w:rsidRDefault="00B95CFE" w:rsidP="00FD478C"/>
    <w:p w14:paraId="701F73B7" w14:textId="77777777" w:rsidR="00B95CFE" w:rsidRDefault="00B95CFE" w:rsidP="00FD478C"/>
    <w:p w14:paraId="03B931E1" w14:textId="77777777" w:rsidR="00B95CFE" w:rsidRDefault="00B95CFE" w:rsidP="00FD478C"/>
    <w:p w14:paraId="1598F9F0" w14:textId="77777777" w:rsidR="00B95CFE" w:rsidRDefault="00B95CFE" w:rsidP="00FD478C"/>
    <w:p w14:paraId="636D727E" w14:textId="77777777" w:rsidR="00B95CFE" w:rsidRDefault="00B95CFE" w:rsidP="00FD478C"/>
    <w:p w14:paraId="1C0955B8" w14:textId="77777777" w:rsidR="00B95CFE" w:rsidRDefault="00B95CFE" w:rsidP="00FD478C"/>
    <w:p w14:paraId="49D3912E" w14:textId="77777777" w:rsidR="00B95CFE" w:rsidRDefault="00B95CFE" w:rsidP="00FD478C"/>
    <w:p w14:paraId="361F23BE" w14:textId="77777777" w:rsidR="00B95CFE" w:rsidRDefault="00B95CFE" w:rsidP="00FD478C"/>
    <w:p w14:paraId="11550ADF" w14:textId="5D0BBE7C" w:rsidR="576062CF" w:rsidRDefault="576062CF" w:rsidP="00FD478C"/>
    <w:p w14:paraId="0122D225" w14:textId="138D4E5B" w:rsidR="576062CF" w:rsidRPr="00FD478C" w:rsidRDefault="001524C5" w:rsidP="00FD478C">
      <w:pPr>
        <w:pStyle w:val="Title"/>
      </w:pPr>
      <w:r>
        <w:t xml:space="preserve">Will It Rain </w:t>
      </w:r>
      <w:r w:rsidR="27305971">
        <w:t>in</w:t>
      </w:r>
      <w:r>
        <w:t xml:space="preserve"> Australia? </w:t>
      </w:r>
    </w:p>
    <w:p w14:paraId="068EBE18" w14:textId="78A94E51" w:rsidR="576062CF" w:rsidRPr="00FD478C" w:rsidRDefault="001524C5" w:rsidP="00FD478C">
      <w:pPr>
        <w:pStyle w:val="Title"/>
      </w:pPr>
      <w:r>
        <w:t xml:space="preserve">Weather </w:t>
      </w:r>
      <w:r w:rsidR="1F543F4B">
        <w:t>Forecasting</w:t>
      </w:r>
      <w:r w:rsidR="576062CF" w:rsidRPr="00FD478C">
        <w:t xml:space="preserve"> </w:t>
      </w:r>
      <w:r>
        <w:t xml:space="preserve">Using </w:t>
      </w:r>
      <w:r w:rsidR="2A4B9578">
        <w:t>Machine Learning Algorithms</w:t>
      </w:r>
    </w:p>
    <w:p w14:paraId="40788EA8" w14:textId="59249DA4" w:rsidR="47706B92" w:rsidRDefault="47706B92" w:rsidP="47706B92">
      <w:pPr>
        <w:pStyle w:val="Subtitle"/>
      </w:pPr>
    </w:p>
    <w:p w14:paraId="1F153D5E" w14:textId="08D8C544" w:rsidR="6AC28199" w:rsidRDefault="6AC28199" w:rsidP="6AC28199">
      <w:pPr>
        <w:pStyle w:val="Subtitle"/>
      </w:pPr>
    </w:p>
    <w:p w14:paraId="2D1F5139" w14:textId="2F5E8776" w:rsidR="576062CF" w:rsidRDefault="00FD478C" w:rsidP="00FD478C">
      <w:pPr>
        <w:pStyle w:val="Subtitle"/>
      </w:pPr>
      <w:r w:rsidRPr="00FD478C">
        <w:t xml:space="preserve"> </w:t>
      </w:r>
    </w:p>
    <w:p w14:paraId="257BBB85" w14:textId="751519E0" w:rsidR="00FD478C" w:rsidRDefault="001524C5" w:rsidP="00FD478C">
      <w:pPr>
        <w:pStyle w:val="Subtitle"/>
      </w:pPr>
      <w:r>
        <w:t>Luca Bulfon and Jack Cimorelli</w:t>
      </w:r>
      <w:r w:rsidR="00FD478C" w:rsidRPr="00FD478C">
        <w:t xml:space="preserve"> </w:t>
      </w:r>
      <w:r w:rsidR="7CC6843D">
        <w:t>(Team 3)</w:t>
      </w:r>
    </w:p>
    <w:p w14:paraId="16D59F8E" w14:textId="01C72EC8" w:rsidR="00FD478C" w:rsidRDefault="001524C5" w:rsidP="00FD478C">
      <w:pPr>
        <w:pStyle w:val="Subtitle"/>
      </w:pPr>
      <w:r>
        <w:t>Marist College</w:t>
      </w:r>
      <w:r w:rsidR="00FD478C" w:rsidRPr="00FD478C">
        <w:t xml:space="preserve"> </w:t>
      </w:r>
    </w:p>
    <w:p w14:paraId="52C197F0" w14:textId="1DD4DB9B" w:rsidR="001524C5" w:rsidRPr="001524C5" w:rsidRDefault="001524C5" w:rsidP="001524C5">
      <w:pPr>
        <w:pStyle w:val="Subtitle"/>
      </w:pPr>
      <w:r>
        <w:t>MSIS 645:</w:t>
      </w:r>
      <w:r w:rsidR="00FD478C" w:rsidRPr="00FD478C">
        <w:t xml:space="preserve"> </w:t>
      </w:r>
      <w:r>
        <w:t>Data Mining &amp; Predictive Analytics</w:t>
      </w:r>
    </w:p>
    <w:p w14:paraId="7DF12EF4" w14:textId="45729C9F" w:rsidR="00FD478C" w:rsidRPr="008F79BA" w:rsidRDefault="001524C5" w:rsidP="002A39E8">
      <w:pPr>
        <w:jc w:val="center"/>
      </w:pPr>
      <w:r w:rsidRPr="008F79BA">
        <w:t xml:space="preserve">Prof. </w:t>
      </w:r>
      <w:proofErr w:type="spellStart"/>
      <w:r w:rsidRPr="008F79BA">
        <w:t>E</w:t>
      </w:r>
      <w:r w:rsidR="338F5B8B" w:rsidRPr="008F79BA">
        <w:t>í</w:t>
      </w:r>
      <w:r w:rsidRPr="008F79BA">
        <w:t>tel</w:t>
      </w:r>
      <w:proofErr w:type="spellEnd"/>
      <w:r w:rsidRPr="008F79BA">
        <w:t xml:space="preserve"> </w:t>
      </w:r>
      <w:proofErr w:type="spellStart"/>
      <w:r w:rsidRPr="008F79BA">
        <w:t>Lauria</w:t>
      </w:r>
      <w:proofErr w:type="spellEnd"/>
      <w:r w:rsidR="00FD478C" w:rsidRPr="008F79BA">
        <w:t xml:space="preserve"> </w:t>
      </w:r>
    </w:p>
    <w:p w14:paraId="28A3395C" w14:textId="77777777" w:rsidR="576062CF" w:rsidRPr="008F79BA" w:rsidRDefault="576062CF" w:rsidP="576062CF">
      <w:r w:rsidRPr="008F79BA">
        <w:br w:type="page"/>
      </w:r>
    </w:p>
    <w:p w14:paraId="0214F730" w14:textId="1FABDC68" w:rsidR="00500997" w:rsidRDefault="008A1A0A" w:rsidP="001524C5">
      <w:pPr>
        <w:jc w:val="center"/>
        <w:rPr>
          <w:b/>
          <w:sz w:val="22"/>
          <w:szCs w:val="22"/>
          <w:lang w:val="it-IT"/>
        </w:rPr>
      </w:pPr>
      <w:r w:rsidRPr="63F40F7A">
        <w:rPr>
          <w:b/>
          <w:sz w:val="22"/>
          <w:szCs w:val="22"/>
          <w:lang w:val="it-IT"/>
        </w:rPr>
        <w:lastRenderedPageBreak/>
        <w:t xml:space="preserve">Executive </w:t>
      </w:r>
      <w:proofErr w:type="spellStart"/>
      <w:r w:rsidRPr="63F40F7A">
        <w:rPr>
          <w:b/>
          <w:sz w:val="22"/>
          <w:szCs w:val="22"/>
          <w:lang w:val="it-IT"/>
        </w:rPr>
        <w:t>Summary</w:t>
      </w:r>
      <w:proofErr w:type="spellEnd"/>
    </w:p>
    <w:p w14:paraId="7FE55615" w14:textId="77777777" w:rsidR="004E42EF" w:rsidRDefault="004E42EF" w:rsidP="001524C5">
      <w:pPr>
        <w:jc w:val="center"/>
        <w:rPr>
          <w:b/>
          <w:sz w:val="22"/>
          <w:szCs w:val="22"/>
          <w:lang w:val="it-IT"/>
        </w:rPr>
      </w:pPr>
    </w:p>
    <w:p w14:paraId="745E0BEE" w14:textId="62E9CA3C" w:rsidR="008A1A0A" w:rsidRDefault="008A1A0A" w:rsidP="6325D433">
      <w:pPr>
        <w:ind w:firstLine="720"/>
        <w:jc w:val="both"/>
        <w:rPr>
          <w:sz w:val="22"/>
          <w:szCs w:val="22"/>
        </w:rPr>
      </w:pPr>
      <w:r w:rsidRPr="63F40F7A">
        <w:rPr>
          <w:sz w:val="22"/>
          <w:szCs w:val="22"/>
        </w:rPr>
        <w:t xml:space="preserve">This project will attempt to analyze multiple measurements of different meteorological parameters (temperature, wind, humidity, pressure…) during a day and predict whether it will rain tomorrow or not. The project will use data from the Australian Bureau of Meteorology (BOM) contained inside a dataset available on Kaggle.com. The motivation for this project is to help increase our understanding of weather and patterns. Understanding these patterns' importance cannot be understated. It is widely accepted that weather is easiest to predict </w:t>
      </w:r>
      <w:bookmarkStart w:id="0" w:name="_Int_l7cW3X3K"/>
      <w:proofErr w:type="gramStart"/>
      <w:r w:rsidRPr="63F40F7A">
        <w:rPr>
          <w:sz w:val="22"/>
          <w:szCs w:val="22"/>
        </w:rPr>
        <w:t>in the near future</w:t>
      </w:r>
      <w:bookmarkEnd w:id="0"/>
      <w:proofErr w:type="gramEnd"/>
      <w:r w:rsidRPr="63F40F7A">
        <w:rPr>
          <w:sz w:val="22"/>
          <w:szCs w:val="22"/>
        </w:rPr>
        <w:t xml:space="preserve"> and becomes increasingly difficult further into the future. Weather forecasting has a very vast scale of complexity. It can be performed with any level of technology or dataset (Brenner, 2015).</w:t>
      </w:r>
    </w:p>
    <w:p w14:paraId="0DD7474E" w14:textId="327CB721" w:rsidR="4BC6FA0A" w:rsidRDefault="4BC6FA0A" w:rsidP="4BC6FA0A">
      <w:pPr>
        <w:jc w:val="both"/>
        <w:rPr>
          <w:sz w:val="22"/>
          <w:szCs w:val="22"/>
        </w:rPr>
      </w:pPr>
    </w:p>
    <w:p w14:paraId="08625979" w14:textId="2E1953F6" w:rsidR="2D980378" w:rsidRDefault="2D980378" w:rsidP="4BC6FA0A">
      <w:pPr>
        <w:jc w:val="both"/>
        <w:rPr>
          <w:sz w:val="22"/>
          <w:szCs w:val="22"/>
        </w:rPr>
      </w:pPr>
      <w:r w:rsidRPr="4BC6FA0A">
        <w:rPr>
          <w:sz w:val="22"/>
          <w:szCs w:val="22"/>
        </w:rPr>
        <w:t xml:space="preserve">Before usage the data used in this project required extensive preprocessing. The dataset </w:t>
      </w:r>
      <w:r w:rsidR="791BFE51" w:rsidRPr="4BC6FA0A">
        <w:rPr>
          <w:sz w:val="22"/>
          <w:szCs w:val="22"/>
        </w:rPr>
        <w:t xml:space="preserve">initially had several different data types that were not conducive to this research that required streamlining. The data </w:t>
      </w:r>
      <w:r w:rsidR="2F11A171" w:rsidRPr="4BC6FA0A">
        <w:rPr>
          <w:sz w:val="22"/>
          <w:szCs w:val="22"/>
        </w:rPr>
        <w:t xml:space="preserve">also inherently has important spatial trends that must in some way be preserved. </w:t>
      </w:r>
      <w:r w:rsidR="110F0BF9" w:rsidRPr="1D56AF9D">
        <w:rPr>
          <w:sz w:val="22"/>
          <w:szCs w:val="22"/>
        </w:rPr>
        <w:t>Lastly, scaling using z-scores and removing outliers occurred before use in modeling.</w:t>
      </w:r>
      <w:r w:rsidR="7A0FC619" w:rsidRPr="1D56AF9D">
        <w:rPr>
          <w:sz w:val="22"/>
          <w:szCs w:val="22"/>
        </w:rPr>
        <w:t xml:space="preserve"> </w:t>
      </w:r>
      <w:r w:rsidR="7A0FC619" w:rsidRPr="41B6BAC6">
        <w:rPr>
          <w:sz w:val="22"/>
          <w:szCs w:val="22"/>
        </w:rPr>
        <w:t>A 70/30 training/testing split was used in this project.</w:t>
      </w:r>
    </w:p>
    <w:p w14:paraId="657E57A6" w14:textId="7D54FF22" w:rsidR="64B169F9" w:rsidRDefault="64B169F9" w:rsidP="64B169F9">
      <w:pPr>
        <w:jc w:val="both"/>
        <w:rPr>
          <w:sz w:val="22"/>
          <w:szCs w:val="22"/>
        </w:rPr>
      </w:pPr>
    </w:p>
    <w:p w14:paraId="4A232F49" w14:textId="7FB6F430" w:rsidR="002A39E8" w:rsidRDefault="3AF77A1E" w:rsidP="60B98F8B">
      <w:pPr>
        <w:jc w:val="both"/>
        <w:rPr>
          <w:sz w:val="22"/>
          <w:szCs w:val="22"/>
        </w:rPr>
      </w:pPr>
      <w:r w:rsidRPr="57F1670B">
        <w:rPr>
          <w:sz w:val="22"/>
          <w:szCs w:val="22"/>
        </w:rPr>
        <w:t>This project used</w:t>
      </w:r>
      <w:r w:rsidR="008A1A0A" w:rsidRPr="63F40F7A">
        <w:rPr>
          <w:sz w:val="22"/>
          <w:szCs w:val="22"/>
        </w:rPr>
        <w:t xml:space="preserve"> </w:t>
      </w:r>
      <w:r w:rsidR="008A1A0A" w:rsidRPr="06BB7F69">
        <w:rPr>
          <w:sz w:val="22"/>
          <w:szCs w:val="22"/>
        </w:rPr>
        <w:t>data mining techniques</w:t>
      </w:r>
      <w:r w:rsidR="008A1A0A" w:rsidRPr="63F40F7A">
        <w:rPr>
          <w:sz w:val="22"/>
          <w:szCs w:val="22"/>
        </w:rPr>
        <w:t xml:space="preserve"> to analyze a dataset with a binary target variable: whether it will rain the </w:t>
      </w:r>
      <w:r w:rsidR="6FDB287E" w:rsidRPr="1500E8C5">
        <w:rPr>
          <w:sz w:val="22"/>
          <w:szCs w:val="22"/>
        </w:rPr>
        <w:t xml:space="preserve">next </w:t>
      </w:r>
      <w:r w:rsidR="008A1A0A" w:rsidRPr="63F40F7A">
        <w:rPr>
          <w:sz w:val="22"/>
          <w:szCs w:val="22"/>
        </w:rPr>
        <w:t>day</w:t>
      </w:r>
      <w:r w:rsidR="002A39E8" w:rsidRPr="63F40F7A">
        <w:rPr>
          <w:sz w:val="22"/>
          <w:szCs w:val="22"/>
        </w:rPr>
        <w:t xml:space="preserve">, </w:t>
      </w:r>
      <w:r w:rsidR="008A1A0A" w:rsidRPr="63F40F7A">
        <w:rPr>
          <w:sz w:val="22"/>
          <w:szCs w:val="22"/>
        </w:rPr>
        <w:t>implement</w:t>
      </w:r>
      <w:r w:rsidR="002A39E8" w:rsidRPr="63F40F7A">
        <w:rPr>
          <w:sz w:val="22"/>
          <w:szCs w:val="22"/>
        </w:rPr>
        <w:t>ing</w:t>
      </w:r>
      <w:r w:rsidR="008A1A0A" w:rsidRPr="63F40F7A">
        <w:rPr>
          <w:sz w:val="22"/>
          <w:szCs w:val="22"/>
        </w:rPr>
        <w:t xml:space="preserve"> a set of different models to explore their effectiveness </w:t>
      </w:r>
      <w:r w:rsidR="008423DC">
        <w:rPr>
          <w:sz w:val="22"/>
          <w:szCs w:val="22"/>
        </w:rPr>
        <w:t>on</w:t>
      </w:r>
      <w:r w:rsidR="008A1A0A" w:rsidRPr="63F40F7A">
        <w:rPr>
          <w:sz w:val="22"/>
          <w:szCs w:val="22"/>
        </w:rPr>
        <w:t xml:space="preserve"> this dataset. Firstly, we will employ K-Nearest Neighbors (KNN) and Naive Bayes classifiers, known for their simplicity and efficiency in handling classification problems. Then, we will </w:t>
      </w:r>
      <w:r w:rsidR="79D47C7A" w:rsidRPr="63F40F7A">
        <w:rPr>
          <w:sz w:val="22"/>
          <w:szCs w:val="22"/>
        </w:rPr>
        <w:t>build</w:t>
      </w:r>
      <w:r w:rsidR="008A1A0A" w:rsidRPr="63F40F7A">
        <w:rPr>
          <w:sz w:val="22"/>
          <w:szCs w:val="22"/>
        </w:rPr>
        <w:t xml:space="preserve"> a Random Forest classifier, which offers robustness against overfitting and can handle complex interactions between features. Finally, to investigate the influence of temporal patterns in the weather data, we </w:t>
      </w:r>
      <w:r w:rsidR="008A1A0A" w:rsidRPr="4BC6FA0A">
        <w:rPr>
          <w:sz w:val="22"/>
          <w:szCs w:val="22"/>
        </w:rPr>
        <w:t>include</w:t>
      </w:r>
      <w:r w:rsidR="1593B332" w:rsidRPr="4BC6FA0A">
        <w:rPr>
          <w:sz w:val="22"/>
          <w:szCs w:val="22"/>
        </w:rPr>
        <w:t>d</w:t>
      </w:r>
      <w:r w:rsidR="008A1A0A" w:rsidRPr="63F40F7A">
        <w:rPr>
          <w:sz w:val="22"/>
          <w:szCs w:val="22"/>
        </w:rPr>
        <w:t xml:space="preserve"> a Long Short-Term Memory (LSTM) neural network.</w:t>
      </w:r>
    </w:p>
    <w:p w14:paraId="63EB8012" w14:textId="6C3F655D" w:rsidR="1D56AF9D" w:rsidRDefault="1D56AF9D" w:rsidP="1D56AF9D">
      <w:pPr>
        <w:jc w:val="both"/>
        <w:rPr>
          <w:sz w:val="22"/>
          <w:szCs w:val="22"/>
        </w:rPr>
      </w:pPr>
    </w:p>
    <w:p w14:paraId="548C32B9" w14:textId="530B5836" w:rsidR="6325D433" w:rsidRDefault="3FC297A3" w:rsidP="6325D433">
      <w:pPr>
        <w:jc w:val="both"/>
        <w:rPr>
          <w:sz w:val="22"/>
          <w:szCs w:val="22"/>
        </w:rPr>
      </w:pPr>
      <w:r w:rsidRPr="1D56AF9D">
        <w:rPr>
          <w:sz w:val="22"/>
          <w:szCs w:val="22"/>
        </w:rPr>
        <w:t xml:space="preserve">The project yielded encouraging results. </w:t>
      </w:r>
      <w:r w:rsidR="78E473FA" w:rsidRPr="1D56AF9D">
        <w:rPr>
          <w:sz w:val="22"/>
          <w:szCs w:val="22"/>
        </w:rPr>
        <w:t>According to the chosen evaluation metrics t</w:t>
      </w:r>
      <w:r w:rsidRPr="1D56AF9D">
        <w:rPr>
          <w:sz w:val="22"/>
          <w:szCs w:val="22"/>
        </w:rPr>
        <w:t>he most effective model was the random forest</w:t>
      </w:r>
      <w:r w:rsidR="5FD09ECD" w:rsidRPr="1D56AF9D">
        <w:rPr>
          <w:sz w:val="22"/>
          <w:szCs w:val="22"/>
        </w:rPr>
        <w:t xml:space="preserve"> classifier. The random forest classifier yielded the highest ROC AUC, F1 measure and accuracy. </w:t>
      </w:r>
      <w:r w:rsidR="4DF7C285" w:rsidRPr="1D56AF9D">
        <w:rPr>
          <w:sz w:val="22"/>
          <w:szCs w:val="22"/>
        </w:rPr>
        <w:t xml:space="preserve">The LSTM was the least effective method by way of the same metrics. The random forest classifier </w:t>
      </w:r>
      <w:r w:rsidR="540D5A4C" w:rsidRPr="1D56AF9D">
        <w:rPr>
          <w:sz w:val="22"/>
          <w:szCs w:val="22"/>
        </w:rPr>
        <w:t xml:space="preserve">likely </w:t>
      </w:r>
      <w:r w:rsidR="34F70663" w:rsidRPr="1D56AF9D">
        <w:rPr>
          <w:sz w:val="22"/>
          <w:szCs w:val="22"/>
        </w:rPr>
        <w:t xml:space="preserve">suffered from some </w:t>
      </w:r>
      <w:r w:rsidR="3F22C2A0" w:rsidRPr="1D56AF9D">
        <w:rPr>
          <w:sz w:val="22"/>
          <w:szCs w:val="22"/>
        </w:rPr>
        <w:t xml:space="preserve">amount of </w:t>
      </w:r>
      <w:r w:rsidR="34F70663" w:rsidRPr="1D56AF9D">
        <w:rPr>
          <w:sz w:val="22"/>
          <w:szCs w:val="22"/>
        </w:rPr>
        <w:t>overfitting and in the future can be improved by further hyperparameter tuning.</w:t>
      </w:r>
      <w:r w:rsidR="3170FDB1" w:rsidRPr="7DAEE3D4">
        <w:rPr>
          <w:sz w:val="22"/>
          <w:szCs w:val="22"/>
        </w:rPr>
        <w:t xml:space="preserve"> </w:t>
      </w:r>
      <w:r w:rsidR="27CEF748" w:rsidRPr="1D56AF9D">
        <w:rPr>
          <w:sz w:val="22"/>
          <w:szCs w:val="22"/>
        </w:rPr>
        <w:t xml:space="preserve">Other future improvements to the model could include a </w:t>
      </w:r>
      <w:r w:rsidR="00E07ED7" w:rsidRPr="00E07ED7">
        <w:rPr>
          <w:sz w:val="22"/>
          <w:szCs w:val="22"/>
        </w:rPr>
        <w:t>Multivariate imputation by chained equations</w:t>
      </w:r>
      <w:r w:rsidR="00E07ED7">
        <w:rPr>
          <w:sz w:val="22"/>
          <w:szCs w:val="22"/>
        </w:rPr>
        <w:t xml:space="preserve"> (</w:t>
      </w:r>
      <w:r w:rsidR="7E9C44F4" w:rsidRPr="4ADD22D8">
        <w:rPr>
          <w:sz w:val="22"/>
          <w:szCs w:val="22"/>
        </w:rPr>
        <w:t>MICE</w:t>
      </w:r>
      <w:r w:rsidR="00E07ED7">
        <w:rPr>
          <w:sz w:val="22"/>
          <w:szCs w:val="22"/>
        </w:rPr>
        <w:t>)</w:t>
      </w:r>
      <w:r w:rsidR="7E9C44F4" w:rsidRPr="4ADD22D8">
        <w:rPr>
          <w:sz w:val="22"/>
          <w:szCs w:val="22"/>
        </w:rPr>
        <w:t xml:space="preserve"> to attempt </w:t>
      </w:r>
      <w:r w:rsidR="7E9C44F4" w:rsidRPr="23A18CEC">
        <w:rPr>
          <w:sz w:val="22"/>
          <w:szCs w:val="22"/>
        </w:rPr>
        <w:t xml:space="preserve">to fill the NA </w:t>
      </w:r>
      <w:r w:rsidR="7E9C44F4" w:rsidRPr="473697AC">
        <w:rPr>
          <w:sz w:val="22"/>
          <w:szCs w:val="22"/>
        </w:rPr>
        <w:t xml:space="preserve">values or other </w:t>
      </w:r>
      <w:r w:rsidR="7E9C44F4" w:rsidRPr="5D000031">
        <w:rPr>
          <w:sz w:val="22"/>
          <w:szCs w:val="22"/>
        </w:rPr>
        <w:t xml:space="preserve">imputation methods </w:t>
      </w:r>
      <w:r w:rsidR="7E9C44F4" w:rsidRPr="41CA4DCA">
        <w:rPr>
          <w:sz w:val="22"/>
          <w:szCs w:val="22"/>
        </w:rPr>
        <w:t xml:space="preserve">rather than </w:t>
      </w:r>
      <w:r w:rsidR="7E9C44F4" w:rsidRPr="38C534CC">
        <w:rPr>
          <w:sz w:val="22"/>
          <w:szCs w:val="22"/>
        </w:rPr>
        <w:t>ex</w:t>
      </w:r>
      <w:r w:rsidR="13DF41BC" w:rsidRPr="38C534CC">
        <w:rPr>
          <w:sz w:val="22"/>
          <w:szCs w:val="22"/>
        </w:rPr>
        <w:t xml:space="preserve">cluding this data. </w:t>
      </w:r>
      <w:r w:rsidR="13DF41BC" w:rsidRPr="1566EA9E">
        <w:rPr>
          <w:sz w:val="22"/>
          <w:szCs w:val="22"/>
        </w:rPr>
        <w:t xml:space="preserve">This improvement would likely be most </w:t>
      </w:r>
      <w:r w:rsidR="13DF41BC" w:rsidRPr="6BF2ECCB">
        <w:rPr>
          <w:sz w:val="22"/>
          <w:szCs w:val="22"/>
        </w:rPr>
        <w:t>beneficial to the LSTM</w:t>
      </w:r>
      <w:r w:rsidR="0F01291E" w:rsidRPr="3D5B66F3">
        <w:rPr>
          <w:sz w:val="22"/>
          <w:szCs w:val="22"/>
        </w:rPr>
        <w:t>,</w:t>
      </w:r>
      <w:r w:rsidR="13DF41BC" w:rsidRPr="6BF2ECCB">
        <w:rPr>
          <w:sz w:val="22"/>
          <w:szCs w:val="22"/>
        </w:rPr>
        <w:t xml:space="preserve"> which </w:t>
      </w:r>
      <w:r w:rsidR="13DF41BC" w:rsidRPr="3D5B66F3">
        <w:rPr>
          <w:sz w:val="22"/>
          <w:szCs w:val="22"/>
        </w:rPr>
        <w:t>anal</w:t>
      </w:r>
      <w:r w:rsidR="31491717" w:rsidRPr="3D5B66F3">
        <w:rPr>
          <w:sz w:val="22"/>
          <w:szCs w:val="22"/>
        </w:rPr>
        <w:t xml:space="preserve">yzes temporal trends and would then have more consistent daily data to work with. </w:t>
      </w:r>
      <w:r w:rsidR="0ED5F906" w:rsidRPr="20D9C0D0">
        <w:rPr>
          <w:sz w:val="22"/>
          <w:szCs w:val="22"/>
        </w:rPr>
        <w:t xml:space="preserve">In the future one possible improvement to this study could be the introduction of the </w:t>
      </w:r>
      <w:proofErr w:type="spellStart"/>
      <w:r w:rsidR="0ED5F906" w:rsidRPr="20D9C0D0">
        <w:rPr>
          <w:sz w:val="22"/>
          <w:szCs w:val="22"/>
        </w:rPr>
        <w:t>ArcPy</w:t>
      </w:r>
      <w:proofErr w:type="spellEnd"/>
      <w:r w:rsidR="0ED5F906" w:rsidRPr="20D9C0D0">
        <w:rPr>
          <w:sz w:val="22"/>
          <w:szCs w:val="22"/>
        </w:rPr>
        <w:t xml:space="preserve"> library to further analyze spatial patterns in this dataset</w:t>
      </w:r>
      <w:r w:rsidR="18F33B21" w:rsidRPr="20D9C0D0">
        <w:rPr>
          <w:sz w:val="22"/>
          <w:szCs w:val="22"/>
        </w:rPr>
        <w:t xml:space="preserve">. </w:t>
      </w:r>
    </w:p>
    <w:p w14:paraId="5E977D14" w14:textId="45EABB97" w:rsidR="6325D433" w:rsidRDefault="6325D433" w:rsidP="6325D433">
      <w:pPr>
        <w:jc w:val="both"/>
        <w:rPr>
          <w:sz w:val="22"/>
          <w:szCs w:val="22"/>
        </w:rPr>
      </w:pPr>
    </w:p>
    <w:p w14:paraId="5ED0EDC8" w14:textId="4033331E" w:rsidR="00595458" w:rsidRPr="0070350A" w:rsidRDefault="001524C5" w:rsidP="4A980456">
      <w:pPr>
        <w:spacing w:after="160" w:line="259" w:lineRule="auto"/>
        <w:ind w:left="3600"/>
        <w:rPr>
          <w:b/>
          <w:sz w:val="22"/>
          <w:szCs w:val="22"/>
        </w:rPr>
      </w:pPr>
      <w:r w:rsidRPr="63F40F7A">
        <w:rPr>
          <w:b/>
          <w:sz w:val="22"/>
          <w:szCs w:val="22"/>
        </w:rPr>
        <w:t>Problem Description</w:t>
      </w:r>
    </w:p>
    <w:p w14:paraId="3356C296" w14:textId="01F07A26" w:rsidR="576062CF" w:rsidRDefault="21E0169C" w:rsidP="1AD87C56">
      <w:pPr>
        <w:ind w:firstLine="720"/>
        <w:rPr>
          <w:sz w:val="22"/>
          <w:szCs w:val="22"/>
        </w:rPr>
      </w:pPr>
      <w:r w:rsidRPr="63F40F7A">
        <w:rPr>
          <w:sz w:val="22"/>
          <w:szCs w:val="22"/>
        </w:rPr>
        <w:t xml:space="preserve">In a world </w:t>
      </w:r>
      <w:bookmarkStart w:id="1" w:name="_Int_OLtLBbq9"/>
      <w:r w:rsidRPr="63F40F7A">
        <w:rPr>
          <w:sz w:val="22"/>
          <w:szCs w:val="22"/>
        </w:rPr>
        <w:t>where</w:t>
      </w:r>
      <w:bookmarkEnd w:id="1"/>
      <w:r w:rsidRPr="63F40F7A">
        <w:rPr>
          <w:sz w:val="22"/>
          <w:szCs w:val="22"/>
        </w:rPr>
        <w:t xml:space="preserve"> extreme </w:t>
      </w:r>
      <w:r w:rsidR="63FB0B79" w:rsidRPr="63F40F7A">
        <w:rPr>
          <w:sz w:val="22"/>
          <w:szCs w:val="22"/>
        </w:rPr>
        <w:t>weather events</w:t>
      </w:r>
      <w:r w:rsidRPr="63F40F7A">
        <w:rPr>
          <w:sz w:val="22"/>
          <w:szCs w:val="22"/>
        </w:rPr>
        <w:t xml:space="preserve"> have become </w:t>
      </w:r>
      <w:r w:rsidR="3A2F4015" w:rsidRPr="63F40F7A">
        <w:rPr>
          <w:sz w:val="22"/>
          <w:szCs w:val="22"/>
        </w:rPr>
        <w:t>increasingly common</w:t>
      </w:r>
      <w:r w:rsidR="22C0FAEC" w:rsidRPr="63F40F7A">
        <w:rPr>
          <w:sz w:val="22"/>
          <w:szCs w:val="22"/>
        </w:rPr>
        <w:t>,</w:t>
      </w:r>
      <w:r w:rsidR="3A2F4015" w:rsidRPr="63F40F7A">
        <w:rPr>
          <w:sz w:val="22"/>
          <w:szCs w:val="22"/>
        </w:rPr>
        <w:t xml:space="preserve"> understanding weather forecasting has </w:t>
      </w:r>
      <w:r w:rsidR="3E4EB1CD" w:rsidRPr="63F40F7A">
        <w:rPr>
          <w:sz w:val="22"/>
          <w:szCs w:val="22"/>
        </w:rPr>
        <w:t xml:space="preserve">also </w:t>
      </w:r>
      <w:r w:rsidR="3A2F4015" w:rsidRPr="63F40F7A">
        <w:rPr>
          <w:sz w:val="22"/>
          <w:szCs w:val="22"/>
        </w:rPr>
        <w:t xml:space="preserve">become </w:t>
      </w:r>
      <w:r w:rsidR="3E4EB1CD" w:rsidRPr="63F40F7A">
        <w:rPr>
          <w:sz w:val="22"/>
          <w:szCs w:val="22"/>
        </w:rPr>
        <w:t>increasingly</w:t>
      </w:r>
      <w:r w:rsidR="620A74B0" w:rsidRPr="63F40F7A">
        <w:rPr>
          <w:sz w:val="22"/>
          <w:szCs w:val="22"/>
        </w:rPr>
        <w:t xml:space="preserve"> </w:t>
      </w:r>
      <w:r w:rsidR="798E4FA5" w:rsidRPr="63F40F7A">
        <w:rPr>
          <w:sz w:val="22"/>
          <w:szCs w:val="22"/>
        </w:rPr>
        <w:t>important</w:t>
      </w:r>
      <w:r w:rsidR="0CA9F3A2" w:rsidRPr="63F40F7A">
        <w:rPr>
          <w:sz w:val="22"/>
          <w:szCs w:val="22"/>
        </w:rPr>
        <w:t xml:space="preserve">. Data mining and predictive analytics offer us </w:t>
      </w:r>
      <w:r w:rsidR="7A0C5BDF" w:rsidRPr="63F40F7A">
        <w:rPr>
          <w:sz w:val="22"/>
          <w:szCs w:val="22"/>
        </w:rPr>
        <w:t>many techniques to address this issue</w:t>
      </w:r>
      <w:r w:rsidR="33DDC6BD" w:rsidRPr="0F175DD8">
        <w:rPr>
          <w:sz w:val="22"/>
          <w:szCs w:val="22"/>
        </w:rPr>
        <w:t xml:space="preserve"> </w:t>
      </w:r>
      <w:r w:rsidR="33DDC6BD" w:rsidRPr="1EA13D00">
        <w:rPr>
          <w:sz w:val="22"/>
          <w:szCs w:val="22"/>
        </w:rPr>
        <w:t xml:space="preserve">(Brenner, </w:t>
      </w:r>
      <w:r w:rsidR="33DDC6BD" w:rsidRPr="1D56AF9D">
        <w:rPr>
          <w:sz w:val="22"/>
          <w:szCs w:val="22"/>
        </w:rPr>
        <w:t>2015)</w:t>
      </w:r>
      <w:r w:rsidR="7A0C5BDF" w:rsidRPr="1D56AF9D">
        <w:rPr>
          <w:sz w:val="22"/>
          <w:szCs w:val="22"/>
        </w:rPr>
        <w:t>.</w:t>
      </w:r>
      <w:r w:rsidR="7A0C5BDF" w:rsidRPr="63F40F7A">
        <w:rPr>
          <w:sz w:val="22"/>
          <w:szCs w:val="22"/>
        </w:rPr>
        <w:t xml:space="preserve"> The country of Australia will be the focus of this project.</w:t>
      </w:r>
      <w:r w:rsidR="281F88DD" w:rsidRPr="63F40F7A">
        <w:rPr>
          <w:sz w:val="22"/>
          <w:szCs w:val="22"/>
        </w:rPr>
        <w:t xml:space="preserve"> Over the past year Australia has had </w:t>
      </w:r>
      <w:r w:rsidR="2A5A1860" w:rsidRPr="63F40F7A">
        <w:rPr>
          <w:sz w:val="22"/>
          <w:szCs w:val="22"/>
        </w:rPr>
        <w:t xml:space="preserve">issues with rainfall. Western Australia has had some of the worst droughts and dry seasons it has seen in recorded history. </w:t>
      </w:r>
      <w:r w:rsidR="46CC2762" w:rsidRPr="63F40F7A">
        <w:rPr>
          <w:sz w:val="22"/>
          <w:szCs w:val="22"/>
        </w:rPr>
        <w:t>Over the past 11 to 16 months Western Australia has experienced record lows in rainfall across the entire region and projections for the near future have also forecasted low expectations for rain</w:t>
      </w:r>
      <w:r w:rsidR="26411F6D" w:rsidRPr="63F40F7A">
        <w:rPr>
          <w:sz w:val="22"/>
          <w:szCs w:val="22"/>
        </w:rPr>
        <w:t>fall. This can be contrasted with the east which has experienced some of the wettest seasons in recorded history.</w:t>
      </w:r>
      <w:r w:rsidR="39D0E590" w:rsidRPr="63F40F7A">
        <w:rPr>
          <w:sz w:val="22"/>
          <w:szCs w:val="22"/>
        </w:rPr>
        <w:t xml:space="preserve"> Despite the low rainfall in the east, rainfall averages for the entire country were </w:t>
      </w:r>
      <w:r w:rsidR="287C4668" w:rsidRPr="63F40F7A">
        <w:rPr>
          <w:sz w:val="22"/>
          <w:szCs w:val="22"/>
        </w:rPr>
        <w:t>86.7% above the average March rainfall from 19</w:t>
      </w:r>
      <w:r w:rsidR="0740148F" w:rsidRPr="63F40F7A">
        <w:rPr>
          <w:sz w:val="22"/>
          <w:szCs w:val="22"/>
        </w:rPr>
        <w:t>61 to 1990. (Australian Government Bureau of Meteorology, 2024). These unprece</w:t>
      </w:r>
      <w:r w:rsidR="3E140FE1" w:rsidRPr="63F40F7A">
        <w:rPr>
          <w:sz w:val="22"/>
          <w:szCs w:val="22"/>
        </w:rPr>
        <w:t xml:space="preserve">dented and divergent trends </w:t>
      </w:r>
      <w:r w:rsidR="5CA2766B" w:rsidRPr="63F40F7A">
        <w:rPr>
          <w:sz w:val="22"/>
          <w:szCs w:val="22"/>
        </w:rPr>
        <w:t>indicate that further research on rain patterns is necessary.</w:t>
      </w:r>
      <w:r w:rsidR="72E609EB" w:rsidRPr="63F40F7A">
        <w:rPr>
          <w:sz w:val="22"/>
          <w:szCs w:val="22"/>
        </w:rPr>
        <w:t xml:space="preserve"> </w:t>
      </w:r>
      <w:r w:rsidR="35FAB782" w:rsidRPr="63F40F7A">
        <w:rPr>
          <w:sz w:val="22"/>
          <w:szCs w:val="22"/>
        </w:rPr>
        <w:t xml:space="preserve">Given weather records from </w:t>
      </w:r>
      <w:r w:rsidR="26BB8273" w:rsidRPr="63F40F7A">
        <w:rPr>
          <w:sz w:val="22"/>
          <w:szCs w:val="22"/>
        </w:rPr>
        <w:t xml:space="preserve">a </w:t>
      </w:r>
      <w:r w:rsidR="35FAB782" w:rsidRPr="63F40F7A">
        <w:rPr>
          <w:sz w:val="22"/>
          <w:szCs w:val="22"/>
        </w:rPr>
        <w:t>singular day this model will attempt to predict if it would rain tomorrow.</w:t>
      </w:r>
      <w:r w:rsidR="25DB6DA5" w:rsidRPr="63F40F7A">
        <w:rPr>
          <w:sz w:val="22"/>
          <w:szCs w:val="22"/>
        </w:rPr>
        <w:t xml:space="preserve"> </w:t>
      </w:r>
    </w:p>
    <w:p w14:paraId="4A24566A" w14:textId="61AEBFD1" w:rsidR="1D56AF9D" w:rsidRDefault="1D56AF9D" w:rsidP="1D56AF9D">
      <w:pPr>
        <w:ind w:firstLine="720"/>
        <w:rPr>
          <w:sz w:val="22"/>
          <w:szCs w:val="22"/>
        </w:rPr>
      </w:pPr>
    </w:p>
    <w:p w14:paraId="2273C4AB" w14:textId="43D123C2" w:rsidR="576062CF" w:rsidRDefault="178F46AE" w:rsidP="008A1A0A">
      <w:pPr>
        <w:pStyle w:val="Heading1"/>
        <w:rPr>
          <w:sz w:val="22"/>
          <w:szCs w:val="22"/>
        </w:rPr>
      </w:pPr>
      <w:r w:rsidRPr="63F40F7A">
        <w:rPr>
          <w:sz w:val="22"/>
          <w:szCs w:val="22"/>
        </w:rPr>
        <w:t xml:space="preserve"> </w:t>
      </w:r>
      <w:r w:rsidR="008A1A0A" w:rsidRPr="63F40F7A">
        <w:rPr>
          <w:sz w:val="22"/>
          <w:szCs w:val="22"/>
        </w:rPr>
        <w:t>Data Description</w:t>
      </w:r>
    </w:p>
    <w:p w14:paraId="73C37EFA" w14:textId="77777777" w:rsidR="003833EF" w:rsidRDefault="003833EF" w:rsidP="003833EF"/>
    <w:p w14:paraId="2881BAC3" w14:textId="0174D8DC" w:rsidR="00D43F7C" w:rsidRDefault="004E42EF" w:rsidP="005109AC">
      <w:pPr>
        <w:jc w:val="both"/>
        <w:rPr>
          <w:sz w:val="22"/>
          <w:szCs w:val="22"/>
        </w:rPr>
      </w:pPr>
      <w:r w:rsidRPr="00595458">
        <w:rPr>
          <w:sz w:val="22"/>
          <w:szCs w:val="22"/>
        </w:rPr>
        <w:t>The dataset</w:t>
      </w:r>
      <w:r w:rsidR="00595458">
        <w:rPr>
          <w:sz w:val="22"/>
          <w:szCs w:val="22"/>
        </w:rPr>
        <w:t xml:space="preserve"> </w:t>
      </w:r>
      <w:r w:rsidR="00587196">
        <w:rPr>
          <w:sz w:val="22"/>
          <w:szCs w:val="22"/>
        </w:rPr>
        <w:t xml:space="preserve">downloaded from Kaggle.com </w:t>
      </w:r>
      <w:r w:rsidR="000A3EA7">
        <w:rPr>
          <w:sz w:val="22"/>
          <w:szCs w:val="22"/>
        </w:rPr>
        <w:t>contains</w:t>
      </w:r>
      <w:r w:rsidR="00075BBF">
        <w:rPr>
          <w:sz w:val="22"/>
          <w:szCs w:val="22"/>
        </w:rPr>
        <w:t xml:space="preserve"> </w:t>
      </w:r>
      <w:r w:rsidR="00143C69">
        <w:rPr>
          <w:sz w:val="22"/>
          <w:szCs w:val="22"/>
        </w:rPr>
        <w:t>145</w:t>
      </w:r>
      <w:r w:rsidR="001449A7">
        <w:rPr>
          <w:sz w:val="22"/>
          <w:szCs w:val="22"/>
        </w:rPr>
        <w:t xml:space="preserve">,460 </w:t>
      </w:r>
      <w:r w:rsidR="000A3EA7">
        <w:rPr>
          <w:sz w:val="22"/>
          <w:szCs w:val="22"/>
        </w:rPr>
        <w:t xml:space="preserve">records of </w:t>
      </w:r>
      <w:r w:rsidR="00BD22D0">
        <w:rPr>
          <w:sz w:val="22"/>
          <w:szCs w:val="22"/>
        </w:rPr>
        <w:t xml:space="preserve">20 different </w:t>
      </w:r>
      <w:r w:rsidR="00B44015">
        <w:rPr>
          <w:sz w:val="22"/>
          <w:szCs w:val="22"/>
        </w:rPr>
        <w:t xml:space="preserve">daily measurements </w:t>
      </w:r>
      <w:r w:rsidR="00BD22D0">
        <w:rPr>
          <w:sz w:val="22"/>
          <w:szCs w:val="22"/>
        </w:rPr>
        <w:t>of</w:t>
      </w:r>
      <w:r w:rsidR="00F51B84">
        <w:rPr>
          <w:sz w:val="22"/>
          <w:szCs w:val="22"/>
        </w:rPr>
        <w:t xml:space="preserve"> 20 </w:t>
      </w:r>
      <w:r w:rsidR="009B549E">
        <w:rPr>
          <w:sz w:val="22"/>
          <w:szCs w:val="22"/>
        </w:rPr>
        <w:t>parameters</w:t>
      </w:r>
      <w:r w:rsidR="00EC333B">
        <w:rPr>
          <w:sz w:val="22"/>
          <w:szCs w:val="22"/>
        </w:rPr>
        <w:t>. The parameters are:</w:t>
      </w:r>
    </w:p>
    <w:p w14:paraId="1A252446" w14:textId="77777777" w:rsidR="005109AC" w:rsidRDefault="005109AC" w:rsidP="005109AC">
      <w:pPr>
        <w:jc w:val="both"/>
        <w:rPr>
          <w:sz w:val="22"/>
          <w:szCs w:val="22"/>
        </w:rPr>
      </w:pPr>
    </w:p>
    <w:p w14:paraId="194F352C" w14:textId="77777777" w:rsidR="00EC333B" w:rsidRPr="00EC333B" w:rsidRDefault="00EC333B" w:rsidP="00EC333B">
      <w:pPr>
        <w:ind w:left="1560"/>
        <w:rPr>
          <w:sz w:val="22"/>
          <w:szCs w:val="22"/>
        </w:rPr>
      </w:pPr>
      <w:r w:rsidRPr="00EC333B">
        <w:rPr>
          <w:sz w:val="22"/>
          <w:szCs w:val="22"/>
        </w:rPr>
        <w:t>['Date', 'Location', 'MinTemp', 'MaxTemp', 'Rainfall', 'Evaporation',</w:t>
      </w:r>
    </w:p>
    <w:p w14:paraId="0EB79275" w14:textId="4667BC89" w:rsidR="00EC333B" w:rsidRPr="00EC333B" w:rsidRDefault="00EC333B" w:rsidP="00EC333B">
      <w:pPr>
        <w:ind w:left="1560"/>
        <w:rPr>
          <w:sz w:val="22"/>
          <w:szCs w:val="22"/>
        </w:rPr>
      </w:pPr>
      <w:r w:rsidRPr="00EC333B">
        <w:rPr>
          <w:sz w:val="22"/>
          <w:szCs w:val="22"/>
        </w:rPr>
        <w:t xml:space="preserve">  'Sunshine', 'WindGustDir', 'WindGustSpeed', 'WindDir9am', 'WindDir3pm',</w:t>
      </w:r>
    </w:p>
    <w:p w14:paraId="337A5232" w14:textId="1C08CF4E" w:rsidR="00EC333B" w:rsidRPr="00EC333B" w:rsidRDefault="00EC333B" w:rsidP="00EC333B">
      <w:pPr>
        <w:ind w:left="1560"/>
        <w:rPr>
          <w:sz w:val="22"/>
          <w:szCs w:val="22"/>
        </w:rPr>
      </w:pPr>
      <w:r w:rsidRPr="00EC333B">
        <w:rPr>
          <w:sz w:val="22"/>
          <w:szCs w:val="22"/>
        </w:rPr>
        <w:t xml:space="preserve">  'WindSpeed9am', 'WindSpeed3pm', 'Humidity9am', 'Humidity3pm',</w:t>
      </w:r>
    </w:p>
    <w:p w14:paraId="76B00AC6" w14:textId="2D2B0BCD" w:rsidR="00EC333B" w:rsidRPr="00EC333B" w:rsidRDefault="00EC333B" w:rsidP="00EC333B">
      <w:pPr>
        <w:ind w:left="1560"/>
        <w:rPr>
          <w:sz w:val="22"/>
          <w:szCs w:val="22"/>
        </w:rPr>
      </w:pPr>
      <w:r w:rsidRPr="00EC333B">
        <w:rPr>
          <w:sz w:val="22"/>
          <w:szCs w:val="22"/>
        </w:rPr>
        <w:t xml:space="preserve">  'Pressure9am', 'Pressure3pm', 'Cloud9am', 'Cloud3pm', 'Temp9am',</w:t>
      </w:r>
    </w:p>
    <w:p w14:paraId="1F6643D3" w14:textId="0C59F329" w:rsidR="00EC333B" w:rsidRDefault="00EC333B" w:rsidP="00EC333B">
      <w:pPr>
        <w:ind w:left="1560"/>
        <w:rPr>
          <w:sz w:val="22"/>
          <w:szCs w:val="22"/>
        </w:rPr>
      </w:pPr>
      <w:r w:rsidRPr="00EC333B">
        <w:rPr>
          <w:sz w:val="22"/>
          <w:szCs w:val="22"/>
        </w:rPr>
        <w:t xml:space="preserve">  'Temp3pm', 'RainToday', 'RainTomorrow']</w:t>
      </w:r>
    </w:p>
    <w:p w14:paraId="762B23AD" w14:textId="311CE5AE" w:rsidR="009B549E" w:rsidRPr="00595458" w:rsidRDefault="009B549E" w:rsidP="009B549E">
      <w:pPr>
        <w:rPr>
          <w:sz w:val="22"/>
          <w:szCs w:val="22"/>
        </w:rPr>
      </w:pPr>
    </w:p>
    <w:p w14:paraId="100F527E" w14:textId="26B1C20B" w:rsidR="00D43F7C" w:rsidRDefault="003C5CCC" w:rsidP="005109AC">
      <w:pPr>
        <w:jc w:val="both"/>
        <w:rPr>
          <w:sz w:val="22"/>
          <w:szCs w:val="22"/>
        </w:rPr>
      </w:pPr>
      <w:r w:rsidRPr="005109AC">
        <w:rPr>
          <w:sz w:val="22"/>
          <w:szCs w:val="22"/>
        </w:rPr>
        <w:t xml:space="preserve">The data contains measurements from </w:t>
      </w:r>
      <w:r w:rsidR="00E37A83" w:rsidRPr="005109AC">
        <w:rPr>
          <w:sz w:val="22"/>
          <w:szCs w:val="22"/>
        </w:rPr>
        <w:t xml:space="preserve">December 2008 to </w:t>
      </w:r>
      <w:r w:rsidR="0037251D" w:rsidRPr="005109AC">
        <w:rPr>
          <w:sz w:val="22"/>
          <w:szCs w:val="22"/>
        </w:rPr>
        <w:t>June</w:t>
      </w:r>
      <w:r w:rsidR="00E37A83" w:rsidRPr="005109AC">
        <w:rPr>
          <w:sz w:val="22"/>
          <w:szCs w:val="22"/>
        </w:rPr>
        <w:t xml:space="preserve"> </w:t>
      </w:r>
      <w:r w:rsidR="0037251D" w:rsidRPr="005109AC">
        <w:rPr>
          <w:sz w:val="22"/>
          <w:szCs w:val="22"/>
        </w:rPr>
        <w:t>2017</w:t>
      </w:r>
      <w:r w:rsidR="001F07C3" w:rsidRPr="005109AC">
        <w:rPr>
          <w:sz w:val="22"/>
          <w:szCs w:val="22"/>
        </w:rPr>
        <w:t xml:space="preserve"> (‘Date</w:t>
      </w:r>
      <w:r w:rsidR="00330B53" w:rsidRPr="005109AC">
        <w:rPr>
          <w:sz w:val="22"/>
          <w:szCs w:val="22"/>
        </w:rPr>
        <w:t>’</w:t>
      </w:r>
      <w:r w:rsidR="001F07C3" w:rsidRPr="005109AC">
        <w:rPr>
          <w:sz w:val="22"/>
          <w:szCs w:val="22"/>
        </w:rPr>
        <w:t>)</w:t>
      </w:r>
      <w:r w:rsidR="0037251D" w:rsidRPr="005109AC">
        <w:rPr>
          <w:sz w:val="22"/>
          <w:szCs w:val="22"/>
        </w:rPr>
        <w:t xml:space="preserve"> for</w:t>
      </w:r>
      <w:r w:rsidR="00330B53" w:rsidRPr="005109AC">
        <w:rPr>
          <w:sz w:val="22"/>
          <w:szCs w:val="22"/>
        </w:rPr>
        <w:t xml:space="preserve"> </w:t>
      </w:r>
      <w:r w:rsidR="00494EB1" w:rsidRPr="005109AC">
        <w:rPr>
          <w:sz w:val="22"/>
          <w:szCs w:val="22"/>
        </w:rPr>
        <w:t>49 cities</w:t>
      </w:r>
      <w:r w:rsidR="00921136" w:rsidRPr="005109AC">
        <w:rPr>
          <w:sz w:val="22"/>
          <w:szCs w:val="22"/>
        </w:rPr>
        <w:t xml:space="preserve"> </w:t>
      </w:r>
      <w:r w:rsidR="01843911" w:rsidRPr="10C8B72F">
        <w:rPr>
          <w:sz w:val="22"/>
          <w:szCs w:val="22"/>
        </w:rPr>
        <w:t>in</w:t>
      </w:r>
      <w:r w:rsidR="00921136" w:rsidRPr="005109AC">
        <w:rPr>
          <w:sz w:val="22"/>
          <w:szCs w:val="22"/>
        </w:rPr>
        <w:t xml:space="preserve"> Australia</w:t>
      </w:r>
      <w:r w:rsidR="008975E1">
        <w:rPr>
          <w:sz w:val="22"/>
          <w:szCs w:val="22"/>
        </w:rPr>
        <w:t xml:space="preserve"> (‘Location’)</w:t>
      </w:r>
      <w:r w:rsidR="00921136" w:rsidRPr="005109AC">
        <w:rPr>
          <w:sz w:val="22"/>
          <w:szCs w:val="22"/>
        </w:rPr>
        <w:t>.</w:t>
      </w:r>
      <w:r w:rsidR="005B06A3">
        <w:rPr>
          <w:sz w:val="22"/>
          <w:szCs w:val="22"/>
        </w:rPr>
        <w:t xml:space="preserve"> </w:t>
      </w:r>
      <w:r w:rsidR="00B43D7F">
        <w:rPr>
          <w:sz w:val="22"/>
          <w:szCs w:val="22"/>
        </w:rPr>
        <w:t>The data</w:t>
      </w:r>
      <w:r w:rsidR="00790722">
        <w:rPr>
          <w:sz w:val="22"/>
          <w:szCs w:val="22"/>
        </w:rPr>
        <w:t xml:space="preserve">set </w:t>
      </w:r>
      <w:r w:rsidR="008559B2">
        <w:rPr>
          <w:sz w:val="22"/>
          <w:szCs w:val="22"/>
        </w:rPr>
        <w:t xml:space="preserve">also </w:t>
      </w:r>
      <w:r w:rsidR="00790722">
        <w:rPr>
          <w:sz w:val="22"/>
          <w:szCs w:val="22"/>
        </w:rPr>
        <w:t xml:space="preserve">contains a </w:t>
      </w:r>
      <w:r w:rsidR="719CA65F" w:rsidRPr="0CD4FF61">
        <w:rPr>
          <w:sz w:val="22"/>
          <w:szCs w:val="22"/>
        </w:rPr>
        <w:t xml:space="preserve">large </w:t>
      </w:r>
      <w:r w:rsidR="719CA65F" w:rsidRPr="3916A7A7">
        <w:rPr>
          <w:sz w:val="22"/>
          <w:szCs w:val="22"/>
        </w:rPr>
        <w:t>amount of</w:t>
      </w:r>
      <w:r w:rsidR="00790722">
        <w:rPr>
          <w:sz w:val="22"/>
          <w:szCs w:val="22"/>
        </w:rPr>
        <w:t xml:space="preserve"> missing </w:t>
      </w:r>
      <w:r w:rsidR="008559B2">
        <w:rPr>
          <w:sz w:val="22"/>
          <w:szCs w:val="22"/>
        </w:rPr>
        <w:t>data</w:t>
      </w:r>
      <w:r w:rsidR="00C41F7C">
        <w:rPr>
          <w:sz w:val="22"/>
          <w:szCs w:val="22"/>
        </w:rPr>
        <w:t xml:space="preserve"> (</w:t>
      </w:r>
      <w:r w:rsidR="008559B2">
        <w:rPr>
          <w:sz w:val="22"/>
          <w:szCs w:val="22"/>
        </w:rPr>
        <w:t>10.25% missing values</w:t>
      </w:r>
      <w:r w:rsidR="00C41F7C">
        <w:rPr>
          <w:sz w:val="22"/>
          <w:szCs w:val="22"/>
        </w:rPr>
        <w:t>)</w:t>
      </w:r>
      <w:r w:rsidR="00790722">
        <w:rPr>
          <w:sz w:val="22"/>
          <w:szCs w:val="22"/>
        </w:rPr>
        <w:t xml:space="preserve">, further data preparation </w:t>
      </w:r>
      <w:r w:rsidR="170AF989" w:rsidRPr="6A1AB80F">
        <w:rPr>
          <w:sz w:val="22"/>
          <w:szCs w:val="22"/>
        </w:rPr>
        <w:t>was</w:t>
      </w:r>
      <w:r w:rsidR="00790722">
        <w:rPr>
          <w:sz w:val="22"/>
          <w:szCs w:val="22"/>
        </w:rPr>
        <w:t xml:space="preserve"> necessary before </w:t>
      </w:r>
      <w:r w:rsidR="00C41F7C">
        <w:rPr>
          <w:sz w:val="22"/>
          <w:szCs w:val="22"/>
        </w:rPr>
        <w:t xml:space="preserve">model </w:t>
      </w:r>
      <w:r w:rsidR="655F4059" w:rsidRPr="64896B20">
        <w:rPr>
          <w:sz w:val="22"/>
          <w:szCs w:val="22"/>
        </w:rPr>
        <w:t>building</w:t>
      </w:r>
      <w:r w:rsidR="00C41F7C" w:rsidRPr="64896B20">
        <w:rPr>
          <w:sz w:val="22"/>
          <w:szCs w:val="22"/>
        </w:rPr>
        <w:t>.</w:t>
      </w:r>
    </w:p>
    <w:p w14:paraId="6C152F8F" w14:textId="77777777" w:rsidR="00ED7620" w:rsidRPr="005109AC" w:rsidRDefault="00ED7620" w:rsidP="005109AC">
      <w:pPr>
        <w:jc w:val="both"/>
        <w:rPr>
          <w:sz w:val="22"/>
          <w:szCs w:val="22"/>
        </w:rPr>
      </w:pPr>
    </w:p>
    <w:p w14:paraId="6B05F2B7" w14:textId="087BC743" w:rsidR="576062CF" w:rsidRPr="007D4A2B" w:rsidRDefault="008A1A0A" w:rsidP="008A1A0A">
      <w:pPr>
        <w:pStyle w:val="Heading1"/>
        <w:rPr>
          <w:sz w:val="22"/>
          <w:szCs w:val="22"/>
        </w:rPr>
      </w:pPr>
      <w:r w:rsidRPr="63F40F7A">
        <w:rPr>
          <w:sz w:val="22"/>
          <w:szCs w:val="22"/>
        </w:rPr>
        <w:t xml:space="preserve">Exploratory Analysis and </w:t>
      </w:r>
      <w:r w:rsidR="00890A5A" w:rsidRPr="63F40F7A">
        <w:rPr>
          <w:sz w:val="22"/>
          <w:szCs w:val="22"/>
        </w:rPr>
        <w:t>D</w:t>
      </w:r>
      <w:r w:rsidRPr="63F40F7A">
        <w:rPr>
          <w:sz w:val="22"/>
          <w:szCs w:val="22"/>
        </w:rPr>
        <w:t xml:space="preserve">ata </w:t>
      </w:r>
      <w:r w:rsidR="00890A5A" w:rsidRPr="63F40F7A">
        <w:rPr>
          <w:sz w:val="22"/>
          <w:szCs w:val="22"/>
        </w:rPr>
        <w:t>P</w:t>
      </w:r>
      <w:r w:rsidRPr="63F40F7A">
        <w:rPr>
          <w:sz w:val="22"/>
          <w:szCs w:val="22"/>
        </w:rPr>
        <w:t>reparation</w:t>
      </w:r>
      <w:r w:rsidR="576062CF" w:rsidRPr="63F40F7A">
        <w:rPr>
          <w:sz w:val="22"/>
          <w:szCs w:val="22"/>
        </w:rPr>
        <w:t xml:space="preserve"> </w:t>
      </w:r>
    </w:p>
    <w:p w14:paraId="6E48E635" w14:textId="77777777" w:rsidR="004C0540" w:rsidRDefault="004C0540" w:rsidP="003D6C71">
      <w:pPr>
        <w:ind w:firstLine="720"/>
        <w:jc w:val="both"/>
        <w:rPr>
          <w:sz w:val="22"/>
          <w:szCs w:val="22"/>
        </w:rPr>
      </w:pPr>
    </w:p>
    <w:p w14:paraId="35398522" w14:textId="28DDAB4D" w:rsidR="30CB6FC3" w:rsidRDefault="7FE29D32" w:rsidP="003D6C71">
      <w:pPr>
        <w:ind w:firstLine="720"/>
        <w:jc w:val="both"/>
        <w:rPr>
          <w:sz w:val="22"/>
          <w:szCs w:val="22"/>
        </w:rPr>
      </w:pPr>
      <w:r w:rsidRPr="63F40F7A">
        <w:rPr>
          <w:sz w:val="22"/>
          <w:szCs w:val="22"/>
        </w:rPr>
        <w:t xml:space="preserve">There were </w:t>
      </w:r>
      <w:r w:rsidR="33E4C8BC" w:rsidRPr="63F40F7A">
        <w:rPr>
          <w:sz w:val="22"/>
          <w:szCs w:val="22"/>
        </w:rPr>
        <w:t>many</w:t>
      </w:r>
      <w:r w:rsidRPr="63F40F7A">
        <w:rPr>
          <w:sz w:val="22"/>
          <w:szCs w:val="22"/>
        </w:rPr>
        <w:t xml:space="preserve"> </w:t>
      </w:r>
      <w:r w:rsidR="5DCB95E5" w:rsidRPr="63F40F7A">
        <w:rPr>
          <w:sz w:val="22"/>
          <w:szCs w:val="22"/>
        </w:rPr>
        <w:t>NANs in this dataset</w:t>
      </w:r>
      <w:r w:rsidR="12EF2169" w:rsidRPr="63F40F7A">
        <w:rPr>
          <w:sz w:val="22"/>
          <w:szCs w:val="22"/>
        </w:rPr>
        <w:t xml:space="preserve"> (Fig. </w:t>
      </w:r>
      <w:r w:rsidR="5A2A2689" w:rsidRPr="254732BA">
        <w:rPr>
          <w:sz w:val="22"/>
          <w:szCs w:val="22"/>
        </w:rPr>
        <w:t>1</w:t>
      </w:r>
      <w:r w:rsidR="12EF2169" w:rsidRPr="63F40F7A">
        <w:rPr>
          <w:sz w:val="22"/>
          <w:szCs w:val="22"/>
        </w:rPr>
        <w:t>)</w:t>
      </w:r>
      <w:r w:rsidR="5DCB95E5" w:rsidRPr="63F40F7A">
        <w:rPr>
          <w:sz w:val="22"/>
          <w:szCs w:val="22"/>
        </w:rPr>
        <w:t xml:space="preserve">. One option </w:t>
      </w:r>
      <w:r w:rsidR="69137290" w:rsidRPr="63F40F7A">
        <w:rPr>
          <w:sz w:val="22"/>
          <w:szCs w:val="22"/>
        </w:rPr>
        <w:t xml:space="preserve">to deal with this issue </w:t>
      </w:r>
      <w:r w:rsidR="29D379E9" w:rsidRPr="63F40F7A">
        <w:rPr>
          <w:sz w:val="22"/>
          <w:szCs w:val="22"/>
        </w:rPr>
        <w:t>was</w:t>
      </w:r>
      <w:r w:rsidR="5DCB95E5" w:rsidRPr="63F40F7A">
        <w:rPr>
          <w:sz w:val="22"/>
          <w:szCs w:val="22"/>
        </w:rPr>
        <w:t xml:space="preserve"> to apply a MICE to this dataset </w:t>
      </w:r>
      <w:r w:rsidR="7192721F" w:rsidRPr="63F40F7A">
        <w:rPr>
          <w:sz w:val="22"/>
          <w:szCs w:val="22"/>
        </w:rPr>
        <w:t>documented</w:t>
      </w:r>
      <w:r w:rsidR="5DCB95E5" w:rsidRPr="63F40F7A">
        <w:rPr>
          <w:sz w:val="22"/>
          <w:szCs w:val="22"/>
        </w:rPr>
        <w:t xml:space="preserve"> in similar modeling procedures.</w:t>
      </w:r>
      <w:r w:rsidR="29D379E9" w:rsidRPr="63F40F7A">
        <w:rPr>
          <w:sz w:val="22"/>
          <w:szCs w:val="22"/>
        </w:rPr>
        <w:t xml:space="preserve"> We chose </w:t>
      </w:r>
      <w:r w:rsidR="7466C991" w:rsidRPr="63F40F7A">
        <w:rPr>
          <w:sz w:val="22"/>
          <w:szCs w:val="22"/>
        </w:rPr>
        <w:t>to omit records that contained NANs a</w:t>
      </w:r>
      <w:r w:rsidR="26581128" w:rsidRPr="63F40F7A">
        <w:rPr>
          <w:sz w:val="22"/>
          <w:szCs w:val="22"/>
        </w:rPr>
        <w:t xml:space="preserve">s imputation was not viable in this case. Certain cities in this dataset systematically did not record certain variables, imputing variables into these </w:t>
      </w:r>
      <w:r w:rsidR="37C4A9BD" w:rsidRPr="63F40F7A">
        <w:rPr>
          <w:sz w:val="22"/>
          <w:szCs w:val="22"/>
        </w:rPr>
        <w:t xml:space="preserve">records would have compromised the integrity of these records. </w:t>
      </w:r>
    </w:p>
    <w:p w14:paraId="6614F1CF" w14:textId="3085EA38" w:rsidR="40ED98CD" w:rsidRDefault="40ED98CD" w:rsidP="40ED98CD">
      <w:pPr>
        <w:ind w:firstLine="720"/>
        <w:jc w:val="both"/>
        <w:rPr>
          <w:sz w:val="22"/>
          <w:szCs w:val="22"/>
        </w:rPr>
      </w:pPr>
    </w:p>
    <w:p w14:paraId="70BAC878" w14:textId="7EEC6D38" w:rsidR="30CB6FC3" w:rsidRDefault="4642B291" w:rsidP="003D6C71">
      <w:pPr>
        <w:ind w:firstLine="720"/>
        <w:jc w:val="both"/>
        <w:rPr>
          <w:sz w:val="22"/>
          <w:szCs w:val="22"/>
        </w:rPr>
      </w:pPr>
      <w:r w:rsidRPr="63F40F7A">
        <w:rPr>
          <w:sz w:val="22"/>
          <w:szCs w:val="22"/>
        </w:rPr>
        <w:t xml:space="preserve">The dataset was provided where the </w:t>
      </w:r>
      <w:r w:rsidR="00E271A4">
        <w:rPr>
          <w:sz w:val="22"/>
          <w:szCs w:val="22"/>
        </w:rPr>
        <w:t>“</w:t>
      </w:r>
      <w:r w:rsidRPr="63F40F7A">
        <w:rPr>
          <w:sz w:val="22"/>
          <w:szCs w:val="22"/>
        </w:rPr>
        <w:t>RainTommorrow</w:t>
      </w:r>
      <w:r w:rsidR="00E271A4">
        <w:rPr>
          <w:sz w:val="22"/>
          <w:szCs w:val="22"/>
        </w:rPr>
        <w:t>”</w:t>
      </w:r>
      <w:r w:rsidRPr="63F40F7A">
        <w:rPr>
          <w:sz w:val="22"/>
          <w:szCs w:val="22"/>
        </w:rPr>
        <w:t xml:space="preserve"> column </w:t>
      </w:r>
      <w:r w:rsidR="00513963">
        <w:rPr>
          <w:sz w:val="22"/>
          <w:szCs w:val="22"/>
        </w:rPr>
        <w:t>held</w:t>
      </w:r>
      <w:r w:rsidRPr="63F40F7A">
        <w:rPr>
          <w:sz w:val="22"/>
          <w:szCs w:val="22"/>
        </w:rPr>
        <w:t xml:space="preserve"> a string</w:t>
      </w:r>
      <w:r w:rsidR="00513963">
        <w:rPr>
          <w:sz w:val="22"/>
          <w:szCs w:val="22"/>
        </w:rPr>
        <w:t xml:space="preserve"> value:</w:t>
      </w:r>
      <w:r w:rsidRPr="63F40F7A">
        <w:rPr>
          <w:sz w:val="22"/>
          <w:szCs w:val="22"/>
        </w:rPr>
        <w:t xml:space="preserve"> yes or no. We</w:t>
      </w:r>
      <w:r w:rsidR="1E99E2BD" w:rsidRPr="63F40F7A">
        <w:rPr>
          <w:sz w:val="22"/>
          <w:szCs w:val="22"/>
        </w:rPr>
        <w:t xml:space="preserve"> changed the column into a binary where 0 i</w:t>
      </w:r>
      <w:r w:rsidR="737B25FA" w:rsidRPr="63F40F7A">
        <w:rPr>
          <w:sz w:val="22"/>
          <w:szCs w:val="22"/>
        </w:rPr>
        <w:t>ndicates that no rain occurred the following day and 1 indicates that rain occurred the next day.</w:t>
      </w:r>
    </w:p>
    <w:p w14:paraId="7FC8A7FD" w14:textId="605AEFD0" w:rsidR="40ED98CD" w:rsidRDefault="40ED98CD" w:rsidP="40ED98CD">
      <w:pPr>
        <w:ind w:firstLine="720"/>
        <w:jc w:val="both"/>
        <w:rPr>
          <w:sz w:val="22"/>
          <w:szCs w:val="22"/>
        </w:rPr>
      </w:pPr>
    </w:p>
    <w:p w14:paraId="25568A04" w14:textId="0D0BDCA7" w:rsidR="7E58D0D8" w:rsidRDefault="7E58D0D8" w:rsidP="1559F242">
      <w:pPr>
        <w:ind w:firstLine="720"/>
        <w:jc w:val="both"/>
        <w:rPr>
          <w:sz w:val="22"/>
          <w:szCs w:val="22"/>
        </w:rPr>
      </w:pPr>
      <w:r w:rsidRPr="7253C395">
        <w:rPr>
          <w:sz w:val="22"/>
          <w:szCs w:val="22"/>
        </w:rPr>
        <w:t xml:space="preserve">Cities such as Sydney and Melbourne had </w:t>
      </w:r>
      <w:r w:rsidRPr="566CD161">
        <w:rPr>
          <w:sz w:val="22"/>
          <w:szCs w:val="22"/>
        </w:rPr>
        <w:t xml:space="preserve">different </w:t>
      </w:r>
      <w:r w:rsidRPr="48582528">
        <w:rPr>
          <w:sz w:val="22"/>
          <w:szCs w:val="22"/>
        </w:rPr>
        <w:t xml:space="preserve">Locations for their </w:t>
      </w:r>
      <w:r w:rsidRPr="237F1004">
        <w:rPr>
          <w:sz w:val="22"/>
          <w:szCs w:val="22"/>
        </w:rPr>
        <w:t xml:space="preserve">airport and </w:t>
      </w:r>
      <w:r w:rsidRPr="156A63CB">
        <w:rPr>
          <w:sz w:val="22"/>
          <w:szCs w:val="22"/>
        </w:rPr>
        <w:t xml:space="preserve">the city itself, for </w:t>
      </w:r>
      <w:r w:rsidRPr="4DD2A79A">
        <w:rPr>
          <w:sz w:val="22"/>
          <w:szCs w:val="22"/>
        </w:rPr>
        <w:t xml:space="preserve">the purposes of this project </w:t>
      </w:r>
      <w:r w:rsidRPr="4A7B52B6">
        <w:rPr>
          <w:sz w:val="22"/>
          <w:szCs w:val="22"/>
        </w:rPr>
        <w:t xml:space="preserve">airports were </w:t>
      </w:r>
      <w:r w:rsidRPr="3DCAC94F">
        <w:rPr>
          <w:sz w:val="22"/>
          <w:szCs w:val="22"/>
        </w:rPr>
        <w:t xml:space="preserve">combined with the larger city </w:t>
      </w:r>
      <w:r w:rsidRPr="18F444DC">
        <w:rPr>
          <w:sz w:val="22"/>
          <w:szCs w:val="22"/>
        </w:rPr>
        <w:t xml:space="preserve">they were a </w:t>
      </w:r>
      <w:r w:rsidR="1BACA271" w:rsidRPr="3D5B66F3">
        <w:rPr>
          <w:sz w:val="22"/>
          <w:szCs w:val="22"/>
        </w:rPr>
        <w:t>part</w:t>
      </w:r>
      <w:r w:rsidR="78DB8FF1" w:rsidRPr="18F444DC">
        <w:rPr>
          <w:sz w:val="22"/>
          <w:szCs w:val="22"/>
        </w:rPr>
        <w:t xml:space="preserve"> of.</w:t>
      </w:r>
    </w:p>
    <w:p w14:paraId="130CC4DE" w14:textId="3060C774" w:rsidR="40ED98CD" w:rsidRDefault="40ED98CD" w:rsidP="40ED98CD">
      <w:pPr>
        <w:ind w:firstLine="720"/>
        <w:jc w:val="both"/>
        <w:rPr>
          <w:sz w:val="22"/>
          <w:szCs w:val="22"/>
        </w:rPr>
      </w:pPr>
    </w:p>
    <w:p w14:paraId="6CD84F49" w14:textId="4F26FEE5" w:rsidR="003D6C71" w:rsidRDefault="2CFB4E53" w:rsidP="003D6C71">
      <w:pPr>
        <w:ind w:firstLine="720"/>
        <w:jc w:val="both"/>
        <w:rPr>
          <w:sz w:val="22"/>
          <w:szCs w:val="22"/>
        </w:rPr>
      </w:pPr>
      <w:r w:rsidRPr="63F40F7A">
        <w:rPr>
          <w:sz w:val="22"/>
          <w:szCs w:val="22"/>
        </w:rPr>
        <w:t xml:space="preserve">The </w:t>
      </w:r>
      <w:r w:rsidR="3C16B105" w:rsidRPr="63F40F7A">
        <w:rPr>
          <w:sz w:val="22"/>
          <w:szCs w:val="22"/>
        </w:rPr>
        <w:t>next data prepa</w:t>
      </w:r>
      <w:r w:rsidR="7694A631" w:rsidRPr="63F40F7A">
        <w:rPr>
          <w:sz w:val="22"/>
          <w:szCs w:val="22"/>
        </w:rPr>
        <w:t>ra</w:t>
      </w:r>
      <w:r w:rsidR="3C16B105" w:rsidRPr="63F40F7A">
        <w:rPr>
          <w:sz w:val="22"/>
          <w:szCs w:val="22"/>
        </w:rPr>
        <w:t xml:space="preserve">tion performed was to the wind direction variable. The wind direction variable was presented in cardinal format as a string. This column was changed to </w:t>
      </w:r>
      <w:r w:rsidR="579B88D9" w:rsidRPr="63F40F7A">
        <w:rPr>
          <w:sz w:val="22"/>
          <w:szCs w:val="22"/>
        </w:rPr>
        <w:t>an integer where 0 indicated north and 90 indicated east.</w:t>
      </w:r>
    </w:p>
    <w:p w14:paraId="21562187" w14:textId="33CC0A8F" w:rsidR="02CCCC09" w:rsidRDefault="02CCCC09" w:rsidP="02CCCC09">
      <w:pPr>
        <w:ind w:firstLine="720"/>
        <w:jc w:val="both"/>
        <w:rPr>
          <w:sz w:val="22"/>
          <w:szCs w:val="22"/>
        </w:rPr>
      </w:pPr>
    </w:p>
    <w:p w14:paraId="6D0C4DB2" w14:textId="105F97FB" w:rsidR="00513963" w:rsidRDefault="00513963" w:rsidP="00513963">
      <w:pPr>
        <w:ind w:firstLine="720"/>
        <w:jc w:val="both"/>
        <w:rPr>
          <w:sz w:val="22"/>
          <w:szCs w:val="22"/>
        </w:rPr>
      </w:pPr>
      <w:r w:rsidRPr="63F40F7A">
        <w:rPr>
          <w:sz w:val="22"/>
          <w:szCs w:val="22"/>
        </w:rPr>
        <w:t xml:space="preserve">Given the size of the original </w:t>
      </w:r>
      <w:r w:rsidR="5F842643" w:rsidRPr="4BC6FA0A">
        <w:rPr>
          <w:sz w:val="22"/>
          <w:szCs w:val="22"/>
        </w:rPr>
        <w:t>data set</w:t>
      </w:r>
      <w:r w:rsidRPr="63F40F7A">
        <w:rPr>
          <w:sz w:val="22"/>
          <w:szCs w:val="22"/>
        </w:rPr>
        <w:t xml:space="preserve"> and the spatial nature of the data, we added the ability to filter the data and select measurements from either a singular city or all cities (Fig. </w:t>
      </w:r>
      <w:r w:rsidR="5DEB1DB1" w:rsidRPr="254732BA">
        <w:rPr>
          <w:sz w:val="22"/>
          <w:szCs w:val="22"/>
        </w:rPr>
        <w:t>3</w:t>
      </w:r>
      <w:r w:rsidRPr="63F40F7A">
        <w:rPr>
          <w:sz w:val="22"/>
          <w:szCs w:val="22"/>
        </w:rPr>
        <w:t xml:space="preserve">). The user can choose their option in a text box in our model. This allowed us to reduce average response times of the program while still ensuring high accuracy in the predictions. This was important as the dataset contained an average of around 1600 measurements per city and over twenty different cities. </w:t>
      </w:r>
      <w:bookmarkStart w:id="2" w:name="_Int_r249J3Er"/>
      <w:r w:rsidRPr="63F40F7A">
        <w:rPr>
          <w:sz w:val="22"/>
          <w:szCs w:val="22"/>
        </w:rPr>
        <w:t>It also adds the ability to preserve spatial trends integral to the data's nature</w:t>
      </w:r>
      <w:bookmarkEnd w:id="2"/>
      <w:r w:rsidR="00B21681">
        <w:rPr>
          <w:sz w:val="22"/>
          <w:szCs w:val="22"/>
        </w:rPr>
        <w:t>.</w:t>
      </w:r>
    </w:p>
    <w:p w14:paraId="7690FBFD" w14:textId="40BD1F46" w:rsidR="3D232088" w:rsidRDefault="3D232088" w:rsidP="3D232088">
      <w:pPr>
        <w:ind w:firstLine="720"/>
        <w:jc w:val="both"/>
        <w:rPr>
          <w:sz w:val="22"/>
          <w:szCs w:val="22"/>
        </w:rPr>
      </w:pPr>
    </w:p>
    <w:p w14:paraId="218905D5" w14:textId="7A86C9CE" w:rsidR="00E8516A" w:rsidRDefault="00573718" w:rsidP="7C83979A">
      <w:pPr>
        <w:ind w:firstLine="720"/>
        <w:jc w:val="both"/>
        <w:rPr>
          <w:sz w:val="22"/>
          <w:szCs w:val="22"/>
        </w:rPr>
      </w:pPr>
      <w:r w:rsidRPr="63F40F7A">
        <w:rPr>
          <w:sz w:val="22"/>
          <w:szCs w:val="22"/>
        </w:rPr>
        <w:t xml:space="preserve">Another step </w:t>
      </w:r>
      <w:r w:rsidR="165EC8CE" w:rsidRPr="2F2B3276">
        <w:rPr>
          <w:sz w:val="22"/>
          <w:szCs w:val="22"/>
        </w:rPr>
        <w:t>needed</w:t>
      </w:r>
      <w:r w:rsidRPr="63F40F7A">
        <w:rPr>
          <w:sz w:val="22"/>
          <w:szCs w:val="22"/>
        </w:rPr>
        <w:t xml:space="preserve"> before </w:t>
      </w:r>
      <w:r w:rsidR="165EC8CE" w:rsidRPr="2F2B3276">
        <w:rPr>
          <w:sz w:val="22"/>
          <w:szCs w:val="22"/>
        </w:rPr>
        <w:t>implementing</w:t>
      </w:r>
      <w:r w:rsidR="0084166A" w:rsidRPr="63F40F7A">
        <w:rPr>
          <w:sz w:val="22"/>
          <w:szCs w:val="22"/>
        </w:rPr>
        <w:t xml:space="preserve"> the predictive models was to scal</w:t>
      </w:r>
      <w:r w:rsidR="003D6C71">
        <w:rPr>
          <w:sz w:val="22"/>
          <w:szCs w:val="22"/>
        </w:rPr>
        <w:t>e the data</w:t>
      </w:r>
      <w:r w:rsidR="0084166A" w:rsidRPr="63F40F7A">
        <w:rPr>
          <w:sz w:val="22"/>
          <w:szCs w:val="22"/>
        </w:rPr>
        <w:t xml:space="preserve">. </w:t>
      </w:r>
      <w:r w:rsidR="6713C73E" w:rsidRPr="0E05CBBD">
        <w:rPr>
          <w:sz w:val="22"/>
          <w:szCs w:val="22"/>
        </w:rPr>
        <w:t>T</w:t>
      </w:r>
      <w:r w:rsidR="00F90536" w:rsidRPr="0E05CBBD">
        <w:rPr>
          <w:sz w:val="22"/>
          <w:szCs w:val="22"/>
        </w:rPr>
        <w:t>he</w:t>
      </w:r>
      <w:r w:rsidR="00F90536" w:rsidRPr="63F40F7A">
        <w:rPr>
          <w:sz w:val="22"/>
          <w:szCs w:val="22"/>
        </w:rPr>
        <w:t xml:space="preserve"> dataset was </w:t>
      </w:r>
      <w:r w:rsidR="00065582" w:rsidRPr="63F40F7A">
        <w:rPr>
          <w:sz w:val="22"/>
          <w:szCs w:val="22"/>
        </w:rPr>
        <w:t xml:space="preserve">heavily unbalanced </w:t>
      </w:r>
      <w:r w:rsidR="00B2234C" w:rsidRPr="63F40F7A">
        <w:rPr>
          <w:sz w:val="22"/>
          <w:szCs w:val="22"/>
        </w:rPr>
        <w:t xml:space="preserve">towards </w:t>
      </w:r>
      <w:r w:rsidR="00263A75">
        <w:rPr>
          <w:sz w:val="22"/>
          <w:szCs w:val="22"/>
        </w:rPr>
        <w:t xml:space="preserve">records where </w:t>
      </w:r>
      <w:r w:rsidR="00263A75" w:rsidRPr="63F40F7A">
        <w:rPr>
          <w:sz w:val="22"/>
          <w:szCs w:val="22"/>
        </w:rPr>
        <w:t>“RainTomorrow</w:t>
      </w:r>
      <w:r w:rsidR="00B21681">
        <w:rPr>
          <w:sz w:val="22"/>
          <w:szCs w:val="22"/>
        </w:rPr>
        <w:t xml:space="preserve"> </w:t>
      </w:r>
      <w:r w:rsidR="00263A75">
        <w:rPr>
          <w:sz w:val="22"/>
          <w:szCs w:val="22"/>
        </w:rPr>
        <w:t>=</w:t>
      </w:r>
      <w:r w:rsidR="00B21681">
        <w:rPr>
          <w:sz w:val="22"/>
          <w:szCs w:val="22"/>
        </w:rPr>
        <w:t xml:space="preserve"> </w:t>
      </w:r>
      <w:r w:rsidR="00263A75">
        <w:rPr>
          <w:sz w:val="22"/>
          <w:szCs w:val="22"/>
        </w:rPr>
        <w:t>yes</w:t>
      </w:r>
      <w:r w:rsidR="00263A75" w:rsidRPr="63F40F7A">
        <w:rPr>
          <w:sz w:val="22"/>
          <w:szCs w:val="22"/>
        </w:rPr>
        <w:t>”</w:t>
      </w:r>
      <w:r w:rsidR="00263A75">
        <w:rPr>
          <w:sz w:val="22"/>
          <w:szCs w:val="22"/>
        </w:rPr>
        <w:t xml:space="preserve"> </w:t>
      </w:r>
      <w:r w:rsidR="0085327A">
        <w:rPr>
          <w:sz w:val="22"/>
          <w:szCs w:val="22"/>
        </w:rPr>
        <w:t xml:space="preserve">(Fig. </w:t>
      </w:r>
      <w:r w:rsidR="572328D7" w:rsidRPr="254732BA">
        <w:rPr>
          <w:sz w:val="22"/>
          <w:szCs w:val="22"/>
        </w:rPr>
        <w:t>1</w:t>
      </w:r>
      <w:r w:rsidR="0085327A" w:rsidRPr="7CC19E1D">
        <w:rPr>
          <w:sz w:val="22"/>
          <w:szCs w:val="22"/>
        </w:rPr>
        <w:t>)</w:t>
      </w:r>
      <w:r w:rsidR="1C1027D8" w:rsidRPr="7CC19E1D">
        <w:rPr>
          <w:sz w:val="22"/>
          <w:szCs w:val="22"/>
        </w:rPr>
        <w:t>.</w:t>
      </w:r>
      <w:r w:rsidR="00E568A7" w:rsidRPr="68A5596B">
        <w:rPr>
          <w:sz w:val="22"/>
          <w:szCs w:val="22"/>
        </w:rPr>
        <w:t xml:space="preserve"> </w:t>
      </w:r>
      <w:r w:rsidR="1C1027D8" w:rsidRPr="3281263C">
        <w:rPr>
          <w:sz w:val="22"/>
          <w:szCs w:val="22"/>
        </w:rPr>
        <w:t>T</w:t>
      </w:r>
      <w:r w:rsidR="1482BD45" w:rsidRPr="3281263C">
        <w:rPr>
          <w:sz w:val="22"/>
          <w:szCs w:val="22"/>
        </w:rPr>
        <w:t>he</w:t>
      </w:r>
      <w:r w:rsidR="1482BD45" w:rsidRPr="53DDA3AF">
        <w:rPr>
          <w:sz w:val="22"/>
          <w:szCs w:val="22"/>
        </w:rPr>
        <w:t xml:space="preserve"> data</w:t>
      </w:r>
      <w:r w:rsidR="1482BD45" w:rsidRPr="0A095EC3">
        <w:rPr>
          <w:sz w:val="22"/>
          <w:szCs w:val="22"/>
        </w:rPr>
        <w:t xml:space="preserve"> </w:t>
      </w:r>
      <w:r w:rsidR="1482BD45" w:rsidRPr="7E2EAA94">
        <w:rPr>
          <w:sz w:val="22"/>
          <w:szCs w:val="22"/>
        </w:rPr>
        <w:t>was</w:t>
      </w:r>
      <w:r w:rsidR="00E568A7" w:rsidRPr="7E2EAA94">
        <w:rPr>
          <w:sz w:val="22"/>
          <w:szCs w:val="22"/>
        </w:rPr>
        <w:t xml:space="preserve"> </w:t>
      </w:r>
      <w:proofErr w:type="spellStart"/>
      <w:r w:rsidR="5BA4FF2B" w:rsidRPr="43CAEB7A">
        <w:rPr>
          <w:sz w:val="22"/>
          <w:szCs w:val="22"/>
        </w:rPr>
        <w:t>undersampled</w:t>
      </w:r>
      <w:proofErr w:type="spellEnd"/>
      <w:r w:rsidR="00E568A7">
        <w:rPr>
          <w:sz w:val="22"/>
          <w:szCs w:val="22"/>
        </w:rPr>
        <w:t xml:space="preserve"> randomly </w:t>
      </w:r>
      <w:r w:rsidR="242DDECD" w:rsidRPr="235806CF">
        <w:rPr>
          <w:sz w:val="22"/>
          <w:szCs w:val="22"/>
        </w:rPr>
        <w:t xml:space="preserve">to </w:t>
      </w:r>
      <w:r w:rsidR="208F6320" w:rsidRPr="7C83979A">
        <w:rPr>
          <w:sz w:val="22"/>
          <w:szCs w:val="22"/>
        </w:rPr>
        <w:t xml:space="preserve">balance </w:t>
      </w:r>
      <w:r w:rsidR="208F6320" w:rsidRPr="4DC3005A">
        <w:rPr>
          <w:sz w:val="22"/>
          <w:szCs w:val="22"/>
        </w:rPr>
        <w:t xml:space="preserve">before </w:t>
      </w:r>
      <w:r w:rsidR="208F6320" w:rsidRPr="4A446F70">
        <w:rPr>
          <w:sz w:val="22"/>
          <w:szCs w:val="22"/>
        </w:rPr>
        <w:t>use.</w:t>
      </w:r>
    </w:p>
    <w:p w14:paraId="7B4CCA29" w14:textId="18F1F09F" w:rsidR="16305EF3" w:rsidRDefault="16305EF3" w:rsidP="16305EF3">
      <w:pPr>
        <w:ind w:firstLine="720"/>
        <w:jc w:val="both"/>
        <w:rPr>
          <w:sz w:val="22"/>
          <w:szCs w:val="22"/>
        </w:rPr>
      </w:pPr>
    </w:p>
    <w:p w14:paraId="46957D07" w14:textId="58AD76C0" w:rsidR="0619FA55" w:rsidRDefault="005552E1" w:rsidP="0404BBA2">
      <w:pPr>
        <w:ind w:firstLine="720"/>
        <w:jc w:val="both"/>
        <w:rPr>
          <w:sz w:val="22"/>
          <w:szCs w:val="22"/>
        </w:rPr>
      </w:pPr>
      <w:r>
        <w:rPr>
          <w:sz w:val="22"/>
          <w:szCs w:val="22"/>
        </w:rPr>
        <w:t xml:space="preserve">The last step </w:t>
      </w:r>
      <w:r w:rsidR="009A7D53">
        <w:rPr>
          <w:sz w:val="22"/>
          <w:szCs w:val="22"/>
        </w:rPr>
        <w:t xml:space="preserve">regarding data preparation was to scale the </w:t>
      </w:r>
      <w:r w:rsidR="00190B5F">
        <w:rPr>
          <w:sz w:val="22"/>
          <w:szCs w:val="22"/>
        </w:rPr>
        <w:t xml:space="preserve">data. </w:t>
      </w:r>
      <w:r w:rsidR="00190B5F" w:rsidRPr="00190B5F">
        <w:rPr>
          <w:sz w:val="22"/>
          <w:szCs w:val="22"/>
        </w:rPr>
        <w:t xml:space="preserve">Without scaling, the feature with the larger scale will dominate the model, even if its underlying relationship with the target variable is weaker. StandardScaler transforms all features to have a mean of 0 and a standard deviation of 1, allowing the model </w:t>
      </w:r>
      <w:r w:rsidR="00190B5F" w:rsidRPr="00190B5F">
        <w:rPr>
          <w:sz w:val="22"/>
          <w:szCs w:val="22"/>
        </w:rPr>
        <w:lastRenderedPageBreak/>
        <w:t>to focus on the relative importance of each feature based on its variation within the data.</w:t>
      </w:r>
      <w:r w:rsidR="0619FA55" w:rsidRPr="2CB9F226">
        <w:rPr>
          <w:sz w:val="22"/>
          <w:szCs w:val="22"/>
        </w:rPr>
        <w:t xml:space="preserve"> </w:t>
      </w:r>
      <w:r w:rsidR="0619FA55" w:rsidRPr="3EC052AA">
        <w:rPr>
          <w:sz w:val="22"/>
          <w:szCs w:val="22"/>
        </w:rPr>
        <w:t xml:space="preserve">Lastly, the </w:t>
      </w:r>
      <w:r w:rsidR="0619FA55" w:rsidRPr="5EBB13CD">
        <w:rPr>
          <w:sz w:val="22"/>
          <w:szCs w:val="22"/>
        </w:rPr>
        <w:t>‘Date’</w:t>
      </w:r>
      <w:r w:rsidR="0619FA55" w:rsidRPr="3EC052AA">
        <w:rPr>
          <w:sz w:val="22"/>
          <w:szCs w:val="22"/>
        </w:rPr>
        <w:t xml:space="preserve"> column</w:t>
      </w:r>
      <w:r w:rsidR="0619FA55" w:rsidRPr="4D20E63E">
        <w:rPr>
          <w:sz w:val="22"/>
          <w:szCs w:val="22"/>
        </w:rPr>
        <w:t xml:space="preserve"> was dropped.</w:t>
      </w:r>
      <w:r w:rsidR="0619FA55" w:rsidRPr="5EBB13CD">
        <w:rPr>
          <w:sz w:val="22"/>
          <w:szCs w:val="22"/>
        </w:rPr>
        <w:t xml:space="preserve"> </w:t>
      </w:r>
    </w:p>
    <w:p w14:paraId="2655D155" w14:textId="7F7E67C2" w:rsidR="008A1A0A" w:rsidRDefault="00263A75" w:rsidP="08DF0186">
      <w:pPr>
        <w:jc w:val="both"/>
        <w:rPr>
          <w:sz w:val="22"/>
          <w:szCs w:val="22"/>
        </w:rPr>
      </w:pPr>
      <w:r>
        <w:rPr>
          <w:sz w:val="22"/>
          <w:szCs w:val="22"/>
        </w:rPr>
        <w:t xml:space="preserve"> </w:t>
      </w:r>
    </w:p>
    <w:p w14:paraId="186E652B" w14:textId="424C0CF1" w:rsidR="1F9ECA5C" w:rsidRDefault="1F9ECA5C" w:rsidP="1F9ECA5C">
      <w:pPr>
        <w:ind w:left="3600"/>
        <w:jc w:val="both"/>
        <w:rPr>
          <w:sz w:val="22"/>
          <w:szCs w:val="22"/>
        </w:rPr>
      </w:pPr>
    </w:p>
    <w:p w14:paraId="5690A205" w14:textId="19C47FF8" w:rsidR="008A1A0A" w:rsidRDefault="008A1A0A" w:rsidP="00DA0155">
      <w:pPr>
        <w:jc w:val="center"/>
        <w:rPr>
          <w:b/>
          <w:sz w:val="22"/>
          <w:szCs w:val="22"/>
        </w:rPr>
      </w:pPr>
      <w:r w:rsidRPr="63F40F7A">
        <w:rPr>
          <w:b/>
          <w:sz w:val="22"/>
          <w:szCs w:val="22"/>
        </w:rPr>
        <w:t>Technical Solution</w:t>
      </w:r>
    </w:p>
    <w:p w14:paraId="09E20451" w14:textId="1013CE94" w:rsidR="01E78261" w:rsidRDefault="01E78261" w:rsidP="01E78261">
      <w:pPr>
        <w:ind w:left="2880" w:firstLine="720"/>
        <w:jc w:val="both"/>
        <w:rPr>
          <w:b/>
          <w:bCs/>
          <w:sz w:val="22"/>
          <w:szCs w:val="22"/>
        </w:rPr>
      </w:pPr>
    </w:p>
    <w:p w14:paraId="17AC9AFE" w14:textId="6219A2EB" w:rsidR="00A07B45" w:rsidRDefault="58360135" w:rsidP="1AD87C56">
      <w:pPr>
        <w:ind w:firstLine="720"/>
        <w:jc w:val="both"/>
        <w:rPr>
          <w:sz w:val="22"/>
          <w:szCs w:val="22"/>
        </w:rPr>
      </w:pPr>
      <w:r w:rsidRPr="63F40F7A">
        <w:rPr>
          <w:sz w:val="22"/>
          <w:szCs w:val="22"/>
        </w:rPr>
        <w:t xml:space="preserve">We will use several different machine learning algorithms as prediction tools. </w:t>
      </w:r>
      <w:r w:rsidR="1352AB20" w:rsidRPr="1D56AF9D">
        <w:rPr>
          <w:sz w:val="22"/>
          <w:szCs w:val="22"/>
        </w:rPr>
        <w:t>Three of the four</w:t>
      </w:r>
      <w:r w:rsidRPr="63F40F7A">
        <w:rPr>
          <w:sz w:val="22"/>
          <w:szCs w:val="22"/>
        </w:rPr>
        <w:t xml:space="preserve"> algorithms used in this project are supervised binary classification tools as the independent variable in this project is </w:t>
      </w:r>
      <w:r w:rsidR="03D86D33" w:rsidRPr="63F40F7A">
        <w:rPr>
          <w:sz w:val="22"/>
          <w:szCs w:val="22"/>
        </w:rPr>
        <w:t>either 0 (no rain) or 1 (rain).</w:t>
      </w:r>
      <w:r w:rsidRPr="63F40F7A">
        <w:rPr>
          <w:sz w:val="22"/>
          <w:szCs w:val="22"/>
        </w:rPr>
        <w:t xml:space="preserve"> </w:t>
      </w:r>
      <w:r w:rsidR="55DC37E9" w:rsidRPr="1D56AF9D">
        <w:rPr>
          <w:sz w:val="22"/>
          <w:szCs w:val="22"/>
        </w:rPr>
        <w:t xml:space="preserve">One model is a neural network. </w:t>
      </w:r>
      <w:r w:rsidR="00A56C20" w:rsidRPr="63F40F7A">
        <w:rPr>
          <w:sz w:val="22"/>
          <w:szCs w:val="22"/>
        </w:rPr>
        <w:t>After</w:t>
      </w:r>
      <w:r w:rsidR="00454230" w:rsidRPr="63F40F7A">
        <w:rPr>
          <w:sz w:val="22"/>
          <w:szCs w:val="22"/>
        </w:rPr>
        <w:t xml:space="preserve"> </w:t>
      </w:r>
      <w:r w:rsidR="00E44C7F" w:rsidRPr="63F40F7A">
        <w:rPr>
          <w:sz w:val="22"/>
          <w:szCs w:val="22"/>
        </w:rPr>
        <w:t>having analyzed</w:t>
      </w:r>
      <w:r w:rsidR="00454230" w:rsidRPr="63F40F7A">
        <w:rPr>
          <w:sz w:val="22"/>
          <w:szCs w:val="22"/>
        </w:rPr>
        <w:t xml:space="preserve"> the dataset and</w:t>
      </w:r>
      <w:r w:rsidR="00B65BC2" w:rsidRPr="63F40F7A">
        <w:rPr>
          <w:sz w:val="22"/>
          <w:szCs w:val="22"/>
        </w:rPr>
        <w:t xml:space="preserve"> </w:t>
      </w:r>
      <w:r w:rsidR="00E44C7F" w:rsidRPr="63F40F7A">
        <w:rPr>
          <w:sz w:val="22"/>
          <w:szCs w:val="22"/>
        </w:rPr>
        <w:t>selected</w:t>
      </w:r>
      <w:r w:rsidR="008B7168" w:rsidRPr="63F40F7A">
        <w:rPr>
          <w:sz w:val="22"/>
          <w:szCs w:val="22"/>
        </w:rPr>
        <w:t xml:space="preserve"> the </w:t>
      </w:r>
      <w:r w:rsidR="00C86C7A" w:rsidRPr="63F40F7A">
        <w:rPr>
          <w:sz w:val="22"/>
          <w:szCs w:val="22"/>
        </w:rPr>
        <w:t>right</w:t>
      </w:r>
      <w:r w:rsidR="0099531A" w:rsidRPr="63F40F7A">
        <w:rPr>
          <w:sz w:val="22"/>
          <w:szCs w:val="22"/>
        </w:rPr>
        <w:t xml:space="preserve"> </w:t>
      </w:r>
      <w:r w:rsidR="008B7168" w:rsidRPr="63F40F7A">
        <w:rPr>
          <w:sz w:val="22"/>
          <w:szCs w:val="22"/>
        </w:rPr>
        <w:t xml:space="preserve">features and </w:t>
      </w:r>
      <w:r w:rsidR="0099531A" w:rsidRPr="63F40F7A">
        <w:rPr>
          <w:sz w:val="22"/>
          <w:szCs w:val="22"/>
        </w:rPr>
        <w:t>records</w:t>
      </w:r>
      <w:r w:rsidR="008B7168" w:rsidRPr="63F40F7A">
        <w:rPr>
          <w:sz w:val="22"/>
          <w:szCs w:val="22"/>
        </w:rPr>
        <w:t xml:space="preserve">, we delved into the application of the </w:t>
      </w:r>
      <w:r w:rsidR="0099531A" w:rsidRPr="63F40F7A">
        <w:rPr>
          <w:sz w:val="22"/>
          <w:szCs w:val="22"/>
        </w:rPr>
        <w:t>before</w:t>
      </w:r>
      <w:r w:rsidR="008B7168" w:rsidRPr="63F40F7A">
        <w:rPr>
          <w:sz w:val="22"/>
          <w:szCs w:val="22"/>
        </w:rPr>
        <w:t xml:space="preserve"> cited </w:t>
      </w:r>
      <w:r w:rsidR="00A77DB2" w:rsidRPr="63F40F7A">
        <w:rPr>
          <w:sz w:val="22"/>
          <w:szCs w:val="22"/>
        </w:rPr>
        <w:t xml:space="preserve">data mining </w:t>
      </w:r>
      <w:r w:rsidR="008B7168" w:rsidRPr="63F40F7A">
        <w:rPr>
          <w:sz w:val="22"/>
          <w:szCs w:val="22"/>
        </w:rPr>
        <w:t xml:space="preserve">techniques to </w:t>
      </w:r>
      <w:r w:rsidR="00C767B4" w:rsidRPr="63F40F7A">
        <w:rPr>
          <w:sz w:val="22"/>
          <w:szCs w:val="22"/>
        </w:rPr>
        <w:t>measure the</w:t>
      </w:r>
      <w:r w:rsidR="009E15A5" w:rsidRPr="63F40F7A">
        <w:rPr>
          <w:sz w:val="22"/>
          <w:szCs w:val="22"/>
        </w:rPr>
        <w:t>ir</w:t>
      </w:r>
      <w:r w:rsidR="00C767B4" w:rsidRPr="63F40F7A">
        <w:rPr>
          <w:sz w:val="22"/>
          <w:szCs w:val="22"/>
        </w:rPr>
        <w:t xml:space="preserve"> performance and evaluate which one would perform better </w:t>
      </w:r>
      <w:r w:rsidR="00245003" w:rsidRPr="63F40F7A">
        <w:rPr>
          <w:sz w:val="22"/>
          <w:szCs w:val="22"/>
        </w:rPr>
        <w:t xml:space="preserve">when applied to the dataset presented. </w:t>
      </w:r>
      <w:r w:rsidR="5C7A09CA" w:rsidRPr="75A71C6A">
        <w:rPr>
          <w:sz w:val="22"/>
          <w:szCs w:val="22"/>
        </w:rPr>
        <w:t>The data</w:t>
      </w:r>
      <w:r w:rsidR="5C7A09CA" w:rsidRPr="4B561585">
        <w:rPr>
          <w:sz w:val="22"/>
          <w:szCs w:val="22"/>
        </w:rPr>
        <w:t xml:space="preserve"> was </w:t>
      </w:r>
      <w:r w:rsidR="5C7A09CA" w:rsidRPr="275C56B7">
        <w:rPr>
          <w:sz w:val="22"/>
          <w:szCs w:val="22"/>
        </w:rPr>
        <w:t>partitioned</w:t>
      </w:r>
      <w:r w:rsidR="5C7A09CA" w:rsidRPr="4B561585">
        <w:rPr>
          <w:sz w:val="22"/>
          <w:szCs w:val="22"/>
        </w:rPr>
        <w:t xml:space="preserve"> into a 70/</w:t>
      </w:r>
      <w:r w:rsidR="5C7A09CA" w:rsidRPr="75A71C6A">
        <w:rPr>
          <w:sz w:val="22"/>
          <w:szCs w:val="22"/>
        </w:rPr>
        <w:t>30 training/testing split</w:t>
      </w:r>
      <w:r w:rsidR="5C7A09CA" w:rsidRPr="275C56B7">
        <w:rPr>
          <w:sz w:val="22"/>
          <w:szCs w:val="22"/>
        </w:rPr>
        <w:t>.</w:t>
      </w:r>
    </w:p>
    <w:p w14:paraId="34034952" w14:textId="6181B0EF" w:rsidR="355FAB73" w:rsidRDefault="355FAB73" w:rsidP="355FAB73">
      <w:pPr>
        <w:ind w:firstLine="720"/>
        <w:jc w:val="both"/>
        <w:rPr>
          <w:sz w:val="22"/>
          <w:szCs w:val="22"/>
        </w:rPr>
      </w:pPr>
    </w:p>
    <w:p w14:paraId="1EAE713F" w14:textId="5A95B81E" w:rsidR="00A07B45" w:rsidRDefault="00890A5A" w:rsidP="00595458">
      <w:pPr>
        <w:ind w:firstLine="720"/>
        <w:jc w:val="both"/>
        <w:rPr>
          <w:sz w:val="22"/>
          <w:szCs w:val="22"/>
        </w:rPr>
      </w:pPr>
      <w:r w:rsidRPr="63F40F7A">
        <w:rPr>
          <w:sz w:val="22"/>
          <w:szCs w:val="22"/>
        </w:rPr>
        <w:t xml:space="preserve">The first data mining technique examined was the </w:t>
      </w:r>
      <w:r w:rsidR="00F670F4" w:rsidRPr="63F40F7A">
        <w:rPr>
          <w:sz w:val="22"/>
          <w:szCs w:val="22"/>
        </w:rPr>
        <w:t>KNN (K</w:t>
      </w:r>
      <w:r w:rsidR="00F36C41" w:rsidRPr="63F40F7A">
        <w:rPr>
          <w:sz w:val="22"/>
          <w:szCs w:val="22"/>
        </w:rPr>
        <w:t>-Nearest Neighbors</w:t>
      </w:r>
      <w:r w:rsidR="00F670F4" w:rsidRPr="63F40F7A">
        <w:rPr>
          <w:sz w:val="22"/>
          <w:szCs w:val="22"/>
        </w:rPr>
        <w:t>)</w:t>
      </w:r>
      <w:r w:rsidR="00F36C41" w:rsidRPr="63F40F7A">
        <w:rPr>
          <w:sz w:val="22"/>
          <w:szCs w:val="22"/>
        </w:rPr>
        <w:t xml:space="preserve"> </w:t>
      </w:r>
      <w:r w:rsidR="00F35515" w:rsidRPr="63F40F7A">
        <w:rPr>
          <w:sz w:val="22"/>
          <w:szCs w:val="22"/>
        </w:rPr>
        <w:t xml:space="preserve">algorithm for classification. </w:t>
      </w:r>
      <w:r w:rsidR="005F34B8" w:rsidRPr="63F40F7A">
        <w:rPr>
          <w:sz w:val="22"/>
          <w:szCs w:val="22"/>
        </w:rPr>
        <w:t xml:space="preserve">The K-Nearest Neighbors (KNN) algorithm is a powerful </w:t>
      </w:r>
      <w:r w:rsidR="27BC999C" w:rsidRPr="63F40F7A">
        <w:rPr>
          <w:sz w:val="22"/>
          <w:szCs w:val="22"/>
        </w:rPr>
        <w:t>t</w:t>
      </w:r>
      <w:r w:rsidR="005F34B8" w:rsidRPr="63F40F7A">
        <w:rPr>
          <w:sz w:val="22"/>
          <w:szCs w:val="22"/>
        </w:rPr>
        <w:t>echnique used in machine learning for both classification and regression tasks</w:t>
      </w:r>
      <w:r w:rsidR="003F2AC3" w:rsidRPr="63F40F7A">
        <w:rPr>
          <w:sz w:val="22"/>
          <w:szCs w:val="22"/>
        </w:rPr>
        <w:t>, which uses proximity to make predictions about the grouping of an individual data point</w:t>
      </w:r>
      <w:r w:rsidR="005F34B8" w:rsidRPr="63F40F7A">
        <w:rPr>
          <w:sz w:val="22"/>
          <w:szCs w:val="22"/>
        </w:rPr>
        <w:t xml:space="preserve">. </w:t>
      </w:r>
      <w:r w:rsidR="303A1C3F" w:rsidRPr="5E55408F">
        <w:rPr>
          <w:sz w:val="22"/>
          <w:szCs w:val="22"/>
        </w:rPr>
        <w:t>(IBM, 2024)</w:t>
      </w:r>
      <w:r w:rsidR="005F34B8" w:rsidRPr="4BC6FA0A">
        <w:rPr>
          <w:sz w:val="22"/>
          <w:szCs w:val="22"/>
        </w:rPr>
        <w:t xml:space="preserve"> </w:t>
      </w:r>
      <w:r w:rsidR="005F34B8" w:rsidRPr="63F40F7A">
        <w:rPr>
          <w:sz w:val="22"/>
          <w:szCs w:val="22"/>
        </w:rPr>
        <w:t>Its core principle</w:t>
      </w:r>
      <w:r w:rsidR="432F6C50" w:rsidRPr="63F40F7A">
        <w:rPr>
          <w:sz w:val="22"/>
          <w:szCs w:val="22"/>
        </w:rPr>
        <w:t xml:space="preserve"> assum</w:t>
      </w:r>
      <w:r w:rsidR="686A3632" w:rsidRPr="63F40F7A">
        <w:rPr>
          <w:sz w:val="22"/>
          <w:szCs w:val="22"/>
        </w:rPr>
        <w:t>es</w:t>
      </w:r>
      <w:r w:rsidR="005F34B8" w:rsidRPr="63F40F7A">
        <w:rPr>
          <w:sz w:val="22"/>
          <w:szCs w:val="22"/>
        </w:rPr>
        <w:t xml:space="preserve"> similar data points tend to have similar characteristics or values.</w:t>
      </w:r>
      <w:r w:rsidR="00C005B6" w:rsidRPr="63F40F7A">
        <w:rPr>
          <w:sz w:val="22"/>
          <w:szCs w:val="22"/>
        </w:rPr>
        <w:t xml:space="preserve"> </w:t>
      </w:r>
      <w:r w:rsidR="3D897FF3" w:rsidRPr="63F40F7A">
        <w:rPr>
          <w:sz w:val="22"/>
          <w:szCs w:val="22"/>
        </w:rPr>
        <w:t>Data points with</w:t>
      </w:r>
      <w:r w:rsidR="1A89AA3B" w:rsidRPr="63F40F7A">
        <w:rPr>
          <w:sz w:val="22"/>
          <w:szCs w:val="22"/>
        </w:rPr>
        <w:t xml:space="preserve"> similar characteristics in the </w:t>
      </w:r>
      <w:r w:rsidR="3D897FF3" w:rsidRPr="63F40F7A">
        <w:rPr>
          <w:sz w:val="22"/>
          <w:szCs w:val="22"/>
        </w:rPr>
        <w:t>independent</w:t>
      </w:r>
      <w:r w:rsidR="1A89AA3B" w:rsidRPr="63F40F7A">
        <w:rPr>
          <w:sz w:val="22"/>
          <w:szCs w:val="22"/>
        </w:rPr>
        <w:t xml:space="preserve"> variable are more likely to be similar in the </w:t>
      </w:r>
      <w:r w:rsidR="3D897FF3" w:rsidRPr="63F40F7A">
        <w:rPr>
          <w:sz w:val="22"/>
          <w:szCs w:val="22"/>
        </w:rPr>
        <w:t>dependent</w:t>
      </w:r>
      <w:r w:rsidR="1A89AA3B" w:rsidRPr="63F40F7A">
        <w:rPr>
          <w:sz w:val="22"/>
          <w:szCs w:val="22"/>
        </w:rPr>
        <w:t xml:space="preserve"> variable</w:t>
      </w:r>
      <w:r w:rsidR="00C54459" w:rsidRPr="63F40F7A">
        <w:rPr>
          <w:sz w:val="22"/>
          <w:szCs w:val="22"/>
        </w:rPr>
        <w:t>.</w:t>
      </w:r>
      <w:r w:rsidR="005404FF" w:rsidRPr="63F40F7A">
        <w:rPr>
          <w:sz w:val="22"/>
          <w:szCs w:val="22"/>
        </w:rPr>
        <w:t xml:space="preserve"> </w:t>
      </w:r>
      <w:r w:rsidR="003F2C7F" w:rsidRPr="63F40F7A">
        <w:rPr>
          <w:sz w:val="22"/>
          <w:szCs w:val="22"/>
        </w:rPr>
        <w:t>When</w:t>
      </w:r>
      <w:r w:rsidR="00CA1D78" w:rsidRPr="63F40F7A">
        <w:rPr>
          <w:sz w:val="22"/>
          <w:szCs w:val="22"/>
        </w:rPr>
        <w:t xml:space="preserve"> </w:t>
      </w:r>
      <w:r w:rsidR="00965263" w:rsidRPr="63F40F7A">
        <w:rPr>
          <w:sz w:val="22"/>
          <w:szCs w:val="22"/>
        </w:rPr>
        <w:t>predict</w:t>
      </w:r>
      <w:r w:rsidR="003F2C7F" w:rsidRPr="63F40F7A">
        <w:rPr>
          <w:sz w:val="22"/>
          <w:szCs w:val="22"/>
        </w:rPr>
        <w:t>ing</w:t>
      </w:r>
      <w:r w:rsidR="0087562D" w:rsidRPr="63F40F7A">
        <w:rPr>
          <w:sz w:val="22"/>
          <w:szCs w:val="22"/>
        </w:rPr>
        <w:t xml:space="preserve"> the result</w:t>
      </w:r>
      <w:r w:rsidR="00965263" w:rsidRPr="63F40F7A">
        <w:rPr>
          <w:sz w:val="22"/>
          <w:szCs w:val="22"/>
        </w:rPr>
        <w:t xml:space="preserve"> of a certain datapoint</w:t>
      </w:r>
      <w:r w:rsidR="0087562D" w:rsidRPr="63F40F7A">
        <w:rPr>
          <w:sz w:val="22"/>
          <w:szCs w:val="22"/>
        </w:rPr>
        <w:t xml:space="preserve">, the </w:t>
      </w:r>
      <w:r w:rsidR="00965263" w:rsidRPr="63F40F7A">
        <w:rPr>
          <w:sz w:val="22"/>
          <w:szCs w:val="22"/>
        </w:rPr>
        <w:t xml:space="preserve">KNN </w:t>
      </w:r>
      <w:r w:rsidR="0087562D" w:rsidRPr="63F40F7A">
        <w:rPr>
          <w:sz w:val="22"/>
          <w:szCs w:val="22"/>
        </w:rPr>
        <w:t xml:space="preserve">model </w:t>
      </w:r>
      <w:r w:rsidR="00FC6C88" w:rsidRPr="63F40F7A">
        <w:rPr>
          <w:sz w:val="22"/>
          <w:szCs w:val="22"/>
        </w:rPr>
        <w:t>considers</w:t>
      </w:r>
      <w:r w:rsidR="0087562D" w:rsidRPr="63F40F7A">
        <w:rPr>
          <w:sz w:val="22"/>
          <w:szCs w:val="22"/>
        </w:rPr>
        <w:t xml:space="preserve"> the </w:t>
      </w:r>
      <w:r w:rsidR="00C86A10" w:rsidRPr="63F40F7A">
        <w:rPr>
          <w:sz w:val="22"/>
          <w:szCs w:val="22"/>
        </w:rPr>
        <w:t xml:space="preserve">value of the </w:t>
      </w:r>
      <w:r w:rsidR="000A3B4A" w:rsidRPr="63F40F7A">
        <w:rPr>
          <w:sz w:val="22"/>
          <w:szCs w:val="22"/>
        </w:rPr>
        <w:t>K closes</w:t>
      </w:r>
      <w:r w:rsidR="00AC7649" w:rsidRPr="63F40F7A">
        <w:rPr>
          <w:sz w:val="22"/>
          <w:szCs w:val="22"/>
        </w:rPr>
        <w:t xml:space="preserve">t </w:t>
      </w:r>
      <w:r w:rsidR="000A3B4A" w:rsidRPr="63F40F7A">
        <w:rPr>
          <w:sz w:val="22"/>
          <w:szCs w:val="22"/>
        </w:rPr>
        <w:t xml:space="preserve">datapoints </w:t>
      </w:r>
      <w:r w:rsidR="003A60C2" w:rsidRPr="63F40F7A">
        <w:rPr>
          <w:sz w:val="22"/>
          <w:szCs w:val="22"/>
        </w:rPr>
        <w:t xml:space="preserve">and </w:t>
      </w:r>
      <w:r w:rsidR="00B64B25" w:rsidRPr="63F40F7A">
        <w:rPr>
          <w:sz w:val="22"/>
          <w:szCs w:val="22"/>
        </w:rPr>
        <w:t>choose</w:t>
      </w:r>
      <w:r w:rsidR="00147E9F" w:rsidRPr="63F40F7A">
        <w:rPr>
          <w:sz w:val="22"/>
          <w:szCs w:val="22"/>
        </w:rPr>
        <w:t>s</w:t>
      </w:r>
      <w:r w:rsidR="00597ED7" w:rsidRPr="63F40F7A">
        <w:rPr>
          <w:sz w:val="22"/>
          <w:szCs w:val="22"/>
        </w:rPr>
        <w:t xml:space="preserve"> the majority class label among those K closest data points.</w:t>
      </w:r>
      <w:r w:rsidR="003F2C7F" w:rsidRPr="63F40F7A">
        <w:rPr>
          <w:sz w:val="22"/>
          <w:szCs w:val="22"/>
        </w:rPr>
        <w:t xml:space="preserve"> </w:t>
      </w:r>
    </w:p>
    <w:p w14:paraId="26316BA4" w14:textId="3713D797" w:rsidR="41239524" w:rsidRDefault="41239524" w:rsidP="00595458">
      <w:pPr>
        <w:ind w:firstLine="720"/>
        <w:jc w:val="both"/>
        <w:rPr>
          <w:sz w:val="22"/>
          <w:szCs w:val="22"/>
        </w:rPr>
      </w:pPr>
    </w:p>
    <w:p w14:paraId="1E382E0E" w14:textId="009403D5" w:rsidR="00A07B45" w:rsidRDefault="001B2872" w:rsidP="00595458">
      <w:pPr>
        <w:ind w:firstLine="720"/>
        <w:jc w:val="both"/>
        <w:rPr>
          <w:sz w:val="22"/>
          <w:szCs w:val="22"/>
        </w:rPr>
      </w:pPr>
      <w:r w:rsidRPr="63F40F7A">
        <w:rPr>
          <w:sz w:val="22"/>
          <w:szCs w:val="22"/>
        </w:rPr>
        <w:t>To determine the best number of K</w:t>
      </w:r>
      <w:r w:rsidR="005A3E0E" w:rsidRPr="63F40F7A">
        <w:rPr>
          <w:sz w:val="22"/>
          <w:szCs w:val="22"/>
        </w:rPr>
        <w:t>-</w:t>
      </w:r>
      <w:r w:rsidRPr="63F40F7A">
        <w:rPr>
          <w:sz w:val="22"/>
          <w:szCs w:val="22"/>
        </w:rPr>
        <w:t xml:space="preserve">nearest neighbors to </w:t>
      </w:r>
      <w:r w:rsidR="00584F79" w:rsidRPr="63F40F7A">
        <w:rPr>
          <w:sz w:val="22"/>
          <w:szCs w:val="22"/>
        </w:rPr>
        <w:t>apply to the model</w:t>
      </w:r>
      <w:r w:rsidR="006960D7" w:rsidRPr="63F40F7A">
        <w:rPr>
          <w:sz w:val="22"/>
          <w:szCs w:val="22"/>
        </w:rPr>
        <w:t xml:space="preserve">, </w:t>
      </w:r>
      <w:r w:rsidRPr="63F40F7A">
        <w:rPr>
          <w:sz w:val="22"/>
          <w:szCs w:val="22"/>
        </w:rPr>
        <w:t xml:space="preserve">we opted to use </w:t>
      </w:r>
      <w:r w:rsidR="005A3E0E" w:rsidRPr="63F40F7A">
        <w:rPr>
          <w:sz w:val="22"/>
          <w:szCs w:val="22"/>
        </w:rPr>
        <w:t>a</w:t>
      </w:r>
      <w:r w:rsidRPr="63F40F7A">
        <w:rPr>
          <w:sz w:val="22"/>
          <w:szCs w:val="22"/>
        </w:rPr>
        <w:t xml:space="preserve"> GridSearch metho</w:t>
      </w:r>
      <w:r w:rsidR="005A3E0E" w:rsidRPr="63F40F7A">
        <w:rPr>
          <w:sz w:val="22"/>
          <w:szCs w:val="22"/>
        </w:rPr>
        <w:t xml:space="preserve">d </w:t>
      </w:r>
      <w:r w:rsidR="00AA5CC0" w:rsidRPr="63F40F7A">
        <w:rPr>
          <w:sz w:val="22"/>
          <w:szCs w:val="22"/>
        </w:rPr>
        <w:t>coupled with cross validation</w:t>
      </w:r>
      <w:r w:rsidR="00E83206" w:rsidRPr="63F40F7A">
        <w:rPr>
          <w:sz w:val="22"/>
          <w:szCs w:val="22"/>
        </w:rPr>
        <w:t>.</w:t>
      </w:r>
      <w:r w:rsidR="00AA5CC0" w:rsidRPr="63F40F7A">
        <w:rPr>
          <w:sz w:val="22"/>
          <w:szCs w:val="22"/>
        </w:rPr>
        <w:t xml:space="preserve"> </w:t>
      </w:r>
      <w:r w:rsidR="00E83206" w:rsidRPr="63F40F7A">
        <w:rPr>
          <w:sz w:val="22"/>
          <w:szCs w:val="22"/>
        </w:rPr>
        <w:t>W</w:t>
      </w:r>
      <w:r w:rsidR="00AA5CC0" w:rsidRPr="63F40F7A">
        <w:rPr>
          <w:sz w:val="22"/>
          <w:szCs w:val="22"/>
        </w:rPr>
        <w:t xml:space="preserve">e determined a </w:t>
      </w:r>
      <w:r w:rsidR="00F5226B" w:rsidRPr="63F40F7A">
        <w:rPr>
          <w:sz w:val="22"/>
          <w:szCs w:val="22"/>
        </w:rPr>
        <w:t>range</w:t>
      </w:r>
      <w:r w:rsidR="00AA5CC0" w:rsidRPr="63F40F7A">
        <w:rPr>
          <w:sz w:val="22"/>
          <w:szCs w:val="22"/>
        </w:rPr>
        <w:t xml:space="preserve"> of </w:t>
      </w:r>
      <w:r w:rsidR="00F5226B" w:rsidRPr="63F40F7A">
        <w:rPr>
          <w:sz w:val="22"/>
          <w:szCs w:val="22"/>
        </w:rPr>
        <w:t>K values (1 to 30)</w:t>
      </w:r>
      <w:r w:rsidR="00F93B94" w:rsidRPr="63F40F7A">
        <w:rPr>
          <w:sz w:val="22"/>
          <w:szCs w:val="22"/>
        </w:rPr>
        <w:t>, which the GridSearch method use</w:t>
      </w:r>
      <w:r w:rsidR="004A6BD2" w:rsidRPr="63F40F7A">
        <w:rPr>
          <w:sz w:val="22"/>
          <w:szCs w:val="22"/>
        </w:rPr>
        <w:t>s</w:t>
      </w:r>
      <w:r w:rsidR="00F93B94" w:rsidRPr="63F40F7A">
        <w:rPr>
          <w:sz w:val="22"/>
          <w:szCs w:val="22"/>
        </w:rPr>
        <w:t xml:space="preserve"> to train the model and </w:t>
      </w:r>
      <w:r w:rsidR="000775D6" w:rsidRPr="63F40F7A">
        <w:rPr>
          <w:sz w:val="22"/>
          <w:szCs w:val="22"/>
        </w:rPr>
        <w:t xml:space="preserve">provide an estimate for the best K </w:t>
      </w:r>
      <w:r w:rsidR="00B86FAB" w:rsidRPr="63F40F7A">
        <w:rPr>
          <w:sz w:val="22"/>
          <w:szCs w:val="22"/>
        </w:rPr>
        <w:t>value based on a defined performance metric, which in our case was “accuracy”</w:t>
      </w:r>
      <w:r w:rsidR="00FF21F6" w:rsidRPr="63F40F7A">
        <w:rPr>
          <w:sz w:val="22"/>
          <w:szCs w:val="22"/>
        </w:rPr>
        <w:t>.</w:t>
      </w:r>
      <w:r w:rsidR="003F2C7F" w:rsidRPr="63F40F7A">
        <w:rPr>
          <w:sz w:val="22"/>
          <w:szCs w:val="22"/>
        </w:rPr>
        <w:t xml:space="preserve"> </w:t>
      </w:r>
    </w:p>
    <w:p w14:paraId="45EA985F" w14:textId="1E0557E4" w:rsidR="41239524" w:rsidRDefault="41239524" w:rsidP="00595458">
      <w:pPr>
        <w:ind w:firstLine="720"/>
        <w:jc w:val="both"/>
        <w:rPr>
          <w:sz w:val="22"/>
          <w:szCs w:val="22"/>
        </w:rPr>
      </w:pPr>
    </w:p>
    <w:p w14:paraId="1E6823BA" w14:textId="55A14191" w:rsidR="00767913" w:rsidRDefault="00767913" w:rsidP="00595458">
      <w:pPr>
        <w:ind w:firstLine="720"/>
        <w:jc w:val="both"/>
        <w:rPr>
          <w:sz w:val="22"/>
          <w:szCs w:val="22"/>
        </w:rPr>
      </w:pPr>
      <w:r w:rsidRPr="63F40F7A">
        <w:rPr>
          <w:sz w:val="22"/>
          <w:szCs w:val="22"/>
        </w:rPr>
        <w:t>The second model we used in this project is the Naïve Bayes classifier</w:t>
      </w:r>
      <w:r w:rsidR="00D818B6" w:rsidRPr="63F40F7A">
        <w:rPr>
          <w:sz w:val="22"/>
          <w:szCs w:val="22"/>
        </w:rPr>
        <w:t xml:space="preserve">. </w:t>
      </w:r>
      <w:r w:rsidR="00213740" w:rsidRPr="63F40F7A">
        <w:rPr>
          <w:sz w:val="22"/>
          <w:szCs w:val="22"/>
        </w:rPr>
        <w:t xml:space="preserve">The model is based upon the </w:t>
      </w:r>
      <w:r w:rsidR="42EE837E" w:rsidRPr="5F8D9002">
        <w:rPr>
          <w:sz w:val="22"/>
          <w:szCs w:val="22"/>
        </w:rPr>
        <w:t xml:space="preserve">Bayes </w:t>
      </w:r>
      <w:r w:rsidR="42EE837E" w:rsidRPr="27E1C63E">
        <w:rPr>
          <w:sz w:val="22"/>
          <w:szCs w:val="22"/>
        </w:rPr>
        <w:t>Theorem.</w:t>
      </w:r>
      <w:r w:rsidR="42EE837E" w:rsidRPr="1AC0AA27">
        <w:rPr>
          <w:sz w:val="22"/>
          <w:szCs w:val="22"/>
        </w:rPr>
        <w:t xml:space="preserve"> Bayes </w:t>
      </w:r>
      <w:r w:rsidR="42EE837E" w:rsidRPr="4538ED12">
        <w:rPr>
          <w:sz w:val="22"/>
          <w:szCs w:val="22"/>
        </w:rPr>
        <w:t xml:space="preserve">Theorem </w:t>
      </w:r>
      <w:r w:rsidR="0F9F3F39" w:rsidRPr="3D87ACB1">
        <w:rPr>
          <w:sz w:val="22"/>
          <w:szCs w:val="22"/>
        </w:rPr>
        <w:t>describes</w:t>
      </w:r>
      <w:r w:rsidR="3203869A" w:rsidRPr="0CF73CC2">
        <w:rPr>
          <w:sz w:val="22"/>
          <w:szCs w:val="22"/>
        </w:rPr>
        <w:t xml:space="preserve"> </w:t>
      </w:r>
      <w:r w:rsidR="3203869A" w:rsidRPr="30C40F1D">
        <w:rPr>
          <w:sz w:val="22"/>
          <w:szCs w:val="22"/>
        </w:rPr>
        <w:t xml:space="preserve">the probability of </w:t>
      </w:r>
      <w:r w:rsidR="3203869A" w:rsidRPr="66C88E2A">
        <w:rPr>
          <w:sz w:val="22"/>
          <w:szCs w:val="22"/>
        </w:rPr>
        <w:t>an</w:t>
      </w:r>
      <w:r w:rsidR="3203869A" w:rsidRPr="6E0C75F7">
        <w:rPr>
          <w:sz w:val="22"/>
          <w:szCs w:val="22"/>
        </w:rPr>
        <w:t xml:space="preserve"> event using the </w:t>
      </w:r>
      <w:r w:rsidR="3203869A" w:rsidRPr="15DE8DE3">
        <w:rPr>
          <w:sz w:val="22"/>
          <w:szCs w:val="22"/>
        </w:rPr>
        <w:t xml:space="preserve">known </w:t>
      </w:r>
      <w:r w:rsidR="3203869A" w:rsidRPr="6E0C75F7">
        <w:rPr>
          <w:sz w:val="22"/>
          <w:szCs w:val="22"/>
        </w:rPr>
        <w:t>probability</w:t>
      </w:r>
      <w:r w:rsidR="3203869A" w:rsidRPr="2F3FA0B1">
        <w:rPr>
          <w:sz w:val="22"/>
          <w:szCs w:val="22"/>
        </w:rPr>
        <w:t xml:space="preserve"> of </w:t>
      </w:r>
      <w:r w:rsidR="3203869A" w:rsidRPr="15DE8DE3">
        <w:rPr>
          <w:sz w:val="22"/>
          <w:szCs w:val="22"/>
        </w:rPr>
        <w:t xml:space="preserve">related events. </w:t>
      </w:r>
      <w:r w:rsidR="3203869A" w:rsidRPr="2F9968E4">
        <w:rPr>
          <w:sz w:val="22"/>
          <w:szCs w:val="22"/>
        </w:rPr>
        <w:t xml:space="preserve">It stated as the probability of A given event </w:t>
      </w:r>
      <w:r w:rsidR="3203869A" w:rsidRPr="45AA173A">
        <w:rPr>
          <w:sz w:val="22"/>
          <w:szCs w:val="22"/>
        </w:rPr>
        <w:t>B is equal to th</w:t>
      </w:r>
      <w:r w:rsidR="6AA7D7B3" w:rsidRPr="45AA173A">
        <w:rPr>
          <w:sz w:val="22"/>
          <w:szCs w:val="22"/>
        </w:rPr>
        <w:t xml:space="preserve">e probability of </w:t>
      </w:r>
      <w:r w:rsidR="6AA7D7B3" w:rsidRPr="78ED410F">
        <w:rPr>
          <w:sz w:val="22"/>
          <w:szCs w:val="22"/>
        </w:rPr>
        <w:t>B</w:t>
      </w:r>
      <w:r w:rsidR="6AA7D7B3" w:rsidRPr="1BD32422">
        <w:rPr>
          <w:sz w:val="22"/>
          <w:szCs w:val="22"/>
        </w:rPr>
        <w:t xml:space="preserve"> given event A</w:t>
      </w:r>
      <w:r w:rsidR="6AA7D7B3" w:rsidRPr="264E1539">
        <w:rPr>
          <w:sz w:val="22"/>
          <w:szCs w:val="22"/>
        </w:rPr>
        <w:t xml:space="preserve"> </w:t>
      </w:r>
      <w:r w:rsidR="6AA7D7B3" w:rsidRPr="3617ED01">
        <w:rPr>
          <w:sz w:val="22"/>
          <w:szCs w:val="22"/>
        </w:rPr>
        <w:t xml:space="preserve">multiplied by </w:t>
      </w:r>
      <w:r w:rsidR="6AA7D7B3" w:rsidRPr="0274A205">
        <w:rPr>
          <w:sz w:val="22"/>
          <w:szCs w:val="22"/>
        </w:rPr>
        <w:t xml:space="preserve">the probability of </w:t>
      </w:r>
      <w:r w:rsidR="6AA7D7B3" w:rsidRPr="008400A4">
        <w:rPr>
          <w:sz w:val="22"/>
          <w:szCs w:val="22"/>
        </w:rPr>
        <w:t xml:space="preserve">event A all </w:t>
      </w:r>
      <w:r w:rsidR="36FBA312" w:rsidRPr="0F68319B">
        <w:rPr>
          <w:sz w:val="22"/>
          <w:szCs w:val="22"/>
        </w:rPr>
        <w:t>divided</w:t>
      </w:r>
      <w:r w:rsidR="6AA7D7B3" w:rsidRPr="587672E6">
        <w:rPr>
          <w:sz w:val="22"/>
          <w:szCs w:val="22"/>
        </w:rPr>
        <w:t xml:space="preserve"> by </w:t>
      </w:r>
      <w:r w:rsidR="6AA7D7B3" w:rsidRPr="29B5DBA6">
        <w:rPr>
          <w:sz w:val="22"/>
          <w:szCs w:val="22"/>
        </w:rPr>
        <w:t xml:space="preserve">the </w:t>
      </w:r>
      <w:r w:rsidR="6AA7D7B3" w:rsidRPr="3D87ACB1">
        <w:rPr>
          <w:sz w:val="22"/>
          <w:szCs w:val="22"/>
        </w:rPr>
        <w:t>probability</w:t>
      </w:r>
      <w:r w:rsidR="6AA7D7B3" w:rsidRPr="29B5DBA6">
        <w:rPr>
          <w:sz w:val="22"/>
          <w:szCs w:val="22"/>
        </w:rPr>
        <w:t xml:space="preserve"> of</w:t>
      </w:r>
      <w:r w:rsidR="6AA7D7B3" w:rsidRPr="3D87ACB1">
        <w:rPr>
          <w:sz w:val="22"/>
          <w:szCs w:val="22"/>
        </w:rPr>
        <w:t xml:space="preserve"> event B</w:t>
      </w:r>
      <w:r w:rsidR="57199389" w:rsidRPr="7D54D2FE">
        <w:rPr>
          <w:sz w:val="22"/>
          <w:szCs w:val="22"/>
        </w:rPr>
        <w:t xml:space="preserve"> </w:t>
      </w:r>
      <w:r w:rsidR="57199389" w:rsidRPr="652385F8">
        <w:rPr>
          <w:sz w:val="22"/>
          <w:szCs w:val="22"/>
        </w:rPr>
        <w:t>(Lee, 2012</w:t>
      </w:r>
      <w:r w:rsidR="57199389" w:rsidRPr="00D967E6">
        <w:rPr>
          <w:sz w:val="22"/>
          <w:szCs w:val="22"/>
        </w:rPr>
        <w:t>)</w:t>
      </w:r>
      <w:r w:rsidR="63A97E4D" w:rsidRPr="00D967E6">
        <w:rPr>
          <w:sz w:val="22"/>
          <w:szCs w:val="22"/>
        </w:rPr>
        <w:t>.</w:t>
      </w:r>
      <w:r w:rsidR="7C0F1373" w:rsidRPr="1C8AE320">
        <w:rPr>
          <w:sz w:val="22"/>
          <w:szCs w:val="22"/>
        </w:rPr>
        <w:t xml:space="preserve"> </w:t>
      </w:r>
      <w:r w:rsidR="7C0F1373" w:rsidRPr="352CE0E2">
        <w:rPr>
          <w:sz w:val="22"/>
          <w:szCs w:val="22"/>
        </w:rPr>
        <w:t xml:space="preserve">Naive comes from the fact that the algorithm assumes that </w:t>
      </w:r>
      <w:r w:rsidR="3B425A33" w:rsidRPr="7FCEA8DA">
        <w:rPr>
          <w:sz w:val="22"/>
          <w:szCs w:val="22"/>
        </w:rPr>
        <w:t xml:space="preserve">the </w:t>
      </w:r>
      <w:r w:rsidR="3B425A33" w:rsidRPr="09315E7B">
        <w:rPr>
          <w:sz w:val="22"/>
          <w:szCs w:val="22"/>
        </w:rPr>
        <w:t>presence of each event is independent of others.</w:t>
      </w:r>
      <w:r w:rsidR="3B425A33" w:rsidRPr="2355DBC0">
        <w:rPr>
          <w:sz w:val="22"/>
          <w:szCs w:val="22"/>
        </w:rPr>
        <w:t xml:space="preserve"> </w:t>
      </w:r>
      <w:r w:rsidR="3B425A33" w:rsidRPr="5B99743A">
        <w:rPr>
          <w:sz w:val="22"/>
          <w:szCs w:val="22"/>
        </w:rPr>
        <w:t xml:space="preserve">Our model </w:t>
      </w:r>
      <w:r w:rsidR="053BE1ED" w:rsidRPr="202F43FF">
        <w:rPr>
          <w:sz w:val="22"/>
          <w:szCs w:val="22"/>
        </w:rPr>
        <w:t>uses a</w:t>
      </w:r>
      <w:r w:rsidR="3B425A33" w:rsidRPr="29C67F05">
        <w:rPr>
          <w:sz w:val="22"/>
          <w:szCs w:val="22"/>
        </w:rPr>
        <w:t xml:space="preserve"> Gaussian </w:t>
      </w:r>
      <w:r w:rsidR="288DF7F4" w:rsidRPr="202F43FF">
        <w:rPr>
          <w:sz w:val="22"/>
          <w:szCs w:val="22"/>
        </w:rPr>
        <w:t xml:space="preserve">Naive Bayes </w:t>
      </w:r>
      <w:r w:rsidR="3B425A33" w:rsidRPr="7A99B4CF">
        <w:rPr>
          <w:sz w:val="22"/>
          <w:szCs w:val="22"/>
        </w:rPr>
        <w:t>which</w:t>
      </w:r>
      <w:r w:rsidR="46658B89" w:rsidRPr="7A99B4CF">
        <w:rPr>
          <w:sz w:val="22"/>
          <w:szCs w:val="22"/>
        </w:rPr>
        <w:t xml:space="preserve"> assumes that </w:t>
      </w:r>
      <w:r w:rsidR="46658B89" w:rsidRPr="202F43FF">
        <w:rPr>
          <w:sz w:val="22"/>
          <w:szCs w:val="22"/>
        </w:rPr>
        <w:t xml:space="preserve">the data follows a normal distribution. </w:t>
      </w:r>
    </w:p>
    <w:p w14:paraId="65D2BAF5" w14:textId="579FC96A" w:rsidR="39311424" w:rsidRDefault="39311424" w:rsidP="00595458">
      <w:pPr>
        <w:ind w:firstLine="720"/>
        <w:jc w:val="both"/>
        <w:rPr>
          <w:sz w:val="22"/>
          <w:szCs w:val="22"/>
        </w:rPr>
      </w:pPr>
    </w:p>
    <w:p w14:paraId="5659D5AB" w14:textId="1E983A3F" w:rsidR="1379A5C4" w:rsidRDefault="49DF442E" w:rsidP="4E5E1D7C">
      <w:pPr>
        <w:ind w:firstLine="720"/>
        <w:jc w:val="both"/>
        <w:rPr>
          <w:b/>
          <w:bCs/>
          <w:sz w:val="22"/>
          <w:szCs w:val="22"/>
        </w:rPr>
      </w:pPr>
      <w:r w:rsidRPr="4E5E1D7C">
        <w:rPr>
          <w:sz w:val="22"/>
          <w:szCs w:val="22"/>
        </w:rPr>
        <w:t xml:space="preserve">The third model used in this project </w:t>
      </w:r>
      <w:r w:rsidR="481D6EE1" w:rsidRPr="4E5E1D7C">
        <w:rPr>
          <w:sz w:val="22"/>
          <w:szCs w:val="22"/>
        </w:rPr>
        <w:t>was a Random Forest Cla</w:t>
      </w:r>
      <w:r w:rsidR="62C86D22" w:rsidRPr="4E5E1D7C">
        <w:rPr>
          <w:sz w:val="22"/>
          <w:szCs w:val="22"/>
        </w:rPr>
        <w:t xml:space="preserve">ssifier. Random Forest classifiers </w:t>
      </w:r>
      <w:r w:rsidR="5288412E" w:rsidRPr="4E5E1D7C">
        <w:rPr>
          <w:sz w:val="22"/>
          <w:szCs w:val="22"/>
        </w:rPr>
        <w:t xml:space="preserve">are </w:t>
      </w:r>
      <w:r w:rsidR="41871145" w:rsidRPr="4E5E1D7C">
        <w:rPr>
          <w:sz w:val="22"/>
          <w:szCs w:val="22"/>
        </w:rPr>
        <w:t xml:space="preserve">an </w:t>
      </w:r>
      <w:r w:rsidR="5288412E" w:rsidRPr="4E5E1D7C">
        <w:rPr>
          <w:sz w:val="22"/>
          <w:szCs w:val="22"/>
        </w:rPr>
        <w:t>ensemble learning method</w:t>
      </w:r>
      <w:r w:rsidR="7002B196" w:rsidRPr="4E5E1D7C">
        <w:rPr>
          <w:sz w:val="22"/>
          <w:szCs w:val="22"/>
        </w:rPr>
        <w:t xml:space="preserve">. </w:t>
      </w:r>
      <w:r w:rsidR="6C8E3941" w:rsidRPr="4E5E1D7C">
        <w:rPr>
          <w:sz w:val="22"/>
          <w:szCs w:val="22"/>
        </w:rPr>
        <w:t xml:space="preserve">Ensemble learning methods use individual classifiers </w:t>
      </w:r>
      <w:r w:rsidR="562EDD7E" w:rsidRPr="4E5E1D7C">
        <w:rPr>
          <w:sz w:val="22"/>
          <w:szCs w:val="22"/>
        </w:rPr>
        <w:t>predictions</w:t>
      </w:r>
      <w:r w:rsidR="6C8E3941" w:rsidRPr="4E5E1D7C">
        <w:rPr>
          <w:sz w:val="22"/>
          <w:szCs w:val="22"/>
        </w:rPr>
        <w:t xml:space="preserve"> to improve the </w:t>
      </w:r>
      <w:r w:rsidR="13989476" w:rsidRPr="4E5E1D7C">
        <w:rPr>
          <w:sz w:val="22"/>
          <w:szCs w:val="22"/>
        </w:rPr>
        <w:t xml:space="preserve">model's </w:t>
      </w:r>
      <w:r w:rsidR="6C8E3941" w:rsidRPr="4E5E1D7C">
        <w:rPr>
          <w:sz w:val="22"/>
          <w:szCs w:val="22"/>
        </w:rPr>
        <w:t>robustness and accuracy</w:t>
      </w:r>
      <w:r w:rsidR="13989476" w:rsidRPr="4E5E1D7C">
        <w:rPr>
          <w:sz w:val="22"/>
          <w:szCs w:val="22"/>
        </w:rPr>
        <w:t xml:space="preserve">. Random forests are built upon decision trees </w:t>
      </w:r>
      <w:r w:rsidR="6C262A94" w:rsidRPr="4E5E1D7C">
        <w:rPr>
          <w:sz w:val="22"/>
          <w:szCs w:val="22"/>
        </w:rPr>
        <w:t>which break data down into different nodes until certain hyperparameters or constraints are met. Random forests differ from decision trees in th</w:t>
      </w:r>
      <w:r w:rsidR="159412E1" w:rsidRPr="4E5E1D7C">
        <w:rPr>
          <w:sz w:val="22"/>
          <w:szCs w:val="22"/>
        </w:rPr>
        <w:t>at they introduce increased randomness</w:t>
      </w:r>
      <w:r w:rsidR="7B823915" w:rsidRPr="5340FEB6">
        <w:rPr>
          <w:sz w:val="22"/>
          <w:szCs w:val="22"/>
        </w:rPr>
        <w:t xml:space="preserve"> </w:t>
      </w:r>
      <w:r w:rsidR="7B823915" w:rsidRPr="4FB6711D">
        <w:rPr>
          <w:sz w:val="22"/>
          <w:szCs w:val="22"/>
        </w:rPr>
        <w:t>(Kam Ho, 1995)</w:t>
      </w:r>
      <w:r w:rsidR="159412E1" w:rsidRPr="4FB6711D">
        <w:rPr>
          <w:sz w:val="22"/>
          <w:szCs w:val="22"/>
        </w:rPr>
        <w:t>.</w:t>
      </w:r>
      <w:r w:rsidR="159412E1" w:rsidRPr="4E5E1D7C">
        <w:rPr>
          <w:sz w:val="22"/>
          <w:szCs w:val="22"/>
        </w:rPr>
        <w:t xml:space="preserve"> Randomness c</w:t>
      </w:r>
      <w:r w:rsidR="05A5F46B" w:rsidRPr="4E5E1D7C">
        <w:rPr>
          <w:sz w:val="22"/>
          <w:szCs w:val="22"/>
        </w:rPr>
        <w:t xml:space="preserve">ame first from </w:t>
      </w:r>
      <w:r w:rsidR="027A9652" w:rsidRPr="4E5E1D7C">
        <w:rPr>
          <w:sz w:val="22"/>
          <w:szCs w:val="22"/>
        </w:rPr>
        <w:t>bootstrap</w:t>
      </w:r>
      <w:r w:rsidR="05A5F46B" w:rsidRPr="4E5E1D7C">
        <w:rPr>
          <w:sz w:val="22"/>
          <w:szCs w:val="22"/>
        </w:rPr>
        <w:t xml:space="preserve"> aggregation and then at each split a random subset of features being considered.</w:t>
      </w:r>
      <w:r w:rsidR="47CD646A" w:rsidRPr="4E5E1D7C">
        <w:rPr>
          <w:sz w:val="22"/>
          <w:szCs w:val="22"/>
        </w:rPr>
        <w:t xml:space="preserve"> We chose not to use certain hyperparameters </w:t>
      </w:r>
      <w:r w:rsidR="4E9C23FF" w:rsidRPr="4E5E1D7C">
        <w:rPr>
          <w:sz w:val="22"/>
          <w:szCs w:val="22"/>
        </w:rPr>
        <w:t>because of hardware restrictions.</w:t>
      </w:r>
    </w:p>
    <w:p w14:paraId="35F7A915" w14:textId="73B784C4" w:rsidR="5C38335C" w:rsidRPr="001000DC" w:rsidRDefault="5C38335C" w:rsidP="5C38335C">
      <w:pPr>
        <w:ind w:firstLine="720"/>
        <w:jc w:val="both"/>
        <w:rPr>
          <w:sz w:val="22"/>
          <w:szCs w:val="22"/>
        </w:rPr>
      </w:pPr>
    </w:p>
    <w:p w14:paraId="0A375D59" w14:textId="547D932D" w:rsidR="001D32E0" w:rsidRPr="007C6D2C" w:rsidRDefault="001000DC" w:rsidP="007C6D2C">
      <w:pPr>
        <w:ind w:firstLine="720"/>
        <w:jc w:val="both"/>
        <w:rPr>
          <w:sz w:val="22"/>
          <w:szCs w:val="22"/>
        </w:rPr>
      </w:pPr>
      <w:r w:rsidRPr="007C6D2C">
        <w:rPr>
          <w:sz w:val="22"/>
          <w:szCs w:val="22"/>
        </w:rPr>
        <w:t xml:space="preserve">The </w:t>
      </w:r>
      <w:r w:rsidR="00C83CDD" w:rsidRPr="007C6D2C">
        <w:rPr>
          <w:sz w:val="22"/>
          <w:szCs w:val="22"/>
        </w:rPr>
        <w:t>fourth</w:t>
      </w:r>
      <w:r w:rsidRPr="007C6D2C">
        <w:rPr>
          <w:sz w:val="22"/>
          <w:szCs w:val="22"/>
        </w:rPr>
        <w:t xml:space="preserve"> and last model we </w:t>
      </w:r>
      <w:r w:rsidR="00C83CDD" w:rsidRPr="007C6D2C">
        <w:rPr>
          <w:sz w:val="22"/>
          <w:szCs w:val="22"/>
        </w:rPr>
        <w:t>implement</w:t>
      </w:r>
      <w:r w:rsidR="00A230F7">
        <w:rPr>
          <w:sz w:val="22"/>
          <w:szCs w:val="22"/>
        </w:rPr>
        <w:t>ed</w:t>
      </w:r>
      <w:r w:rsidR="00C83CDD" w:rsidRPr="007C6D2C">
        <w:rPr>
          <w:sz w:val="22"/>
          <w:szCs w:val="22"/>
        </w:rPr>
        <w:t xml:space="preserve"> in this project is a Long </w:t>
      </w:r>
      <w:r w:rsidR="0084522F" w:rsidRPr="007C6D2C">
        <w:rPr>
          <w:sz w:val="22"/>
          <w:szCs w:val="22"/>
        </w:rPr>
        <w:t>Short-Term</w:t>
      </w:r>
      <w:r w:rsidR="00C83CDD" w:rsidRPr="007C6D2C">
        <w:rPr>
          <w:sz w:val="22"/>
          <w:szCs w:val="22"/>
        </w:rPr>
        <w:t xml:space="preserve"> Memory (LSTM) Neural Network</w:t>
      </w:r>
      <w:r w:rsidR="007C6227" w:rsidRPr="007C6D2C">
        <w:rPr>
          <w:sz w:val="22"/>
          <w:szCs w:val="22"/>
        </w:rPr>
        <w:t xml:space="preserve">. </w:t>
      </w:r>
      <w:r w:rsidR="00755BEF" w:rsidRPr="007C6D2C">
        <w:rPr>
          <w:sz w:val="22"/>
          <w:szCs w:val="22"/>
        </w:rPr>
        <w:t xml:space="preserve">LSTM </w:t>
      </w:r>
      <w:r w:rsidR="00A230F7">
        <w:rPr>
          <w:sz w:val="22"/>
          <w:szCs w:val="22"/>
        </w:rPr>
        <w:t>models</w:t>
      </w:r>
      <w:r w:rsidR="00755BEF" w:rsidRPr="007C6D2C">
        <w:rPr>
          <w:sz w:val="22"/>
          <w:szCs w:val="22"/>
        </w:rPr>
        <w:t xml:space="preserve"> </w:t>
      </w:r>
      <w:r w:rsidR="00CC6654" w:rsidRPr="00CC6654">
        <w:rPr>
          <w:sz w:val="22"/>
          <w:szCs w:val="22"/>
        </w:rPr>
        <w:t>utilize</w:t>
      </w:r>
      <w:r w:rsidR="007C6D2C" w:rsidRPr="007C6D2C">
        <w:rPr>
          <w:sz w:val="22"/>
          <w:szCs w:val="22"/>
        </w:rPr>
        <w:t xml:space="preserve"> </w:t>
      </w:r>
      <w:r w:rsidR="00CC6654" w:rsidRPr="00CC6654">
        <w:rPr>
          <w:sz w:val="22"/>
          <w:szCs w:val="22"/>
        </w:rPr>
        <w:t xml:space="preserve">gated cell units, </w:t>
      </w:r>
      <w:r w:rsidR="00A230F7">
        <w:rPr>
          <w:sz w:val="22"/>
          <w:szCs w:val="22"/>
        </w:rPr>
        <w:t>consisting</w:t>
      </w:r>
      <w:r w:rsidR="00CC6654" w:rsidRPr="00CC6654">
        <w:rPr>
          <w:sz w:val="22"/>
          <w:szCs w:val="22"/>
        </w:rPr>
        <w:t xml:space="preserve"> of </w:t>
      </w:r>
      <w:r w:rsidR="00A230F7">
        <w:rPr>
          <w:sz w:val="22"/>
          <w:szCs w:val="22"/>
        </w:rPr>
        <w:t xml:space="preserve">a </w:t>
      </w:r>
      <w:r w:rsidR="00CC6654" w:rsidRPr="00CC6654">
        <w:rPr>
          <w:sz w:val="22"/>
          <w:szCs w:val="22"/>
        </w:rPr>
        <w:t xml:space="preserve">forget, </w:t>
      </w:r>
      <w:r w:rsidR="00A230F7">
        <w:rPr>
          <w:sz w:val="22"/>
          <w:szCs w:val="22"/>
        </w:rPr>
        <w:t xml:space="preserve">an </w:t>
      </w:r>
      <w:r w:rsidR="00CC6654" w:rsidRPr="00CC6654">
        <w:rPr>
          <w:sz w:val="22"/>
          <w:szCs w:val="22"/>
        </w:rPr>
        <w:t xml:space="preserve">input, and </w:t>
      </w:r>
      <w:r w:rsidR="00A230F7">
        <w:rPr>
          <w:sz w:val="22"/>
          <w:szCs w:val="22"/>
        </w:rPr>
        <w:t xml:space="preserve">an </w:t>
      </w:r>
      <w:r w:rsidR="00CC6654" w:rsidRPr="00CC6654">
        <w:rPr>
          <w:sz w:val="22"/>
          <w:szCs w:val="22"/>
        </w:rPr>
        <w:t>output gate. These gates act as sophisticated filters, regulating the flow of information. The forget gate decides what information from the previous cell state to discard, the input gate determines what new information to include, and the output gate controls what portion of the current cell state is exposed to the network. This gating mechanism allows the LSTM to selectively remember relevant information over long time intervals, effectively addressing the vanishing gradient problem</w:t>
      </w:r>
      <w:r w:rsidR="00C66DE3">
        <w:rPr>
          <w:sz w:val="22"/>
          <w:szCs w:val="22"/>
        </w:rPr>
        <w:t xml:space="preserve">, which characterizes </w:t>
      </w:r>
      <w:r w:rsidR="00D01F29">
        <w:rPr>
          <w:sz w:val="22"/>
          <w:szCs w:val="22"/>
        </w:rPr>
        <w:t xml:space="preserve">Recurrent Neural Networks </w:t>
      </w:r>
      <w:r w:rsidR="00D01F29">
        <w:rPr>
          <w:sz w:val="22"/>
          <w:szCs w:val="22"/>
        </w:rPr>
        <w:lastRenderedPageBreak/>
        <w:t>(RNN)</w:t>
      </w:r>
      <w:r w:rsidR="00CC6654" w:rsidRPr="00CC6654">
        <w:rPr>
          <w:sz w:val="22"/>
          <w:szCs w:val="22"/>
        </w:rPr>
        <w:t xml:space="preserve">. LSTMs </w:t>
      </w:r>
      <w:r w:rsidR="00C46F31">
        <w:rPr>
          <w:sz w:val="22"/>
          <w:szCs w:val="22"/>
        </w:rPr>
        <w:t>are e</w:t>
      </w:r>
      <w:r w:rsidR="00956639">
        <w:rPr>
          <w:sz w:val="22"/>
          <w:szCs w:val="22"/>
        </w:rPr>
        <w:t>ffective at</w:t>
      </w:r>
      <w:r w:rsidR="00CC6654" w:rsidRPr="00CC6654">
        <w:rPr>
          <w:sz w:val="22"/>
          <w:szCs w:val="22"/>
        </w:rPr>
        <w:t xml:space="preserve"> process</w:t>
      </w:r>
      <w:r w:rsidR="00956639">
        <w:rPr>
          <w:sz w:val="22"/>
          <w:szCs w:val="22"/>
        </w:rPr>
        <w:t>ing</w:t>
      </w:r>
      <w:r w:rsidR="00CC6654" w:rsidRPr="00CC6654">
        <w:rPr>
          <w:sz w:val="22"/>
          <w:szCs w:val="22"/>
        </w:rPr>
        <w:t xml:space="preserve"> and analyz</w:t>
      </w:r>
      <w:r w:rsidR="00956639">
        <w:rPr>
          <w:sz w:val="22"/>
          <w:szCs w:val="22"/>
        </w:rPr>
        <w:t>ing</w:t>
      </w:r>
      <w:r w:rsidR="00CC6654" w:rsidRPr="00CC6654">
        <w:rPr>
          <w:sz w:val="22"/>
          <w:szCs w:val="22"/>
        </w:rPr>
        <w:t xml:space="preserve"> sequential data like speech, text, and time series</w:t>
      </w:r>
      <w:r w:rsidR="00DF5235">
        <w:rPr>
          <w:sz w:val="22"/>
          <w:szCs w:val="22"/>
        </w:rPr>
        <w:t xml:space="preserve"> of data</w:t>
      </w:r>
      <w:r w:rsidR="00CC6654" w:rsidRPr="00CC6654">
        <w:rPr>
          <w:sz w:val="22"/>
          <w:szCs w:val="22"/>
        </w:rPr>
        <w:t xml:space="preserve">, </w:t>
      </w:r>
      <w:r w:rsidR="00956639">
        <w:rPr>
          <w:sz w:val="22"/>
          <w:szCs w:val="22"/>
        </w:rPr>
        <w:t xml:space="preserve">this is reason behind our choice of </w:t>
      </w:r>
      <w:r w:rsidR="00DF5235">
        <w:rPr>
          <w:sz w:val="22"/>
          <w:szCs w:val="22"/>
        </w:rPr>
        <w:t xml:space="preserve">adding a LSTM </w:t>
      </w:r>
      <w:r w:rsidR="00B7499C">
        <w:rPr>
          <w:sz w:val="22"/>
          <w:szCs w:val="22"/>
        </w:rPr>
        <w:t>to</w:t>
      </w:r>
      <w:r w:rsidR="00DF5235">
        <w:rPr>
          <w:sz w:val="22"/>
          <w:szCs w:val="22"/>
        </w:rPr>
        <w:t xml:space="preserve"> this project. </w:t>
      </w:r>
    </w:p>
    <w:p w14:paraId="052A74CA" w14:textId="77777777" w:rsidR="00AD1088" w:rsidRPr="00AD1088" w:rsidRDefault="00AD1088" w:rsidP="00AD1088"/>
    <w:p w14:paraId="5AF03D4B" w14:textId="0BDDD1F7" w:rsidR="1F02681F" w:rsidRDefault="008A1A0A" w:rsidP="00840C0E">
      <w:pPr>
        <w:pStyle w:val="Heading1"/>
      </w:pPr>
      <w:r>
        <w:t>Conclusions</w:t>
      </w:r>
    </w:p>
    <w:p w14:paraId="641730A5" w14:textId="77777777" w:rsidR="00840C0E" w:rsidRDefault="00840C0E" w:rsidP="00840C0E"/>
    <w:p w14:paraId="116194A8" w14:textId="7D2175E9" w:rsidR="00840C0E" w:rsidRPr="00840C0E" w:rsidRDefault="00840C0E" w:rsidP="00840C0E">
      <w:pPr>
        <w:jc w:val="center"/>
        <w:rPr>
          <w:i/>
          <w:iCs/>
        </w:rPr>
      </w:pPr>
      <w:r w:rsidRPr="00840C0E">
        <w:rPr>
          <w:i/>
          <w:iCs/>
        </w:rPr>
        <w:t>KNN</w:t>
      </w:r>
    </w:p>
    <w:p w14:paraId="35AA4261" w14:textId="77777777" w:rsidR="00840C0E" w:rsidRPr="00840C0E" w:rsidRDefault="00840C0E" w:rsidP="00840C0E"/>
    <w:p w14:paraId="3BE874C3" w14:textId="630C3771" w:rsidR="3FEBC231" w:rsidRPr="00DA0155" w:rsidRDefault="75CB696E" w:rsidP="00F4707E">
      <w:pPr>
        <w:ind w:firstLine="720"/>
        <w:jc w:val="both"/>
        <w:rPr>
          <w:sz w:val="22"/>
          <w:szCs w:val="22"/>
        </w:rPr>
      </w:pPr>
      <w:r w:rsidRPr="51A44221">
        <w:rPr>
          <w:sz w:val="22"/>
          <w:szCs w:val="22"/>
        </w:rPr>
        <w:t xml:space="preserve">The results of the </w:t>
      </w:r>
      <w:r w:rsidRPr="7BCE0D00">
        <w:rPr>
          <w:sz w:val="22"/>
          <w:szCs w:val="22"/>
        </w:rPr>
        <w:t xml:space="preserve">project </w:t>
      </w:r>
      <w:r w:rsidRPr="1F02681F">
        <w:rPr>
          <w:sz w:val="22"/>
          <w:szCs w:val="22"/>
        </w:rPr>
        <w:t xml:space="preserve">were tested on the city of </w:t>
      </w:r>
      <w:r w:rsidRPr="12BE11AD">
        <w:rPr>
          <w:sz w:val="22"/>
          <w:szCs w:val="22"/>
        </w:rPr>
        <w:t>Perth. Perth was randomly selected as</w:t>
      </w:r>
      <w:r w:rsidRPr="6E786B83">
        <w:rPr>
          <w:sz w:val="22"/>
          <w:szCs w:val="22"/>
        </w:rPr>
        <w:t xml:space="preserve"> the test city for the results.</w:t>
      </w:r>
      <w:r w:rsidRPr="3012A7D0">
        <w:rPr>
          <w:sz w:val="22"/>
          <w:szCs w:val="22"/>
        </w:rPr>
        <w:t xml:space="preserve"> </w:t>
      </w:r>
      <w:r w:rsidR="32975440" w:rsidRPr="521861A1">
        <w:rPr>
          <w:sz w:val="22"/>
          <w:szCs w:val="22"/>
        </w:rPr>
        <w:t xml:space="preserve">After finding an optimal k value </w:t>
      </w:r>
      <w:r w:rsidR="32975440" w:rsidRPr="4877A57E">
        <w:rPr>
          <w:sz w:val="22"/>
          <w:szCs w:val="22"/>
        </w:rPr>
        <w:t>of 26</w:t>
      </w:r>
      <w:r w:rsidR="6D81DD44" w:rsidRPr="74F7EBBF">
        <w:rPr>
          <w:sz w:val="22"/>
          <w:szCs w:val="22"/>
        </w:rPr>
        <w:t xml:space="preserve">, </w:t>
      </w:r>
      <w:r w:rsidR="32975440" w:rsidRPr="1C5D393E">
        <w:rPr>
          <w:sz w:val="22"/>
          <w:szCs w:val="22"/>
        </w:rPr>
        <w:t>t</w:t>
      </w:r>
      <w:r w:rsidR="1E527C74" w:rsidRPr="1C5D393E">
        <w:rPr>
          <w:sz w:val="22"/>
          <w:szCs w:val="22"/>
        </w:rPr>
        <w:t>he</w:t>
      </w:r>
      <w:r w:rsidR="1E527C74" w:rsidRPr="63EE37D3">
        <w:rPr>
          <w:sz w:val="22"/>
          <w:szCs w:val="22"/>
        </w:rPr>
        <w:t xml:space="preserve"> </w:t>
      </w:r>
      <w:r w:rsidR="6F1A2AAB" w:rsidRPr="63EE37D3">
        <w:rPr>
          <w:sz w:val="22"/>
          <w:szCs w:val="22"/>
        </w:rPr>
        <w:t>KNN model</w:t>
      </w:r>
      <w:r w:rsidR="6F1A2AAB" w:rsidRPr="5C8A046C">
        <w:rPr>
          <w:sz w:val="22"/>
          <w:szCs w:val="22"/>
        </w:rPr>
        <w:t xml:space="preserve"> yielded</w:t>
      </w:r>
      <w:r w:rsidR="6F1A2AAB" w:rsidRPr="537CB744">
        <w:rPr>
          <w:sz w:val="22"/>
          <w:szCs w:val="22"/>
        </w:rPr>
        <w:t xml:space="preserve"> a 92</w:t>
      </w:r>
      <w:r w:rsidR="6F1A2AAB" w:rsidRPr="473860D2">
        <w:rPr>
          <w:sz w:val="22"/>
          <w:szCs w:val="22"/>
        </w:rPr>
        <w:t xml:space="preserve"> percent ROC AUC and </w:t>
      </w:r>
      <w:r w:rsidR="6F1A2AAB" w:rsidRPr="67E44BD9">
        <w:rPr>
          <w:sz w:val="22"/>
          <w:szCs w:val="22"/>
        </w:rPr>
        <w:t xml:space="preserve">an </w:t>
      </w:r>
      <w:r w:rsidR="6F1A2AAB" w:rsidRPr="16F0CA75">
        <w:rPr>
          <w:sz w:val="22"/>
          <w:szCs w:val="22"/>
        </w:rPr>
        <w:t xml:space="preserve">84% F1 </w:t>
      </w:r>
      <w:r w:rsidR="6F1A2AAB" w:rsidRPr="6EE33CB7">
        <w:rPr>
          <w:sz w:val="22"/>
          <w:szCs w:val="22"/>
        </w:rPr>
        <w:t>measure.</w:t>
      </w:r>
      <w:r w:rsidR="6F1A2AAB" w:rsidRPr="259FD615">
        <w:rPr>
          <w:sz w:val="22"/>
          <w:szCs w:val="22"/>
        </w:rPr>
        <w:t xml:space="preserve"> </w:t>
      </w:r>
    </w:p>
    <w:p w14:paraId="5A963E75" w14:textId="30ECE8A8" w:rsidR="3FEBC231" w:rsidRDefault="3FEBC231" w:rsidP="3FEBC231"/>
    <w:p w14:paraId="420A197C" w14:textId="77777777" w:rsidR="00DA0155" w:rsidRDefault="00DA0155" w:rsidP="3FA205E5">
      <w:pPr>
        <w:ind w:left="3600"/>
      </w:pPr>
    </w:p>
    <w:p w14:paraId="0A76E5B8" w14:textId="57EC265C" w:rsidR="027BEC80" w:rsidRDefault="134B3438" w:rsidP="00B20050">
      <w:pPr>
        <w:jc w:val="center"/>
      </w:pPr>
      <w:r>
        <w:rPr>
          <w:noProof/>
        </w:rPr>
        <w:drawing>
          <wp:inline distT="0" distB="0" distL="0" distR="0" wp14:anchorId="2B177505" wp14:editId="6AB6C631">
            <wp:extent cx="2657190" cy="2090752"/>
            <wp:effectExtent l="0" t="0" r="0" b="0"/>
            <wp:docPr id="2140407691" name="Picture 2140407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7190" cy="2090752"/>
                    </a:xfrm>
                    <a:prstGeom prst="rect">
                      <a:avLst/>
                    </a:prstGeom>
                  </pic:spPr>
                </pic:pic>
              </a:graphicData>
            </a:graphic>
          </wp:inline>
        </w:drawing>
      </w:r>
      <w:r w:rsidR="1539065C">
        <w:t xml:space="preserve">   </w:t>
      </w:r>
      <w:r w:rsidR="68269DCE">
        <w:rPr>
          <w:noProof/>
        </w:rPr>
        <w:drawing>
          <wp:inline distT="0" distB="0" distL="0" distR="0" wp14:anchorId="322420AE" wp14:editId="47C1A3D4">
            <wp:extent cx="2293583" cy="2437704"/>
            <wp:effectExtent l="0" t="0" r="0" b="0"/>
            <wp:docPr id="2132796996" name="Picture 2132796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3583" cy="2437704"/>
                    </a:xfrm>
                    <a:prstGeom prst="rect">
                      <a:avLst/>
                    </a:prstGeom>
                  </pic:spPr>
                </pic:pic>
              </a:graphicData>
            </a:graphic>
          </wp:inline>
        </w:drawing>
      </w:r>
      <w:r w:rsidR="4ABC0E08">
        <w:tab/>
      </w:r>
      <w:r w:rsidR="6B688C02">
        <w:rPr>
          <w:noProof/>
        </w:rPr>
        <w:drawing>
          <wp:inline distT="0" distB="0" distL="0" distR="0" wp14:anchorId="3423CF0A" wp14:editId="745D9249">
            <wp:extent cx="3524890" cy="2761872"/>
            <wp:effectExtent l="0" t="0" r="5715" b="0"/>
            <wp:docPr id="581133056" name="Picture 581133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35354" cy="2770071"/>
                    </a:xfrm>
                    <a:prstGeom prst="rect">
                      <a:avLst/>
                    </a:prstGeom>
                  </pic:spPr>
                </pic:pic>
              </a:graphicData>
            </a:graphic>
          </wp:inline>
        </w:drawing>
      </w:r>
    </w:p>
    <w:p w14:paraId="528ACA05" w14:textId="5745D3B1" w:rsidR="00840C0E" w:rsidRDefault="00840C0E">
      <w:pPr>
        <w:spacing w:after="160" w:line="259" w:lineRule="auto"/>
      </w:pPr>
      <w:r>
        <w:br w:type="page"/>
      </w:r>
    </w:p>
    <w:p w14:paraId="2A0593E0" w14:textId="5D1B14D1" w:rsidR="07144D21" w:rsidRDefault="07144D21" w:rsidP="00840C0E">
      <w:pPr>
        <w:jc w:val="center"/>
      </w:pPr>
      <w:r w:rsidRPr="6E8F032F">
        <w:rPr>
          <w:i/>
        </w:rPr>
        <w:lastRenderedPageBreak/>
        <w:t>Gaussian Naive Bayes</w:t>
      </w:r>
    </w:p>
    <w:p w14:paraId="03C2123D" w14:textId="24447B69" w:rsidR="47568A6A" w:rsidRDefault="47568A6A" w:rsidP="0D85863A"/>
    <w:p w14:paraId="5C091B94" w14:textId="44344287" w:rsidR="5A6B91A3" w:rsidRDefault="47568A6A" w:rsidP="00F4707E">
      <w:pPr>
        <w:ind w:firstLine="720"/>
        <w:jc w:val="both"/>
        <w:rPr>
          <w:sz w:val="22"/>
          <w:szCs w:val="22"/>
        </w:rPr>
      </w:pPr>
      <w:r w:rsidRPr="50EBB892">
        <w:rPr>
          <w:sz w:val="22"/>
          <w:szCs w:val="22"/>
        </w:rPr>
        <w:t>Naive Bayes is commonly most effect</w:t>
      </w:r>
      <w:r w:rsidR="629B30F5" w:rsidRPr="50EBB892">
        <w:rPr>
          <w:sz w:val="22"/>
          <w:szCs w:val="22"/>
        </w:rPr>
        <w:t xml:space="preserve">ive with categorical </w:t>
      </w:r>
      <w:r w:rsidR="629B30F5" w:rsidRPr="0D85863A">
        <w:rPr>
          <w:sz w:val="22"/>
          <w:szCs w:val="22"/>
        </w:rPr>
        <w:t xml:space="preserve">data, however </w:t>
      </w:r>
      <w:r w:rsidR="629B30F5" w:rsidRPr="6DB660D7">
        <w:rPr>
          <w:sz w:val="22"/>
          <w:szCs w:val="22"/>
        </w:rPr>
        <w:t xml:space="preserve">yielded good results in this study. </w:t>
      </w:r>
      <w:r w:rsidR="629B30F5" w:rsidRPr="4327536F">
        <w:rPr>
          <w:sz w:val="22"/>
          <w:szCs w:val="22"/>
        </w:rPr>
        <w:t xml:space="preserve">It registered a ROC AUC of </w:t>
      </w:r>
      <w:r w:rsidR="629B30F5" w:rsidRPr="4CCEFFFE">
        <w:rPr>
          <w:sz w:val="22"/>
          <w:szCs w:val="22"/>
        </w:rPr>
        <w:t>90</w:t>
      </w:r>
      <w:r w:rsidR="629B30F5" w:rsidRPr="603AE868">
        <w:rPr>
          <w:sz w:val="22"/>
          <w:szCs w:val="22"/>
        </w:rPr>
        <w:t>%</w:t>
      </w:r>
      <w:r w:rsidR="0CAB0E55" w:rsidRPr="603AE868">
        <w:rPr>
          <w:sz w:val="22"/>
          <w:szCs w:val="22"/>
        </w:rPr>
        <w:t xml:space="preserve"> and an</w:t>
      </w:r>
      <w:r w:rsidR="0CAB0E55" w:rsidRPr="4A34E942">
        <w:rPr>
          <w:sz w:val="22"/>
          <w:szCs w:val="22"/>
        </w:rPr>
        <w:t xml:space="preserve"> </w:t>
      </w:r>
      <w:r w:rsidR="0CAB0E55" w:rsidRPr="2E7D35E3">
        <w:rPr>
          <w:sz w:val="22"/>
          <w:szCs w:val="22"/>
        </w:rPr>
        <w:t>accuracy of 83</w:t>
      </w:r>
      <w:r w:rsidR="0CAB0E55" w:rsidRPr="66F466F8">
        <w:rPr>
          <w:sz w:val="22"/>
          <w:szCs w:val="22"/>
        </w:rPr>
        <w:t>%.</w:t>
      </w:r>
      <w:r w:rsidR="0CAB0E55" w:rsidRPr="4BCB091B">
        <w:rPr>
          <w:sz w:val="22"/>
          <w:szCs w:val="22"/>
        </w:rPr>
        <w:t xml:space="preserve"> It was less effective than </w:t>
      </w:r>
      <w:r w:rsidR="0CAB0E55" w:rsidRPr="20EC31A4">
        <w:rPr>
          <w:sz w:val="22"/>
          <w:szCs w:val="22"/>
        </w:rPr>
        <w:t>KNN and as will be seen the random</w:t>
      </w:r>
      <w:r w:rsidR="0CAB0E55" w:rsidRPr="3D05C0AC">
        <w:rPr>
          <w:sz w:val="22"/>
          <w:szCs w:val="22"/>
        </w:rPr>
        <w:t xml:space="preserve"> forests but more effective than the LSTM</w:t>
      </w:r>
      <w:r w:rsidR="446D4600" w:rsidRPr="121391BD">
        <w:rPr>
          <w:sz w:val="22"/>
          <w:szCs w:val="22"/>
        </w:rPr>
        <w:t xml:space="preserve">. </w:t>
      </w:r>
    </w:p>
    <w:p w14:paraId="5E773079" w14:textId="59663CAF" w:rsidR="2254316C" w:rsidRDefault="2254316C" w:rsidP="3734D8A5">
      <w:pPr>
        <w:rPr>
          <w:i/>
          <w:iCs/>
        </w:rPr>
      </w:pPr>
    </w:p>
    <w:p w14:paraId="43EEA72D" w14:textId="1F79BC33" w:rsidR="027BEC80" w:rsidRDefault="027BEC80" w:rsidP="6E8F032F">
      <w:pPr>
        <w:ind w:left="3600"/>
      </w:pPr>
    </w:p>
    <w:p w14:paraId="7D5D4AB5" w14:textId="06A80B3C" w:rsidR="617F6656" w:rsidRDefault="07144D21" w:rsidP="617F6656">
      <w:r>
        <w:t xml:space="preserve">        </w:t>
      </w:r>
      <w:r w:rsidR="36ED2F44">
        <w:rPr>
          <w:noProof/>
        </w:rPr>
        <w:drawing>
          <wp:inline distT="0" distB="0" distL="0" distR="0" wp14:anchorId="6C9D1471" wp14:editId="4600F263">
            <wp:extent cx="2808327" cy="2216328"/>
            <wp:effectExtent l="0" t="0" r="0" b="0"/>
            <wp:docPr id="19664485" name="Picture 19664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8327" cy="2216328"/>
                    </a:xfrm>
                    <a:prstGeom prst="rect">
                      <a:avLst/>
                    </a:prstGeom>
                  </pic:spPr>
                </pic:pic>
              </a:graphicData>
            </a:graphic>
          </wp:inline>
        </w:drawing>
      </w:r>
      <w:r>
        <w:t xml:space="preserve">    </w:t>
      </w:r>
      <w:r w:rsidR="31DAE365">
        <w:rPr>
          <w:noProof/>
        </w:rPr>
        <w:drawing>
          <wp:inline distT="0" distB="0" distL="0" distR="0" wp14:anchorId="5D1B9181" wp14:editId="0DD52BE0">
            <wp:extent cx="2409575" cy="2447822"/>
            <wp:effectExtent l="0" t="0" r="0" b="0"/>
            <wp:docPr id="139158684" name="Picture 139158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9575" cy="2447822"/>
                    </a:xfrm>
                    <a:prstGeom prst="rect">
                      <a:avLst/>
                    </a:prstGeom>
                  </pic:spPr>
                </pic:pic>
              </a:graphicData>
            </a:graphic>
          </wp:inline>
        </w:drawing>
      </w:r>
    </w:p>
    <w:p w14:paraId="465C3217" w14:textId="7BD30F02" w:rsidR="617F6656" w:rsidRDefault="617F6656" w:rsidP="617F6656"/>
    <w:p w14:paraId="14F4A792" w14:textId="5BF8B88A" w:rsidR="6BC0A00A" w:rsidRPr="00095528" w:rsidRDefault="714853B1" w:rsidP="00095528">
      <w:pPr>
        <w:jc w:val="center"/>
        <w:rPr>
          <w:i/>
          <w:iCs/>
        </w:rPr>
      </w:pPr>
      <w:r w:rsidRPr="406FED98">
        <w:rPr>
          <w:i/>
        </w:rPr>
        <w:t>Random Forests Classifier</w:t>
      </w:r>
    </w:p>
    <w:p w14:paraId="690602DB" w14:textId="606298C3" w:rsidR="57CA0F6B" w:rsidRDefault="57CA0F6B" w:rsidP="1D96E4A7"/>
    <w:p w14:paraId="71540EC7" w14:textId="02010328" w:rsidR="68E41E16" w:rsidRDefault="57CA0F6B" w:rsidP="00F4707E">
      <w:pPr>
        <w:ind w:firstLine="720"/>
        <w:jc w:val="both"/>
        <w:rPr>
          <w:sz w:val="22"/>
          <w:szCs w:val="22"/>
        </w:rPr>
      </w:pPr>
      <w:r w:rsidRPr="116BF300">
        <w:rPr>
          <w:sz w:val="22"/>
          <w:szCs w:val="22"/>
        </w:rPr>
        <w:t>For the random forest classifier</w:t>
      </w:r>
      <w:r w:rsidR="54EF636C" w:rsidRPr="18A981D9">
        <w:rPr>
          <w:sz w:val="22"/>
          <w:szCs w:val="22"/>
        </w:rPr>
        <w:t>,</w:t>
      </w:r>
      <w:r w:rsidRPr="20F0D3D9">
        <w:rPr>
          <w:sz w:val="22"/>
          <w:szCs w:val="22"/>
        </w:rPr>
        <w:t xml:space="preserve"> </w:t>
      </w:r>
      <w:r w:rsidRPr="4838FDE6">
        <w:rPr>
          <w:sz w:val="22"/>
          <w:szCs w:val="22"/>
        </w:rPr>
        <w:t>the number of estimators was set to 500 a</w:t>
      </w:r>
      <w:r w:rsidR="1E943207" w:rsidRPr="4838FDE6">
        <w:rPr>
          <w:sz w:val="22"/>
          <w:szCs w:val="22"/>
        </w:rPr>
        <w:t xml:space="preserve">nd </w:t>
      </w:r>
      <w:r w:rsidR="1E943207" w:rsidRPr="0517C27D">
        <w:rPr>
          <w:sz w:val="22"/>
          <w:szCs w:val="22"/>
        </w:rPr>
        <w:t>the random state was set to 1</w:t>
      </w:r>
      <w:r w:rsidR="1E943207" w:rsidRPr="18A981D9">
        <w:rPr>
          <w:sz w:val="22"/>
          <w:szCs w:val="22"/>
        </w:rPr>
        <w:t xml:space="preserve">. </w:t>
      </w:r>
      <w:r w:rsidR="3198CA15" w:rsidRPr="18A981D9">
        <w:rPr>
          <w:sz w:val="22"/>
          <w:szCs w:val="22"/>
        </w:rPr>
        <w:t xml:space="preserve">The accuracy </w:t>
      </w:r>
      <w:r w:rsidR="3198CA15" w:rsidRPr="67F5B886">
        <w:rPr>
          <w:sz w:val="22"/>
          <w:szCs w:val="22"/>
        </w:rPr>
        <w:t xml:space="preserve">was 87%, the </w:t>
      </w:r>
      <w:r w:rsidR="3198CA15" w:rsidRPr="0CD5BE17">
        <w:rPr>
          <w:sz w:val="22"/>
          <w:szCs w:val="22"/>
        </w:rPr>
        <w:t xml:space="preserve">ROC AUC 95% and F1 </w:t>
      </w:r>
      <w:r w:rsidR="3198CA15" w:rsidRPr="614C3020">
        <w:rPr>
          <w:sz w:val="22"/>
          <w:szCs w:val="22"/>
        </w:rPr>
        <w:t>measure was 88</w:t>
      </w:r>
      <w:r w:rsidR="3198CA15" w:rsidRPr="7F9B46D1">
        <w:rPr>
          <w:sz w:val="22"/>
          <w:szCs w:val="22"/>
        </w:rPr>
        <w:t>%. The random forest classifier</w:t>
      </w:r>
      <w:r w:rsidR="3198CA15" w:rsidRPr="0FF5FCE4">
        <w:rPr>
          <w:sz w:val="22"/>
          <w:szCs w:val="22"/>
        </w:rPr>
        <w:t xml:space="preserve"> had the highest ROC AUC, </w:t>
      </w:r>
      <w:r w:rsidR="7E589B90" w:rsidRPr="5418A947">
        <w:rPr>
          <w:sz w:val="22"/>
          <w:szCs w:val="22"/>
        </w:rPr>
        <w:t xml:space="preserve">and F1 measure of all </w:t>
      </w:r>
      <w:r w:rsidR="7E589B90" w:rsidRPr="334F0357">
        <w:rPr>
          <w:sz w:val="22"/>
          <w:szCs w:val="22"/>
        </w:rPr>
        <w:t>models.</w:t>
      </w:r>
      <w:r w:rsidR="1CA41294" w:rsidRPr="507B57B8">
        <w:rPr>
          <w:sz w:val="22"/>
          <w:szCs w:val="22"/>
        </w:rPr>
        <w:t xml:space="preserve"> </w:t>
      </w:r>
      <w:r w:rsidR="1CA41294" w:rsidRPr="17B06211">
        <w:rPr>
          <w:sz w:val="22"/>
          <w:szCs w:val="22"/>
        </w:rPr>
        <w:t xml:space="preserve">The random forest classifier did the best job </w:t>
      </w:r>
      <w:r w:rsidR="1CA41294" w:rsidRPr="11493FE9">
        <w:rPr>
          <w:sz w:val="22"/>
          <w:szCs w:val="22"/>
        </w:rPr>
        <w:t xml:space="preserve">at successfully predicting </w:t>
      </w:r>
      <w:r w:rsidR="1CA41294" w:rsidRPr="0F589E88">
        <w:rPr>
          <w:sz w:val="22"/>
          <w:szCs w:val="22"/>
        </w:rPr>
        <w:t>whether it</w:t>
      </w:r>
      <w:r w:rsidR="1CA41294" w:rsidRPr="7CEF8C2B">
        <w:rPr>
          <w:sz w:val="22"/>
          <w:szCs w:val="22"/>
        </w:rPr>
        <w:t xml:space="preserve"> would rain or not the next day of all models. </w:t>
      </w:r>
    </w:p>
    <w:p w14:paraId="0A4B658A" w14:textId="6D9CD814" w:rsidR="70D5A385" w:rsidRDefault="70D5A385" w:rsidP="1D96E4A7">
      <w:pPr>
        <w:rPr>
          <w:i/>
          <w:iCs/>
        </w:rPr>
      </w:pPr>
    </w:p>
    <w:p w14:paraId="4D2098A4" w14:textId="54C476CD" w:rsidR="406FED98" w:rsidRDefault="406FED98" w:rsidP="1D96E4A7">
      <w:pPr>
        <w:rPr>
          <w:i/>
          <w:iCs/>
        </w:rPr>
      </w:pPr>
    </w:p>
    <w:p w14:paraId="35E99FB3" w14:textId="72CA59D7" w:rsidR="00424AA5" w:rsidRPr="00424AA5" w:rsidRDefault="6C0008C2" w:rsidP="00DA0155">
      <w:pPr>
        <w:jc w:val="center"/>
      </w:pPr>
      <w:r>
        <w:rPr>
          <w:noProof/>
        </w:rPr>
        <w:drawing>
          <wp:inline distT="0" distB="0" distL="0" distR="0" wp14:anchorId="4B77B75A" wp14:editId="103ADE2B">
            <wp:extent cx="2863661" cy="2278934"/>
            <wp:effectExtent l="0" t="0" r="0" b="0"/>
            <wp:docPr id="562807299" name="Picture 562807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807299"/>
                    <pic:cNvPicPr/>
                  </pic:nvPicPr>
                  <pic:blipFill>
                    <a:blip r:embed="rId15">
                      <a:extLst>
                        <a:ext uri="{28A0092B-C50C-407E-A947-70E740481C1C}">
                          <a14:useLocalDpi xmlns:a14="http://schemas.microsoft.com/office/drawing/2010/main" val="0"/>
                        </a:ext>
                      </a:extLst>
                    </a:blip>
                    <a:stretch>
                      <a:fillRect/>
                    </a:stretch>
                  </pic:blipFill>
                  <pic:spPr>
                    <a:xfrm>
                      <a:off x="0" y="0"/>
                      <a:ext cx="2863661" cy="2278934"/>
                    </a:xfrm>
                    <a:prstGeom prst="rect">
                      <a:avLst/>
                    </a:prstGeom>
                  </pic:spPr>
                </pic:pic>
              </a:graphicData>
            </a:graphic>
          </wp:inline>
        </w:drawing>
      </w:r>
      <w:r w:rsidR="31DAE365">
        <w:rPr>
          <w:noProof/>
        </w:rPr>
        <w:drawing>
          <wp:inline distT="0" distB="0" distL="0" distR="0" wp14:anchorId="4ADFEBAB" wp14:editId="2DE27024">
            <wp:extent cx="2371270" cy="2806069"/>
            <wp:effectExtent l="0" t="0" r="0" b="0"/>
            <wp:docPr id="1729112094" name="Picture 1729112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9112094"/>
                    <pic:cNvPicPr/>
                  </pic:nvPicPr>
                  <pic:blipFill>
                    <a:blip r:embed="rId16">
                      <a:extLst>
                        <a:ext uri="{28A0092B-C50C-407E-A947-70E740481C1C}">
                          <a14:useLocalDpi xmlns:a14="http://schemas.microsoft.com/office/drawing/2010/main" val="0"/>
                        </a:ext>
                      </a:extLst>
                    </a:blip>
                    <a:srcRect r="14842"/>
                    <a:stretch>
                      <a:fillRect/>
                    </a:stretch>
                  </pic:blipFill>
                  <pic:spPr>
                    <a:xfrm>
                      <a:off x="0" y="0"/>
                      <a:ext cx="2371270" cy="2806069"/>
                    </a:xfrm>
                    <a:prstGeom prst="rect">
                      <a:avLst/>
                    </a:prstGeom>
                  </pic:spPr>
                </pic:pic>
              </a:graphicData>
            </a:graphic>
          </wp:inline>
        </w:drawing>
      </w:r>
    </w:p>
    <w:p w14:paraId="3DEB2523" w14:textId="4D7BB206" w:rsidR="0055DC2B" w:rsidRDefault="0055DC2B" w:rsidP="0055DC2B">
      <w:pPr>
        <w:jc w:val="center"/>
      </w:pPr>
    </w:p>
    <w:p w14:paraId="395BDC85" w14:textId="77777777" w:rsidR="00095528" w:rsidRDefault="00095528" w:rsidP="0055DC2B">
      <w:pPr>
        <w:jc w:val="center"/>
      </w:pPr>
    </w:p>
    <w:p w14:paraId="21625AC0" w14:textId="697A482F" w:rsidR="1E6172E8" w:rsidRDefault="180E2722" w:rsidP="4BDA2B44">
      <w:pPr>
        <w:jc w:val="center"/>
        <w:rPr>
          <w:i/>
        </w:rPr>
      </w:pPr>
      <w:r w:rsidRPr="00095528">
        <w:rPr>
          <w:i/>
        </w:rPr>
        <w:t>Long Term Short Memory Neural Network</w:t>
      </w:r>
    </w:p>
    <w:p w14:paraId="534E07A8" w14:textId="77777777" w:rsidR="00095528" w:rsidRDefault="00095528" w:rsidP="4BDA2B44">
      <w:pPr>
        <w:jc w:val="center"/>
        <w:rPr>
          <w:i/>
        </w:rPr>
      </w:pPr>
    </w:p>
    <w:p w14:paraId="5C95640C" w14:textId="77777777" w:rsidR="00095528" w:rsidRPr="00095528" w:rsidRDefault="00095528" w:rsidP="4BDA2B44">
      <w:pPr>
        <w:jc w:val="center"/>
        <w:rPr>
          <w:i/>
        </w:rPr>
      </w:pPr>
    </w:p>
    <w:p w14:paraId="125D414A" w14:textId="15431725" w:rsidR="627E4895" w:rsidRDefault="00095528" w:rsidP="1A10B72C">
      <w:pPr>
        <w:rPr>
          <w:b/>
          <w:bCs/>
        </w:rPr>
      </w:pPr>
      <w:r>
        <w:rPr>
          <w:b/>
          <w:bCs/>
          <w:noProof/>
        </w:rPr>
        <w:drawing>
          <wp:inline distT="0" distB="0" distL="0" distR="0" wp14:anchorId="49DBAF45" wp14:editId="15626A4B">
            <wp:extent cx="2853313" cy="2242868"/>
            <wp:effectExtent l="0" t="0" r="4445" b="5080"/>
            <wp:docPr id="4517441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44106" name="Picture 451744106"/>
                    <pic:cNvPicPr/>
                  </pic:nvPicPr>
                  <pic:blipFill>
                    <a:blip r:embed="rId17">
                      <a:extLst>
                        <a:ext uri="{28A0092B-C50C-407E-A947-70E740481C1C}">
                          <a14:useLocalDpi xmlns:a14="http://schemas.microsoft.com/office/drawing/2010/main" val="0"/>
                        </a:ext>
                      </a:extLst>
                    </a:blip>
                    <a:stretch>
                      <a:fillRect/>
                    </a:stretch>
                  </pic:blipFill>
                  <pic:spPr>
                    <a:xfrm>
                      <a:off x="0" y="0"/>
                      <a:ext cx="2884542" cy="2267416"/>
                    </a:xfrm>
                    <a:prstGeom prst="rect">
                      <a:avLst/>
                    </a:prstGeom>
                  </pic:spPr>
                </pic:pic>
              </a:graphicData>
            </a:graphic>
          </wp:inline>
        </w:drawing>
      </w:r>
      <w:r>
        <w:rPr>
          <w:b/>
          <w:bCs/>
          <w:noProof/>
        </w:rPr>
        <w:drawing>
          <wp:inline distT="0" distB="0" distL="0" distR="0" wp14:anchorId="3ADFC93B" wp14:editId="7E3952A2">
            <wp:extent cx="2997695" cy="2294627"/>
            <wp:effectExtent l="0" t="0" r="0" b="4445"/>
            <wp:docPr id="3657413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41388" name="Picture 365741388"/>
                    <pic:cNvPicPr/>
                  </pic:nvPicPr>
                  <pic:blipFill>
                    <a:blip r:embed="rId18">
                      <a:extLst>
                        <a:ext uri="{28A0092B-C50C-407E-A947-70E740481C1C}">
                          <a14:useLocalDpi xmlns:a14="http://schemas.microsoft.com/office/drawing/2010/main" val="0"/>
                        </a:ext>
                      </a:extLst>
                    </a:blip>
                    <a:stretch>
                      <a:fillRect/>
                    </a:stretch>
                  </pic:blipFill>
                  <pic:spPr>
                    <a:xfrm>
                      <a:off x="0" y="0"/>
                      <a:ext cx="3024227" cy="2314937"/>
                    </a:xfrm>
                    <a:prstGeom prst="rect">
                      <a:avLst/>
                    </a:prstGeom>
                  </pic:spPr>
                </pic:pic>
              </a:graphicData>
            </a:graphic>
          </wp:inline>
        </w:drawing>
      </w:r>
    </w:p>
    <w:p w14:paraId="08135F9E" w14:textId="77777777" w:rsidR="00095528" w:rsidRPr="00AC3202" w:rsidRDefault="00095528" w:rsidP="00F4707E">
      <w:pPr>
        <w:jc w:val="both"/>
      </w:pPr>
    </w:p>
    <w:p w14:paraId="4C453E9E" w14:textId="31A51ADE" w:rsidR="28714AC0" w:rsidRPr="00C22DCD" w:rsidRDefault="00AC3202" w:rsidP="00F4707E">
      <w:pPr>
        <w:ind w:firstLine="720"/>
        <w:jc w:val="both"/>
        <w:rPr>
          <w:sz w:val="22"/>
          <w:szCs w:val="22"/>
        </w:rPr>
      </w:pPr>
      <w:r w:rsidRPr="00C22DCD">
        <w:rPr>
          <w:sz w:val="22"/>
          <w:szCs w:val="22"/>
        </w:rPr>
        <w:t xml:space="preserve">For the LSTM network we did not </w:t>
      </w:r>
      <w:r w:rsidR="000F787A" w:rsidRPr="00C22DCD">
        <w:rPr>
          <w:sz w:val="22"/>
          <w:szCs w:val="22"/>
        </w:rPr>
        <w:t xml:space="preserve">randomly </w:t>
      </w:r>
      <w:r w:rsidRPr="00C22DCD">
        <w:rPr>
          <w:sz w:val="22"/>
          <w:szCs w:val="22"/>
        </w:rPr>
        <w:t xml:space="preserve">split the </w:t>
      </w:r>
      <w:r w:rsidR="000F787A" w:rsidRPr="00C22DCD">
        <w:rPr>
          <w:sz w:val="22"/>
          <w:szCs w:val="22"/>
        </w:rPr>
        <w:t xml:space="preserve">data into training and testing as it is important to feed the model with data in a time series format. The results were not as good as expected, </w:t>
      </w:r>
      <w:r w:rsidR="00592EAC" w:rsidRPr="00C22DCD">
        <w:rPr>
          <w:sz w:val="22"/>
          <w:szCs w:val="22"/>
        </w:rPr>
        <w:t xml:space="preserve">the model needs some fine tuning. Due to </w:t>
      </w:r>
      <w:r w:rsidR="00C22DCD">
        <w:rPr>
          <w:sz w:val="22"/>
          <w:szCs w:val="22"/>
        </w:rPr>
        <w:t xml:space="preserve">time constraints </w:t>
      </w:r>
      <w:r w:rsidR="009C0F47">
        <w:rPr>
          <w:sz w:val="22"/>
          <w:szCs w:val="22"/>
        </w:rPr>
        <w:t xml:space="preserve">and lack of experience, </w:t>
      </w:r>
      <w:r w:rsidR="00C22DCD">
        <w:rPr>
          <w:sz w:val="22"/>
          <w:szCs w:val="22"/>
        </w:rPr>
        <w:t xml:space="preserve">we were not able to enhance </w:t>
      </w:r>
      <w:r w:rsidR="00586835">
        <w:rPr>
          <w:sz w:val="22"/>
          <w:szCs w:val="22"/>
        </w:rPr>
        <w:t>the</w:t>
      </w:r>
      <w:r w:rsidR="00C22DCD">
        <w:rPr>
          <w:sz w:val="22"/>
          <w:szCs w:val="22"/>
        </w:rPr>
        <w:t xml:space="preserve"> performance</w:t>
      </w:r>
      <w:r w:rsidR="00586835">
        <w:rPr>
          <w:sz w:val="22"/>
          <w:szCs w:val="22"/>
        </w:rPr>
        <w:t xml:space="preserve"> of </w:t>
      </w:r>
      <w:r w:rsidR="00F4707E">
        <w:rPr>
          <w:sz w:val="22"/>
          <w:szCs w:val="22"/>
        </w:rPr>
        <w:t>the LSTM</w:t>
      </w:r>
      <w:r w:rsidR="007F34BB">
        <w:rPr>
          <w:sz w:val="22"/>
          <w:szCs w:val="22"/>
        </w:rPr>
        <w:t xml:space="preserve"> to match the other</w:t>
      </w:r>
      <w:r w:rsidR="00F4707E">
        <w:rPr>
          <w:sz w:val="22"/>
          <w:szCs w:val="22"/>
        </w:rPr>
        <w:t xml:space="preserve"> models </w:t>
      </w:r>
      <w:r w:rsidR="007F34BB">
        <w:rPr>
          <w:sz w:val="22"/>
          <w:szCs w:val="22"/>
        </w:rPr>
        <w:t xml:space="preserve">in this project. As can be </w:t>
      </w:r>
      <w:r w:rsidR="00F4707E">
        <w:rPr>
          <w:sz w:val="22"/>
          <w:szCs w:val="22"/>
        </w:rPr>
        <w:t>seen</w:t>
      </w:r>
      <w:r w:rsidR="007F34BB">
        <w:rPr>
          <w:sz w:val="22"/>
          <w:szCs w:val="22"/>
        </w:rPr>
        <w:t xml:space="preserve"> from the picture of the ROC </w:t>
      </w:r>
      <w:r w:rsidR="001065B4">
        <w:rPr>
          <w:sz w:val="22"/>
          <w:szCs w:val="22"/>
        </w:rPr>
        <w:t xml:space="preserve">curve, with an AUC of </w:t>
      </w:r>
      <w:r w:rsidR="00FF766A">
        <w:rPr>
          <w:sz w:val="22"/>
          <w:szCs w:val="22"/>
        </w:rPr>
        <w:t xml:space="preserve">0.67, the model is not able to effectively distinguish between true positives and false positives. </w:t>
      </w:r>
    </w:p>
    <w:p w14:paraId="66366B8A" w14:textId="77777777" w:rsidR="00AC3202" w:rsidRDefault="00AC3202" w:rsidP="28714AC0">
      <w:pPr>
        <w:rPr>
          <w:b/>
          <w:bCs/>
        </w:rPr>
      </w:pPr>
    </w:p>
    <w:p w14:paraId="451F74EC" w14:textId="143C4159" w:rsidR="4BAD9C7D" w:rsidRDefault="4BAD9C7D" w:rsidP="56F027E7">
      <w:pPr>
        <w:keepNext/>
        <w:jc w:val="center"/>
        <w:rPr>
          <w:b/>
        </w:rPr>
      </w:pPr>
      <w:r w:rsidRPr="1D96E4A7">
        <w:rPr>
          <w:b/>
        </w:rPr>
        <w:t>Appendix</w:t>
      </w:r>
    </w:p>
    <w:p w14:paraId="32924160" w14:textId="77777777" w:rsidR="00B95CFE" w:rsidRDefault="00B95CFE" w:rsidP="56F027E7">
      <w:pPr>
        <w:keepNext/>
        <w:jc w:val="center"/>
        <w:rPr>
          <w:b/>
        </w:rPr>
      </w:pPr>
    </w:p>
    <w:p w14:paraId="28C20174" w14:textId="77777777" w:rsidR="00B95CFE" w:rsidRDefault="00B95CFE" w:rsidP="56F027E7">
      <w:pPr>
        <w:keepNext/>
        <w:jc w:val="center"/>
        <w:rPr>
          <w:b/>
        </w:rPr>
      </w:pPr>
    </w:p>
    <w:p w14:paraId="400DCA0C" w14:textId="44BBF95B" w:rsidR="00877E5D" w:rsidRDefault="37C8A813" w:rsidP="00424AA5">
      <w:pPr>
        <w:keepNext/>
        <w:jc w:val="center"/>
      </w:pPr>
      <w:r>
        <w:rPr>
          <w:noProof/>
        </w:rPr>
        <w:drawing>
          <wp:inline distT="0" distB="0" distL="0" distR="0" wp14:anchorId="33EE3D15" wp14:editId="71DAA561">
            <wp:extent cx="4257675" cy="2324100"/>
            <wp:effectExtent l="0" t="0" r="0" b="0"/>
            <wp:docPr id="1040538144" name="Picture 1040538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257675" cy="2324100"/>
                    </a:xfrm>
                    <a:prstGeom prst="rect">
                      <a:avLst/>
                    </a:prstGeom>
                  </pic:spPr>
                </pic:pic>
              </a:graphicData>
            </a:graphic>
          </wp:inline>
        </w:drawing>
      </w:r>
    </w:p>
    <w:p w14:paraId="1CC05D6C" w14:textId="06C3A7A6" w:rsidR="00BE3415" w:rsidRDefault="00877E5D" w:rsidP="008B4007">
      <w:pPr>
        <w:pStyle w:val="Caption"/>
        <w:jc w:val="center"/>
      </w:pPr>
      <w:r>
        <w:t xml:space="preserve">Figure </w:t>
      </w:r>
      <w:r w:rsidR="77D0B63E">
        <w:t>1</w:t>
      </w:r>
      <w:r>
        <w:t xml:space="preserve">. </w:t>
      </w:r>
      <w:r w:rsidRPr="00C3204A">
        <w:t xml:space="preserve">Distribution of </w:t>
      </w:r>
      <w:r>
        <w:t>“</w:t>
      </w:r>
      <w:r w:rsidRPr="00C3204A">
        <w:t>RainTomorrow</w:t>
      </w:r>
      <w:r>
        <w:t>”</w:t>
      </w:r>
      <w:r w:rsidRPr="00C3204A">
        <w:t xml:space="preserve"> in the </w:t>
      </w:r>
      <w:r w:rsidR="0076678B">
        <w:t>D</w:t>
      </w:r>
      <w:r w:rsidR="0076678B" w:rsidRPr="00C3204A">
        <w:t>atase</w:t>
      </w:r>
      <w:r w:rsidR="0076678B">
        <w:t>t</w:t>
      </w:r>
    </w:p>
    <w:p w14:paraId="35E96ADE" w14:textId="21028F85" w:rsidR="003A068C" w:rsidRPr="003A068C" w:rsidRDefault="003A068C" w:rsidP="003A068C"/>
    <w:p w14:paraId="09E2903E" w14:textId="7C443B72" w:rsidR="003B63A6" w:rsidRDefault="003B63A6" w:rsidP="003A068C">
      <w:pPr>
        <w:pStyle w:val="SectionTitle"/>
        <w:keepNext/>
      </w:pPr>
      <w:r>
        <w:rPr>
          <w:noProof/>
        </w:rPr>
        <w:lastRenderedPageBreak/>
        <w:drawing>
          <wp:inline distT="0" distB="0" distL="0" distR="0" wp14:anchorId="27957F5C" wp14:editId="3AAF80B1">
            <wp:extent cx="6051664" cy="3558012"/>
            <wp:effectExtent l="0" t="0" r="0" b="0"/>
            <wp:docPr id="1935501104"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6078411" cy="3573737"/>
                    </a:xfrm>
                    <a:prstGeom prst="rect">
                      <a:avLst/>
                    </a:prstGeom>
                  </pic:spPr>
                </pic:pic>
              </a:graphicData>
            </a:graphic>
          </wp:inline>
        </w:drawing>
      </w:r>
    </w:p>
    <w:p w14:paraId="1E6CE468" w14:textId="47AC23C6" w:rsidR="003B63A6" w:rsidRDefault="003B63A6" w:rsidP="003B63A6">
      <w:pPr>
        <w:pStyle w:val="Caption"/>
        <w:jc w:val="center"/>
      </w:pPr>
      <w:r>
        <w:t xml:space="preserve">Figure </w:t>
      </w:r>
      <w:r w:rsidR="4BEA6F01">
        <w:t>2</w:t>
      </w:r>
      <w:r>
        <w:fldChar w:fldCharType="begin"/>
      </w:r>
      <w:r>
        <w:instrText xml:space="preserve"> SEQ Figure \* ARABIC </w:instrText>
      </w:r>
      <w:r w:rsidR="00000000">
        <w:fldChar w:fldCharType="separate"/>
      </w:r>
      <w:r>
        <w:fldChar w:fldCharType="end"/>
      </w:r>
      <w:r>
        <w:t xml:space="preserve"> Missing Measurements in the Dataset</w:t>
      </w:r>
      <w:r w:rsidR="4F521C50">
        <w:t xml:space="preserve"> before preprocessing</w:t>
      </w:r>
    </w:p>
    <w:p w14:paraId="7B27A8EF" w14:textId="77777777" w:rsidR="00877E5D" w:rsidRPr="00877E5D" w:rsidRDefault="00877E5D" w:rsidP="00877E5D"/>
    <w:p w14:paraId="6328F9E2" w14:textId="77777777" w:rsidR="00877E5D" w:rsidRDefault="00877E5D" w:rsidP="00877E5D">
      <w:pPr>
        <w:keepNext/>
        <w:jc w:val="center"/>
      </w:pPr>
      <w:r>
        <w:rPr>
          <w:noProof/>
        </w:rPr>
        <w:drawing>
          <wp:inline distT="0" distB="0" distL="0" distR="0" wp14:anchorId="26619F2C" wp14:editId="215DA64F">
            <wp:extent cx="2813322" cy="2896886"/>
            <wp:effectExtent l="0" t="0" r="0" b="0"/>
            <wp:docPr id="343591846" name="Picture 34359184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91846" name="Picture 343591846"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13322" cy="2896886"/>
                    </a:xfrm>
                    <a:prstGeom prst="rect">
                      <a:avLst/>
                    </a:prstGeom>
                  </pic:spPr>
                </pic:pic>
              </a:graphicData>
            </a:graphic>
          </wp:inline>
        </w:drawing>
      </w:r>
    </w:p>
    <w:p w14:paraId="7E64EAC6" w14:textId="4D24C6AA" w:rsidR="009A1863" w:rsidRDefault="00877E5D" w:rsidP="00877E5D">
      <w:pPr>
        <w:pStyle w:val="Caption"/>
        <w:jc w:val="center"/>
      </w:pPr>
      <w:r>
        <w:t xml:space="preserve">Figure </w:t>
      </w:r>
      <w:r w:rsidR="69560E34">
        <w:t>3</w:t>
      </w:r>
      <w:r>
        <w:t xml:space="preserve">. </w:t>
      </w:r>
      <w:r w:rsidRPr="00510FA6">
        <w:t xml:space="preserve">Text Box to Choose a </w:t>
      </w:r>
      <w:proofErr w:type="gramStart"/>
      <w:r w:rsidRPr="00510FA6">
        <w:t>City</w:t>
      </w:r>
      <w:proofErr w:type="gramEnd"/>
      <w:r w:rsidR="00CE01E1">
        <w:t>.</w:t>
      </w:r>
    </w:p>
    <w:p w14:paraId="16E642CC" w14:textId="77777777" w:rsidR="009A1863" w:rsidRDefault="009A1863">
      <w:pPr>
        <w:spacing w:after="160" w:line="259" w:lineRule="auto"/>
        <w:rPr>
          <w:i/>
          <w:iCs/>
          <w:szCs w:val="18"/>
        </w:rPr>
      </w:pPr>
      <w:r>
        <w:br w:type="page"/>
      </w:r>
    </w:p>
    <w:p w14:paraId="0437C5C3" w14:textId="7510833E" w:rsidR="576062CF" w:rsidRDefault="006611B1" w:rsidP="009A1863">
      <w:pPr>
        <w:pStyle w:val="SectionTitle"/>
      </w:pPr>
      <w:r>
        <w:lastRenderedPageBreak/>
        <w:t>Works Cited</w:t>
      </w:r>
      <w:r w:rsidR="576062CF">
        <w:t xml:space="preserve"> </w:t>
      </w:r>
      <w:r w:rsidR="3E6DF120">
        <w:t>and Corresponding Code</w:t>
      </w:r>
    </w:p>
    <w:p w14:paraId="12B58929" w14:textId="77777777" w:rsidR="009A1863" w:rsidRPr="009A1863" w:rsidRDefault="009A1863" w:rsidP="009A1863"/>
    <w:p w14:paraId="0B1E2E7F" w14:textId="2E0861D3" w:rsidR="49F5EF60" w:rsidRDefault="49F5EF60" w:rsidP="00840C0E">
      <w:pPr>
        <w:spacing w:line="480" w:lineRule="auto"/>
        <w:ind w:left="709" w:hanging="709"/>
        <w:rPr>
          <w:sz w:val="20"/>
          <w:szCs w:val="20"/>
        </w:rPr>
      </w:pPr>
      <w:r w:rsidRPr="20D9C0D0">
        <w:rPr>
          <w:sz w:val="20"/>
          <w:szCs w:val="20"/>
        </w:rPr>
        <w:t xml:space="preserve">Australian Bureau of Meteorology. (2024) Drought Statement March 2024 and outlook. </w:t>
      </w:r>
    </w:p>
    <w:p w14:paraId="7432E436" w14:textId="7A7CB475" w:rsidR="49F5EF60" w:rsidRDefault="49F5EF60" w:rsidP="00840C0E">
      <w:pPr>
        <w:spacing w:line="480" w:lineRule="auto"/>
        <w:ind w:left="709"/>
        <w:rPr>
          <w:sz w:val="20"/>
          <w:szCs w:val="20"/>
        </w:rPr>
      </w:pPr>
      <w:r w:rsidRPr="20D9C0D0">
        <w:rPr>
          <w:sz w:val="20"/>
          <w:szCs w:val="20"/>
        </w:rPr>
        <w:t>Retrieved From:</w:t>
      </w:r>
    </w:p>
    <w:p w14:paraId="7EE9FB09" w14:textId="2983F65A" w:rsidR="49F5EF60" w:rsidRDefault="49F5EF60" w:rsidP="00840C0E">
      <w:pPr>
        <w:spacing w:line="480" w:lineRule="auto"/>
        <w:ind w:left="709"/>
        <w:rPr>
          <w:sz w:val="20"/>
          <w:szCs w:val="20"/>
        </w:rPr>
      </w:pPr>
      <w:r w:rsidRPr="20D9C0D0">
        <w:rPr>
          <w:sz w:val="20"/>
          <w:szCs w:val="20"/>
        </w:rPr>
        <w:t>http://www.bom.gov.au/climate/data</w:t>
      </w:r>
    </w:p>
    <w:p w14:paraId="3171FA84" w14:textId="631BC45A" w:rsidR="001524C5" w:rsidRDefault="001524C5" w:rsidP="00840C0E">
      <w:pPr>
        <w:spacing w:line="480" w:lineRule="auto"/>
        <w:ind w:left="709" w:hanging="709"/>
        <w:rPr>
          <w:sz w:val="20"/>
          <w:szCs w:val="20"/>
        </w:rPr>
      </w:pPr>
      <w:r w:rsidRPr="57159D85">
        <w:rPr>
          <w:sz w:val="20"/>
          <w:szCs w:val="20"/>
        </w:rPr>
        <w:t xml:space="preserve">Brenner, Steve. (2015). Re: What are the WRF - ARW weather model hardware and software requirements? Retrieved from: https://www.researchgate.net/post/What_are_the_WRFARW_weather_model_hardware_and_software_requirements/5575da7a5e9d97487a8b442/citaion/download. </w:t>
      </w:r>
    </w:p>
    <w:p w14:paraId="7950F46F" w14:textId="70A76A58" w:rsidR="576062CF" w:rsidRDefault="613C65C7" w:rsidP="00840C0E">
      <w:pPr>
        <w:spacing w:line="480" w:lineRule="auto"/>
        <w:ind w:left="709" w:hanging="709"/>
        <w:rPr>
          <w:sz w:val="20"/>
          <w:szCs w:val="20"/>
        </w:rPr>
      </w:pPr>
      <w:r w:rsidRPr="1F9766B6">
        <w:rPr>
          <w:sz w:val="20"/>
          <w:szCs w:val="20"/>
        </w:rPr>
        <w:t>Kam Ho, Tin (</w:t>
      </w:r>
      <w:r w:rsidRPr="041C648A">
        <w:rPr>
          <w:sz w:val="20"/>
          <w:szCs w:val="20"/>
        </w:rPr>
        <w:t>199</w:t>
      </w:r>
      <w:r w:rsidR="21E4D980" w:rsidRPr="041C648A">
        <w:rPr>
          <w:sz w:val="20"/>
          <w:szCs w:val="20"/>
        </w:rPr>
        <w:t>5</w:t>
      </w:r>
      <w:r w:rsidRPr="1F9766B6">
        <w:rPr>
          <w:sz w:val="20"/>
          <w:szCs w:val="20"/>
        </w:rPr>
        <w:t xml:space="preserve">) Random Decision Forests, AT&amp;T </w:t>
      </w:r>
      <w:r w:rsidR="0078405A" w:rsidRPr="1F9766B6">
        <w:rPr>
          <w:sz w:val="20"/>
          <w:szCs w:val="20"/>
        </w:rPr>
        <w:t>Laboratories</w:t>
      </w:r>
      <w:r w:rsidRPr="1F9766B6">
        <w:rPr>
          <w:sz w:val="20"/>
          <w:szCs w:val="20"/>
        </w:rPr>
        <w:t xml:space="preserve">, </w:t>
      </w:r>
      <w:r w:rsidR="5D41DB04" w:rsidRPr="0017107A">
        <w:rPr>
          <w:sz w:val="20"/>
          <w:szCs w:val="20"/>
        </w:rPr>
        <w:t>https://web.archive.org/web/20160417030218/http://ect.bell-labs.com/who/tkh/publications/papers/odt.pdf</w:t>
      </w:r>
    </w:p>
    <w:p w14:paraId="0A444322" w14:textId="0434854B" w:rsidR="576062CF" w:rsidRDefault="2A1DA346" w:rsidP="00840C0E">
      <w:pPr>
        <w:spacing w:line="480" w:lineRule="auto"/>
        <w:ind w:left="709" w:hanging="709"/>
        <w:rPr>
          <w:sz w:val="20"/>
          <w:szCs w:val="20"/>
        </w:rPr>
      </w:pPr>
      <w:r w:rsidRPr="04F018BC">
        <w:rPr>
          <w:sz w:val="20"/>
          <w:szCs w:val="20"/>
        </w:rPr>
        <w:t xml:space="preserve">IBM (2024). </w:t>
      </w:r>
      <w:r w:rsidR="00F4707E">
        <w:rPr>
          <w:sz w:val="20"/>
          <w:szCs w:val="20"/>
        </w:rPr>
        <w:t>“</w:t>
      </w:r>
      <w:r w:rsidRPr="04F018BC">
        <w:rPr>
          <w:sz w:val="20"/>
          <w:szCs w:val="20"/>
        </w:rPr>
        <w:t xml:space="preserve">What is the K-nearest </w:t>
      </w:r>
      <w:proofErr w:type="gramStart"/>
      <w:r w:rsidRPr="04F018BC">
        <w:rPr>
          <w:sz w:val="20"/>
          <w:szCs w:val="20"/>
        </w:rPr>
        <w:t>neighbors</w:t>
      </w:r>
      <w:proofErr w:type="gramEnd"/>
      <w:r w:rsidRPr="04F018BC">
        <w:rPr>
          <w:sz w:val="20"/>
          <w:szCs w:val="20"/>
        </w:rPr>
        <w:t xml:space="preserve"> algorithm?</w:t>
      </w:r>
      <w:r w:rsidR="00F4707E">
        <w:rPr>
          <w:sz w:val="20"/>
          <w:szCs w:val="20"/>
        </w:rPr>
        <w:t>”</w:t>
      </w:r>
      <w:r w:rsidR="00840C0E">
        <w:rPr>
          <w:sz w:val="20"/>
          <w:szCs w:val="20"/>
        </w:rPr>
        <w:t xml:space="preserve"> </w:t>
      </w:r>
      <w:r w:rsidRPr="04F018BC">
        <w:rPr>
          <w:sz w:val="20"/>
          <w:szCs w:val="20"/>
        </w:rPr>
        <w:t>https://www.ibm.com/topics/knn#:~:text=The%20k%2Dnearest%20neighbors%20(KNN,used%20in%20machine%20learning%20today. </w:t>
      </w:r>
    </w:p>
    <w:p w14:paraId="5FFB5D5B" w14:textId="43DA26B9" w:rsidR="008F79BA" w:rsidRDefault="14FCB718" w:rsidP="00840C0E">
      <w:pPr>
        <w:spacing w:line="480" w:lineRule="auto"/>
        <w:rPr>
          <w:sz w:val="20"/>
          <w:szCs w:val="20"/>
        </w:rPr>
      </w:pPr>
      <w:r w:rsidRPr="4A980456">
        <w:rPr>
          <w:sz w:val="20"/>
          <w:szCs w:val="20"/>
        </w:rPr>
        <w:t xml:space="preserve">Lee, Peter M (2012), </w:t>
      </w:r>
      <w:r w:rsidRPr="4A980456">
        <w:rPr>
          <w:i/>
          <w:sz w:val="20"/>
          <w:szCs w:val="20"/>
        </w:rPr>
        <w:t>Bayesian Statistics: An Introduction</w:t>
      </w:r>
      <w:r w:rsidRPr="4A980456">
        <w:rPr>
          <w:sz w:val="20"/>
          <w:szCs w:val="20"/>
        </w:rPr>
        <w:t>, 4th edition. Wiley.</w:t>
      </w:r>
    </w:p>
    <w:p w14:paraId="644A216A" w14:textId="205AA6C3" w:rsidR="576062CF" w:rsidRPr="00A44915" w:rsidRDefault="6F32EE10" w:rsidP="00840C0E">
      <w:pPr>
        <w:spacing w:line="480" w:lineRule="auto"/>
        <w:rPr>
          <w:sz w:val="20"/>
          <w:szCs w:val="20"/>
        </w:rPr>
      </w:pPr>
      <w:r w:rsidRPr="2363C491">
        <w:rPr>
          <w:sz w:val="20"/>
          <w:szCs w:val="20"/>
        </w:rPr>
        <w:t>Link to the</w:t>
      </w:r>
      <w:r w:rsidR="0078405A">
        <w:rPr>
          <w:sz w:val="20"/>
          <w:szCs w:val="20"/>
        </w:rPr>
        <w:t xml:space="preserve"> </w:t>
      </w:r>
      <w:proofErr w:type="spellStart"/>
      <w:r w:rsidRPr="2363C491">
        <w:rPr>
          <w:sz w:val="20"/>
          <w:szCs w:val="20"/>
        </w:rPr>
        <w:t>ipynb</w:t>
      </w:r>
      <w:proofErr w:type="spellEnd"/>
      <w:r w:rsidRPr="2363C491">
        <w:rPr>
          <w:sz w:val="20"/>
          <w:szCs w:val="20"/>
        </w:rPr>
        <w:t xml:space="preserve"> file</w:t>
      </w:r>
      <w:r w:rsidR="60CA7869" w:rsidRPr="2363C491">
        <w:rPr>
          <w:sz w:val="20"/>
          <w:szCs w:val="20"/>
        </w:rPr>
        <w:t xml:space="preserve"> used for this analysis</w:t>
      </w:r>
      <w:r w:rsidRPr="2363C491">
        <w:rPr>
          <w:sz w:val="20"/>
          <w:szCs w:val="20"/>
        </w:rPr>
        <w:t>:</w:t>
      </w:r>
    </w:p>
    <w:p w14:paraId="7A1216BD" w14:textId="2F6A9EC1" w:rsidR="576062CF" w:rsidRPr="00A44915" w:rsidRDefault="6F32EE10" w:rsidP="00840C0E">
      <w:pPr>
        <w:spacing w:line="480" w:lineRule="auto"/>
        <w:ind w:firstLine="720"/>
        <w:rPr>
          <w:sz w:val="20"/>
          <w:szCs w:val="20"/>
        </w:rPr>
      </w:pPr>
      <w:r w:rsidRPr="009F24A7">
        <w:rPr>
          <w:sz w:val="20"/>
          <w:szCs w:val="20"/>
        </w:rPr>
        <w:t>https://colab.research.google.com/drive/1RmsL2enDSX44zgP2lHvu8M2UccyxTNPb?usp=sharing</w:t>
      </w:r>
    </w:p>
    <w:p w14:paraId="315CF2D5" w14:textId="6E6D4E19" w:rsidR="576062CF" w:rsidRPr="00A44915" w:rsidRDefault="576062CF" w:rsidP="0F5677D9">
      <w:pPr>
        <w:rPr>
          <w:sz w:val="20"/>
          <w:szCs w:val="20"/>
        </w:rPr>
      </w:pPr>
    </w:p>
    <w:sectPr w:rsidR="576062CF" w:rsidRPr="00A44915">
      <w:headerReference w:type="default"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AA2937" w14:textId="77777777" w:rsidR="002E0087" w:rsidRDefault="002E0087">
      <w:r>
        <w:separator/>
      </w:r>
    </w:p>
  </w:endnote>
  <w:endnote w:type="continuationSeparator" w:id="0">
    <w:p w14:paraId="20F15A90" w14:textId="77777777" w:rsidR="002E0087" w:rsidRDefault="002E0087">
      <w:r>
        <w:continuationSeparator/>
      </w:r>
    </w:p>
  </w:endnote>
  <w:endnote w:type="continuationNotice" w:id="1">
    <w:p w14:paraId="42597231" w14:textId="77777777" w:rsidR="002E0087" w:rsidRDefault="002E00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6D912F92" w14:textId="77777777" w:rsidTr="733B038C">
      <w:tc>
        <w:tcPr>
          <w:tcW w:w="3120" w:type="dxa"/>
        </w:tcPr>
        <w:p w14:paraId="06A89416" w14:textId="77777777" w:rsidR="733B038C" w:rsidRDefault="733B038C" w:rsidP="733B038C">
          <w:pPr>
            <w:pStyle w:val="Header"/>
            <w:ind w:left="-115"/>
          </w:pPr>
        </w:p>
      </w:tc>
      <w:tc>
        <w:tcPr>
          <w:tcW w:w="3120" w:type="dxa"/>
        </w:tcPr>
        <w:p w14:paraId="0C45BB9B" w14:textId="77777777" w:rsidR="733B038C" w:rsidRDefault="733B038C" w:rsidP="733B038C">
          <w:pPr>
            <w:pStyle w:val="Header"/>
            <w:jc w:val="center"/>
          </w:pPr>
        </w:p>
      </w:tc>
      <w:tc>
        <w:tcPr>
          <w:tcW w:w="3120" w:type="dxa"/>
        </w:tcPr>
        <w:p w14:paraId="6A3AD1D8" w14:textId="77777777" w:rsidR="733B038C" w:rsidRDefault="733B038C" w:rsidP="733B038C">
          <w:pPr>
            <w:pStyle w:val="Header"/>
            <w:ind w:right="-115"/>
            <w:jc w:val="right"/>
          </w:pPr>
        </w:p>
      </w:tc>
    </w:tr>
  </w:tbl>
  <w:p w14:paraId="75DAE7A7"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79C0A27D" w14:textId="77777777" w:rsidTr="733B038C">
      <w:tc>
        <w:tcPr>
          <w:tcW w:w="3120" w:type="dxa"/>
        </w:tcPr>
        <w:p w14:paraId="7F8E4E75" w14:textId="77777777" w:rsidR="733B038C" w:rsidRDefault="733B038C" w:rsidP="733B038C">
          <w:pPr>
            <w:pStyle w:val="Header"/>
            <w:ind w:left="-115"/>
          </w:pPr>
        </w:p>
      </w:tc>
      <w:tc>
        <w:tcPr>
          <w:tcW w:w="3120" w:type="dxa"/>
        </w:tcPr>
        <w:p w14:paraId="1164C9CE" w14:textId="77777777" w:rsidR="733B038C" w:rsidRDefault="733B038C" w:rsidP="733B038C">
          <w:pPr>
            <w:pStyle w:val="Header"/>
            <w:jc w:val="center"/>
          </w:pPr>
        </w:p>
      </w:tc>
      <w:tc>
        <w:tcPr>
          <w:tcW w:w="3120" w:type="dxa"/>
        </w:tcPr>
        <w:p w14:paraId="629E9B82" w14:textId="77777777" w:rsidR="733B038C" w:rsidRDefault="733B038C" w:rsidP="733B038C">
          <w:pPr>
            <w:pStyle w:val="Header"/>
            <w:ind w:right="-115"/>
            <w:jc w:val="right"/>
          </w:pPr>
        </w:p>
      </w:tc>
    </w:tr>
  </w:tbl>
  <w:p w14:paraId="6E269490"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155EB" w14:textId="77777777" w:rsidR="002E0087" w:rsidRDefault="002E0087">
      <w:r>
        <w:separator/>
      </w:r>
    </w:p>
  </w:footnote>
  <w:footnote w:type="continuationSeparator" w:id="0">
    <w:p w14:paraId="18ECF4BA" w14:textId="77777777" w:rsidR="002E0087" w:rsidRDefault="002E0087">
      <w:r>
        <w:continuationSeparator/>
      </w:r>
    </w:p>
  </w:footnote>
  <w:footnote w:type="continuationNotice" w:id="1">
    <w:p w14:paraId="0F265E01" w14:textId="77777777" w:rsidR="002E0087" w:rsidRDefault="002E00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73" w:type="dxa"/>
      <w:tblLayout w:type="fixed"/>
      <w:tblLook w:val="06A0" w:firstRow="1" w:lastRow="0" w:firstColumn="1" w:lastColumn="0" w:noHBand="1" w:noVBand="1"/>
    </w:tblPr>
    <w:tblGrid>
      <w:gridCol w:w="4537"/>
      <w:gridCol w:w="4936"/>
    </w:tblGrid>
    <w:tr w:rsidR="00904DBE" w14:paraId="7E81D4EC" w14:textId="77777777" w:rsidTr="3D5B66F3">
      <w:trPr>
        <w:trHeight w:val="300"/>
      </w:trPr>
      <w:tc>
        <w:tcPr>
          <w:tcW w:w="4537" w:type="dxa"/>
        </w:tcPr>
        <w:p w14:paraId="595D9642" w14:textId="564E43F2" w:rsidR="00904DBE" w:rsidRDefault="1412AEFD" w:rsidP="00904DBE">
          <w:pPr>
            <w:pStyle w:val="Header"/>
            <w:jc w:val="center"/>
            <w:rPr>
              <w:sz w:val="18"/>
              <w:szCs w:val="18"/>
            </w:rPr>
          </w:pPr>
          <w:r w:rsidRPr="1B6FA8FC">
            <w:rPr>
              <w:sz w:val="18"/>
              <w:szCs w:val="18"/>
            </w:rPr>
            <w:t xml:space="preserve">Weather </w:t>
          </w:r>
          <w:r w:rsidR="3D5B66F3" w:rsidRPr="3D5B66F3">
            <w:rPr>
              <w:sz w:val="18"/>
              <w:szCs w:val="18"/>
            </w:rPr>
            <w:t>Forecasting</w:t>
          </w:r>
          <w:r w:rsidRPr="1B6FA8FC">
            <w:rPr>
              <w:sz w:val="18"/>
              <w:szCs w:val="18"/>
            </w:rPr>
            <w:t xml:space="preserve"> Using Machine Learning Algorithms</w:t>
          </w:r>
        </w:p>
      </w:tc>
      <w:tc>
        <w:tcPr>
          <w:tcW w:w="4936" w:type="dxa"/>
        </w:tcPr>
        <w:p w14:paraId="765A3A77" w14:textId="4DA73181" w:rsidR="00904DBE" w:rsidRDefault="09396BC9" w:rsidP="00904DBE">
          <w:pPr>
            <w:pStyle w:val="Header"/>
            <w:ind w:right="-115"/>
            <w:jc w:val="right"/>
            <w:rPr>
              <w:sz w:val="22"/>
              <w:szCs w:val="22"/>
            </w:rPr>
          </w:pPr>
          <w:r w:rsidRPr="4224640E">
            <w:rPr>
              <w:sz w:val="22"/>
              <w:szCs w:val="22"/>
            </w:rPr>
            <w:t xml:space="preserve">Cimorelli, Bulfon </w:t>
          </w:r>
          <w:r w:rsidR="00904DBE" w:rsidRPr="4224640E">
            <w:rPr>
              <w:sz w:val="22"/>
              <w:szCs w:val="22"/>
            </w:rPr>
            <w:fldChar w:fldCharType="begin"/>
          </w:r>
          <w:r w:rsidR="00904DBE">
            <w:instrText>PAGE</w:instrText>
          </w:r>
          <w:r w:rsidR="00904DBE" w:rsidRPr="4224640E">
            <w:fldChar w:fldCharType="separate"/>
          </w:r>
          <w:r w:rsidR="00DA395D" w:rsidRPr="4224640E">
            <w:rPr>
              <w:sz w:val="22"/>
              <w:szCs w:val="22"/>
            </w:rPr>
            <w:t>2</w:t>
          </w:r>
          <w:r w:rsidR="00904DBE" w:rsidRPr="4224640E">
            <w:rPr>
              <w:sz w:val="22"/>
              <w:szCs w:val="22"/>
            </w:rPr>
            <w:fldChar w:fldCharType="end"/>
          </w:r>
        </w:p>
      </w:tc>
    </w:tr>
    <w:tr w:rsidR="55258E1C" w14:paraId="25620C97" w14:textId="77777777" w:rsidTr="3D5B66F3">
      <w:trPr>
        <w:trHeight w:val="300"/>
      </w:trPr>
      <w:tc>
        <w:tcPr>
          <w:tcW w:w="4537" w:type="dxa"/>
        </w:tcPr>
        <w:p w14:paraId="13792C3C" w14:textId="59B6FCDF" w:rsidR="55258E1C" w:rsidRDefault="55258E1C" w:rsidP="55258E1C">
          <w:pPr>
            <w:pStyle w:val="Header"/>
            <w:jc w:val="center"/>
          </w:pPr>
        </w:p>
      </w:tc>
      <w:tc>
        <w:tcPr>
          <w:tcW w:w="4936" w:type="dxa"/>
        </w:tcPr>
        <w:p w14:paraId="47EA965E" w14:textId="181CFFDE" w:rsidR="55258E1C" w:rsidRDefault="55258E1C" w:rsidP="55258E1C">
          <w:pPr>
            <w:pStyle w:val="Header"/>
            <w:jc w:val="right"/>
          </w:pPr>
        </w:p>
      </w:tc>
    </w:tr>
  </w:tbl>
  <w:p w14:paraId="55D25EF0"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240" w:type="dxa"/>
      <w:tblLayout w:type="fixed"/>
      <w:tblCellMar>
        <w:left w:w="0" w:type="dxa"/>
        <w:right w:w="0" w:type="dxa"/>
      </w:tblCellMar>
      <w:tblLook w:val="0600" w:firstRow="0" w:lastRow="0" w:firstColumn="0" w:lastColumn="0" w:noHBand="1" w:noVBand="1"/>
    </w:tblPr>
    <w:tblGrid>
      <w:gridCol w:w="4339"/>
      <w:gridCol w:w="1901"/>
    </w:tblGrid>
    <w:tr w:rsidR="733B038C" w14:paraId="0B62D9B2" w14:textId="77777777" w:rsidTr="3D5B66F3">
      <w:trPr>
        <w:trHeight w:val="300"/>
      </w:trPr>
      <w:tc>
        <w:tcPr>
          <w:tcW w:w="4339" w:type="dxa"/>
        </w:tcPr>
        <w:p w14:paraId="2D931882" w14:textId="3E20D5CA" w:rsidR="733B038C" w:rsidRDefault="69B826FA" w:rsidP="733B038C">
          <w:pPr>
            <w:pStyle w:val="Header"/>
            <w:jc w:val="center"/>
            <w:rPr>
              <w:sz w:val="18"/>
              <w:szCs w:val="18"/>
            </w:rPr>
          </w:pPr>
          <w:r w:rsidRPr="701243A6">
            <w:rPr>
              <w:sz w:val="18"/>
              <w:szCs w:val="18"/>
            </w:rPr>
            <w:t xml:space="preserve">Weather </w:t>
          </w:r>
          <w:r w:rsidR="3D5B66F3" w:rsidRPr="3D5B66F3">
            <w:rPr>
              <w:sz w:val="18"/>
              <w:szCs w:val="18"/>
            </w:rPr>
            <w:t>Forecasting</w:t>
          </w:r>
          <w:r w:rsidRPr="701243A6">
            <w:rPr>
              <w:sz w:val="18"/>
              <w:szCs w:val="18"/>
            </w:rPr>
            <w:t xml:space="preserve"> Using Machine Learning Algorithms</w:t>
          </w:r>
        </w:p>
      </w:tc>
      <w:tc>
        <w:tcPr>
          <w:tcW w:w="1901" w:type="dxa"/>
        </w:tcPr>
        <w:p w14:paraId="7F200B6A" w14:textId="77777777" w:rsidR="733B038C" w:rsidRDefault="733B038C" w:rsidP="733B038C">
          <w:pPr>
            <w:pStyle w:val="Header"/>
            <w:ind w:right="-115"/>
            <w:jc w:val="right"/>
          </w:pPr>
        </w:p>
      </w:tc>
    </w:tr>
  </w:tbl>
  <w:p w14:paraId="6A4642A0"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6B3399"/>
    <w:multiLevelType w:val="multilevel"/>
    <w:tmpl w:val="6040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FD2DD3"/>
    <w:multiLevelType w:val="multilevel"/>
    <w:tmpl w:val="7D1AC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5613843">
    <w:abstractNumId w:val="1"/>
  </w:num>
  <w:num w:numId="2" w16cid:durableId="1189948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removePersonalInformation/>
  <w:removeDateAndTime/>
  <w:activeWritingStyle w:appName="MSWord" w:lang="en-US" w:vendorID="64" w:dllVersion="0" w:nlCheck="1" w:checkStyle="0"/>
  <w:activeWritingStyle w:appName="MSWord" w:lang="it-IT" w:vendorID="64" w:dllVersion="0"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4C5"/>
    <w:rsid w:val="00000B6B"/>
    <w:rsid w:val="00000E80"/>
    <w:rsid w:val="00000EBA"/>
    <w:rsid w:val="000015E1"/>
    <w:rsid w:val="00002403"/>
    <w:rsid w:val="0000380A"/>
    <w:rsid w:val="00003970"/>
    <w:rsid w:val="000044A0"/>
    <w:rsid w:val="00005302"/>
    <w:rsid w:val="00006557"/>
    <w:rsid w:val="00007E67"/>
    <w:rsid w:val="000108D7"/>
    <w:rsid w:val="00011164"/>
    <w:rsid w:val="00011585"/>
    <w:rsid w:val="000120BA"/>
    <w:rsid w:val="00012CF9"/>
    <w:rsid w:val="00014231"/>
    <w:rsid w:val="000150BD"/>
    <w:rsid w:val="0001596F"/>
    <w:rsid w:val="00015F75"/>
    <w:rsid w:val="000164DD"/>
    <w:rsid w:val="000164E7"/>
    <w:rsid w:val="000165AB"/>
    <w:rsid w:val="00016C0F"/>
    <w:rsid w:val="00017197"/>
    <w:rsid w:val="00020800"/>
    <w:rsid w:val="00022C5A"/>
    <w:rsid w:val="00022E7F"/>
    <w:rsid w:val="00023706"/>
    <w:rsid w:val="00023FC5"/>
    <w:rsid w:val="00024408"/>
    <w:rsid w:val="000248D4"/>
    <w:rsid w:val="00025280"/>
    <w:rsid w:val="00025476"/>
    <w:rsid w:val="00025681"/>
    <w:rsid w:val="00025E97"/>
    <w:rsid w:val="00026842"/>
    <w:rsid w:val="00026880"/>
    <w:rsid w:val="00026B90"/>
    <w:rsid w:val="00026C81"/>
    <w:rsid w:val="00026D9D"/>
    <w:rsid w:val="00027BE2"/>
    <w:rsid w:val="00027D22"/>
    <w:rsid w:val="00030BCF"/>
    <w:rsid w:val="00030C13"/>
    <w:rsid w:val="0003189F"/>
    <w:rsid w:val="000335CD"/>
    <w:rsid w:val="00033743"/>
    <w:rsid w:val="000337CA"/>
    <w:rsid w:val="000338FB"/>
    <w:rsid w:val="00033D0A"/>
    <w:rsid w:val="00033FAE"/>
    <w:rsid w:val="0003427C"/>
    <w:rsid w:val="00034886"/>
    <w:rsid w:val="000350F8"/>
    <w:rsid w:val="000358FB"/>
    <w:rsid w:val="000363BA"/>
    <w:rsid w:val="00036F85"/>
    <w:rsid w:val="00037578"/>
    <w:rsid w:val="00037653"/>
    <w:rsid w:val="000378A9"/>
    <w:rsid w:val="00037921"/>
    <w:rsid w:val="00037980"/>
    <w:rsid w:val="00040674"/>
    <w:rsid w:val="00040E75"/>
    <w:rsid w:val="00041FE7"/>
    <w:rsid w:val="00042B92"/>
    <w:rsid w:val="00043A71"/>
    <w:rsid w:val="00043FEB"/>
    <w:rsid w:val="000443A7"/>
    <w:rsid w:val="0004465F"/>
    <w:rsid w:val="00044C5B"/>
    <w:rsid w:val="0004522F"/>
    <w:rsid w:val="000454E5"/>
    <w:rsid w:val="000464B8"/>
    <w:rsid w:val="00046860"/>
    <w:rsid w:val="00047DDF"/>
    <w:rsid w:val="00050157"/>
    <w:rsid w:val="0005027E"/>
    <w:rsid w:val="000505B0"/>
    <w:rsid w:val="0005061D"/>
    <w:rsid w:val="00051027"/>
    <w:rsid w:val="0005116C"/>
    <w:rsid w:val="000514DA"/>
    <w:rsid w:val="0005221E"/>
    <w:rsid w:val="00052231"/>
    <w:rsid w:val="0005250F"/>
    <w:rsid w:val="00052D6C"/>
    <w:rsid w:val="00053088"/>
    <w:rsid w:val="00053235"/>
    <w:rsid w:val="00053791"/>
    <w:rsid w:val="00053B4A"/>
    <w:rsid w:val="00053D34"/>
    <w:rsid w:val="00055738"/>
    <w:rsid w:val="00055F3A"/>
    <w:rsid w:val="00056693"/>
    <w:rsid w:val="00056941"/>
    <w:rsid w:val="0005697F"/>
    <w:rsid w:val="00056C74"/>
    <w:rsid w:val="00056D54"/>
    <w:rsid w:val="000603AD"/>
    <w:rsid w:val="000605B4"/>
    <w:rsid w:val="00061430"/>
    <w:rsid w:val="0006162C"/>
    <w:rsid w:val="00061F24"/>
    <w:rsid w:val="00062420"/>
    <w:rsid w:val="000629B3"/>
    <w:rsid w:val="00064061"/>
    <w:rsid w:val="0006420A"/>
    <w:rsid w:val="00064D06"/>
    <w:rsid w:val="00064EB7"/>
    <w:rsid w:val="00065582"/>
    <w:rsid w:val="00065848"/>
    <w:rsid w:val="000661C0"/>
    <w:rsid w:val="000661C7"/>
    <w:rsid w:val="0006674F"/>
    <w:rsid w:val="00066B96"/>
    <w:rsid w:val="00066C97"/>
    <w:rsid w:val="00066D15"/>
    <w:rsid w:val="000707C1"/>
    <w:rsid w:val="00070F33"/>
    <w:rsid w:val="00072FFF"/>
    <w:rsid w:val="00073693"/>
    <w:rsid w:val="00073DF3"/>
    <w:rsid w:val="0007526F"/>
    <w:rsid w:val="000754B4"/>
    <w:rsid w:val="00075953"/>
    <w:rsid w:val="00075BBF"/>
    <w:rsid w:val="00075E7B"/>
    <w:rsid w:val="00076424"/>
    <w:rsid w:val="000775D6"/>
    <w:rsid w:val="00077B26"/>
    <w:rsid w:val="00077C25"/>
    <w:rsid w:val="000802E2"/>
    <w:rsid w:val="00080737"/>
    <w:rsid w:val="00080C1A"/>
    <w:rsid w:val="0008101F"/>
    <w:rsid w:val="00081A18"/>
    <w:rsid w:val="00082883"/>
    <w:rsid w:val="00082DCB"/>
    <w:rsid w:val="00084071"/>
    <w:rsid w:val="00085144"/>
    <w:rsid w:val="00085D55"/>
    <w:rsid w:val="000873D4"/>
    <w:rsid w:val="000900AC"/>
    <w:rsid w:val="000905E3"/>
    <w:rsid w:val="000908BA"/>
    <w:rsid w:val="00092CD6"/>
    <w:rsid w:val="000944DC"/>
    <w:rsid w:val="00094A1E"/>
    <w:rsid w:val="000952CD"/>
    <w:rsid w:val="00095528"/>
    <w:rsid w:val="00095B97"/>
    <w:rsid w:val="000A0005"/>
    <w:rsid w:val="000A046C"/>
    <w:rsid w:val="000A0473"/>
    <w:rsid w:val="000A09B0"/>
    <w:rsid w:val="000A197A"/>
    <w:rsid w:val="000A201F"/>
    <w:rsid w:val="000A30B8"/>
    <w:rsid w:val="000A3383"/>
    <w:rsid w:val="000A3B4A"/>
    <w:rsid w:val="000A3CAC"/>
    <w:rsid w:val="000A3EA7"/>
    <w:rsid w:val="000A434B"/>
    <w:rsid w:val="000A4603"/>
    <w:rsid w:val="000A4D32"/>
    <w:rsid w:val="000A5441"/>
    <w:rsid w:val="000A678C"/>
    <w:rsid w:val="000A6EBC"/>
    <w:rsid w:val="000A7364"/>
    <w:rsid w:val="000A742C"/>
    <w:rsid w:val="000B0060"/>
    <w:rsid w:val="000B02F4"/>
    <w:rsid w:val="000B1A0A"/>
    <w:rsid w:val="000B22F6"/>
    <w:rsid w:val="000B23EC"/>
    <w:rsid w:val="000B2493"/>
    <w:rsid w:val="000B32CB"/>
    <w:rsid w:val="000B34C3"/>
    <w:rsid w:val="000B3642"/>
    <w:rsid w:val="000B3B8B"/>
    <w:rsid w:val="000B4563"/>
    <w:rsid w:val="000B45B4"/>
    <w:rsid w:val="000B473A"/>
    <w:rsid w:val="000B4F53"/>
    <w:rsid w:val="000B5819"/>
    <w:rsid w:val="000B5B2E"/>
    <w:rsid w:val="000B5D3E"/>
    <w:rsid w:val="000B7AE0"/>
    <w:rsid w:val="000C0648"/>
    <w:rsid w:val="000C0B58"/>
    <w:rsid w:val="000C0B80"/>
    <w:rsid w:val="000C0DB5"/>
    <w:rsid w:val="000C2DAF"/>
    <w:rsid w:val="000C3B79"/>
    <w:rsid w:val="000C3CCB"/>
    <w:rsid w:val="000C438C"/>
    <w:rsid w:val="000C4429"/>
    <w:rsid w:val="000C4EDA"/>
    <w:rsid w:val="000C5B47"/>
    <w:rsid w:val="000C6663"/>
    <w:rsid w:val="000C6F4B"/>
    <w:rsid w:val="000C73AF"/>
    <w:rsid w:val="000D0085"/>
    <w:rsid w:val="000D0AC1"/>
    <w:rsid w:val="000D176B"/>
    <w:rsid w:val="000D1A8E"/>
    <w:rsid w:val="000D2D08"/>
    <w:rsid w:val="000D4948"/>
    <w:rsid w:val="000D5C64"/>
    <w:rsid w:val="000D6BE2"/>
    <w:rsid w:val="000D77C1"/>
    <w:rsid w:val="000D7E03"/>
    <w:rsid w:val="000E135D"/>
    <w:rsid w:val="000E1F1A"/>
    <w:rsid w:val="000E28C7"/>
    <w:rsid w:val="000E2F3F"/>
    <w:rsid w:val="000E3C0E"/>
    <w:rsid w:val="000E4B91"/>
    <w:rsid w:val="000E50B5"/>
    <w:rsid w:val="000E5564"/>
    <w:rsid w:val="000E609E"/>
    <w:rsid w:val="000E69CB"/>
    <w:rsid w:val="000E714B"/>
    <w:rsid w:val="000E790F"/>
    <w:rsid w:val="000F000B"/>
    <w:rsid w:val="000F010E"/>
    <w:rsid w:val="000F0753"/>
    <w:rsid w:val="000F1606"/>
    <w:rsid w:val="000F42C6"/>
    <w:rsid w:val="000F4604"/>
    <w:rsid w:val="000F4D56"/>
    <w:rsid w:val="000F569E"/>
    <w:rsid w:val="000F5F50"/>
    <w:rsid w:val="000F67BE"/>
    <w:rsid w:val="000F787A"/>
    <w:rsid w:val="000F7AA1"/>
    <w:rsid w:val="001000DC"/>
    <w:rsid w:val="001007F1"/>
    <w:rsid w:val="00101277"/>
    <w:rsid w:val="00101510"/>
    <w:rsid w:val="00101C3F"/>
    <w:rsid w:val="0010254C"/>
    <w:rsid w:val="00102EFA"/>
    <w:rsid w:val="001035E4"/>
    <w:rsid w:val="00105122"/>
    <w:rsid w:val="00105612"/>
    <w:rsid w:val="00105D85"/>
    <w:rsid w:val="00105F73"/>
    <w:rsid w:val="001065B4"/>
    <w:rsid w:val="00106753"/>
    <w:rsid w:val="00106E3D"/>
    <w:rsid w:val="0010764A"/>
    <w:rsid w:val="00107F97"/>
    <w:rsid w:val="00110573"/>
    <w:rsid w:val="001116DD"/>
    <w:rsid w:val="001117B4"/>
    <w:rsid w:val="00112111"/>
    <w:rsid w:val="001127C1"/>
    <w:rsid w:val="00112845"/>
    <w:rsid w:val="00112DE0"/>
    <w:rsid w:val="00112F68"/>
    <w:rsid w:val="001152B1"/>
    <w:rsid w:val="00115470"/>
    <w:rsid w:val="00115824"/>
    <w:rsid w:val="00115EE9"/>
    <w:rsid w:val="00116364"/>
    <w:rsid w:val="001164C0"/>
    <w:rsid w:val="00116B87"/>
    <w:rsid w:val="00117B9C"/>
    <w:rsid w:val="00120F75"/>
    <w:rsid w:val="00121B21"/>
    <w:rsid w:val="00121F3D"/>
    <w:rsid w:val="00122427"/>
    <w:rsid w:val="00123749"/>
    <w:rsid w:val="0012484F"/>
    <w:rsid w:val="001251EB"/>
    <w:rsid w:val="00125A08"/>
    <w:rsid w:val="00125D4E"/>
    <w:rsid w:val="001270B8"/>
    <w:rsid w:val="001273DA"/>
    <w:rsid w:val="00127601"/>
    <w:rsid w:val="001279DE"/>
    <w:rsid w:val="001302CC"/>
    <w:rsid w:val="00130A23"/>
    <w:rsid w:val="00130AE4"/>
    <w:rsid w:val="0013132C"/>
    <w:rsid w:val="00134167"/>
    <w:rsid w:val="001345B4"/>
    <w:rsid w:val="00134DA1"/>
    <w:rsid w:val="0013572F"/>
    <w:rsid w:val="00137841"/>
    <w:rsid w:val="00137B44"/>
    <w:rsid w:val="001401B6"/>
    <w:rsid w:val="00140C06"/>
    <w:rsid w:val="00140CBB"/>
    <w:rsid w:val="001426FD"/>
    <w:rsid w:val="00142C3A"/>
    <w:rsid w:val="00142F68"/>
    <w:rsid w:val="001431E1"/>
    <w:rsid w:val="00143369"/>
    <w:rsid w:val="00143C69"/>
    <w:rsid w:val="00143E9C"/>
    <w:rsid w:val="0014405B"/>
    <w:rsid w:val="00144798"/>
    <w:rsid w:val="001449A7"/>
    <w:rsid w:val="00145171"/>
    <w:rsid w:val="001451A0"/>
    <w:rsid w:val="001455C2"/>
    <w:rsid w:val="00146242"/>
    <w:rsid w:val="001467CB"/>
    <w:rsid w:val="00146EC4"/>
    <w:rsid w:val="00147538"/>
    <w:rsid w:val="00147985"/>
    <w:rsid w:val="00147BD9"/>
    <w:rsid w:val="00147E9F"/>
    <w:rsid w:val="0015022B"/>
    <w:rsid w:val="00150E92"/>
    <w:rsid w:val="00151277"/>
    <w:rsid w:val="00151FA8"/>
    <w:rsid w:val="001524C5"/>
    <w:rsid w:val="00152F0A"/>
    <w:rsid w:val="00153138"/>
    <w:rsid w:val="00153A1C"/>
    <w:rsid w:val="00154B47"/>
    <w:rsid w:val="001552A9"/>
    <w:rsid w:val="00155575"/>
    <w:rsid w:val="00155B53"/>
    <w:rsid w:val="0015685A"/>
    <w:rsid w:val="00156C93"/>
    <w:rsid w:val="00156DF8"/>
    <w:rsid w:val="001611B3"/>
    <w:rsid w:val="001611F6"/>
    <w:rsid w:val="001612AC"/>
    <w:rsid w:val="00161BBD"/>
    <w:rsid w:val="00161FC4"/>
    <w:rsid w:val="00162A17"/>
    <w:rsid w:val="0016449F"/>
    <w:rsid w:val="00164942"/>
    <w:rsid w:val="00166D4D"/>
    <w:rsid w:val="00166E6C"/>
    <w:rsid w:val="0016794F"/>
    <w:rsid w:val="00167B71"/>
    <w:rsid w:val="00167CA3"/>
    <w:rsid w:val="001703A0"/>
    <w:rsid w:val="00170748"/>
    <w:rsid w:val="0017107A"/>
    <w:rsid w:val="00171A58"/>
    <w:rsid w:val="00171ED6"/>
    <w:rsid w:val="001722DE"/>
    <w:rsid w:val="0017363D"/>
    <w:rsid w:val="00173995"/>
    <w:rsid w:val="00174567"/>
    <w:rsid w:val="00174F3D"/>
    <w:rsid w:val="001755C7"/>
    <w:rsid w:val="001763B8"/>
    <w:rsid w:val="001769CF"/>
    <w:rsid w:val="00176E55"/>
    <w:rsid w:val="00177971"/>
    <w:rsid w:val="0018069A"/>
    <w:rsid w:val="00180EF8"/>
    <w:rsid w:val="001813A8"/>
    <w:rsid w:val="001829B9"/>
    <w:rsid w:val="00183B8F"/>
    <w:rsid w:val="001844CC"/>
    <w:rsid w:val="00184CC2"/>
    <w:rsid w:val="001854A3"/>
    <w:rsid w:val="00185F14"/>
    <w:rsid w:val="00185F6D"/>
    <w:rsid w:val="0018615B"/>
    <w:rsid w:val="00186D34"/>
    <w:rsid w:val="00186F16"/>
    <w:rsid w:val="00187522"/>
    <w:rsid w:val="00187D1B"/>
    <w:rsid w:val="0018E76F"/>
    <w:rsid w:val="00190B5F"/>
    <w:rsid w:val="00190DA0"/>
    <w:rsid w:val="00191521"/>
    <w:rsid w:val="001919FF"/>
    <w:rsid w:val="00191E18"/>
    <w:rsid w:val="0019220E"/>
    <w:rsid w:val="00192BD3"/>
    <w:rsid w:val="00192C08"/>
    <w:rsid w:val="0019337E"/>
    <w:rsid w:val="001939D3"/>
    <w:rsid w:val="00194566"/>
    <w:rsid w:val="00194A45"/>
    <w:rsid w:val="00194F61"/>
    <w:rsid w:val="0019510A"/>
    <w:rsid w:val="001958DF"/>
    <w:rsid w:val="00196039"/>
    <w:rsid w:val="00196AE1"/>
    <w:rsid w:val="00197643"/>
    <w:rsid w:val="001A0779"/>
    <w:rsid w:val="001A0DC4"/>
    <w:rsid w:val="001A139C"/>
    <w:rsid w:val="001A17A6"/>
    <w:rsid w:val="001A187C"/>
    <w:rsid w:val="001A1E93"/>
    <w:rsid w:val="001A31D4"/>
    <w:rsid w:val="001A337F"/>
    <w:rsid w:val="001A34AC"/>
    <w:rsid w:val="001A47DA"/>
    <w:rsid w:val="001A60FD"/>
    <w:rsid w:val="001A61A8"/>
    <w:rsid w:val="001A6476"/>
    <w:rsid w:val="001A6544"/>
    <w:rsid w:val="001B03FA"/>
    <w:rsid w:val="001B0562"/>
    <w:rsid w:val="001B0C65"/>
    <w:rsid w:val="001B1F29"/>
    <w:rsid w:val="001B2872"/>
    <w:rsid w:val="001B386F"/>
    <w:rsid w:val="001B3D96"/>
    <w:rsid w:val="001B4667"/>
    <w:rsid w:val="001B5721"/>
    <w:rsid w:val="001B5864"/>
    <w:rsid w:val="001B586E"/>
    <w:rsid w:val="001B5A18"/>
    <w:rsid w:val="001B5AD1"/>
    <w:rsid w:val="001B6D0C"/>
    <w:rsid w:val="001B7298"/>
    <w:rsid w:val="001C02E2"/>
    <w:rsid w:val="001C0923"/>
    <w:rsid w:val="001C21A5"/>
    <w:rsid w:val="001C2530"/>
    <w:rsid w:val="001C257A"/>
    <w:rsid w:val="001C2BFF"/>
    <w:rsid w:val="001C3984"/>
    <w:rsid w:val="001C429D"/>
    <w:rsid w:val="001C4361"/>
    <w:rsid w:val="001C51EA"/>
    <w:rsid w:val="001C5503"/>
    <w:rsid w:val="001C5C8B"/>
    <w:rsid w:val="001C7F22"/>
    <w:rsid w:val="001D01D1"/>
    <w:rsid w:val="001D037F"/>
    <w:rsid w:val="001D0745"/>
    <w:rsid w:val="001D1614"/>
    <w:rsid w:val="001D166E"/>
    <w:rsid w:val="001D1756"/>
    <w:rsid w:val="001D22C5"/>
    <w:rsid w:val="001D3096"/>
    <w:rsid w:val="001D32E0"/>
    <w:rsid w:val="001D3355"/>
    <w:rsid w:val="001D4436"/>
    <w:rsid w:val="001D47C3"/>
    <w:rsid w:val="001D4944"/>
    <w:rsid w:val="001D4C00"/>
    <w:rsid w:val="001D4D45"/>
    <w:rsid w:val="001D53B3"/>
    <w:rsid w:val="001D578D"/>
    <w:rsid w:val="001D58B9"/>
    <w:rsid w:val="001D5911"/>
    <w:rsid w:val="001D6904"/>
    <w:rsid w:val="001D6B2B"/>
    <w:rsid w:val="001E07E1"/>
    <w:rsid w:val="001E0C16"/>
    <w:rsid w:val="001E276D"/>
    <w:rsid w:val="001E286E"/>
    <w:rsid w:val="001E3E4A"/>
    <w:rsid w:val="001E3F3C"/>
    <w:rsid w:val="001E408F"/>
    <w:rsid w:val="001E4646"/>
    <w:rsid w:val="001E4FC5"/>
    <w:rsid w:val="001E5390"/>
    <w:rsid w:val="001E59D8"/>
    <w:rsid w:val="001E6481"/>
    <w:rsid w:val="001E7E72"/>
    <w:rsid w:val="001F0581"/>
    <w:rsid w:val="001F07C3"/>
    <w:rsid w:val="001F08DF"/>
    <w:rsid w:val="001F0FEA"/>
    <w:rsid w:val="001F1416"/>
    <w:rsid w:val="001F16C4"/>
    <w:rsid w:val="001F1AE2"/>
    <w:rsid w:val="001F1DE9"/>
    <w:rsid w:val="001F314B"/>
    <w:rsid w:val="001F3B37"/>
    <w:rsid w:val="001F41CA"/>
    <w:rsid w:val="001F4882"/>
    <w:rsid w:val="001F4A31"/>
    <w:rsid w:val="001F4A77"/>
    <w:rsid w:val="001F539A"/>
    <w:rsid w:val="001F6450"/>
    <w:rsid w:val="001F6562"/>
    <w:rsid w:val="0020057C"/>
    <w:rsid w:val="00200E99"/>
    <w:rsid w:val="00201873"/>
    <w:rsid w:val="00201ABB"/>
    <w:rsid w:val="00201CA6"/>
    <w:rsid w:val="002031A0"/>
    <w:rsid w:val="00203DCE"/>
    <w:rsid w:val="00203F17"/>
    <w:rsid w:val="002045F2"/>
    <w:rsid w:val="002052C1"/>
    <w:rsid w:val="002054E7"/>
    <w:rsid w:val="00205CEF"/>
    <w:rsid w:val="00205E6A"/>
    <w:rsid w:val="002060B2"/>
    <w:rsid w:val="002063C0"/>
    <w:rsid w:val="002066AA"/>
    <w:rsid w:val="00207660"/>
    <w:rsid w:val="0021098F"/>
    <w:rsid w:val="00210CB6"/>
    <w:rsid w:val="002113F8"/>
    <w:rsid w:val="00211C7B"/>
    <w:rsid w:val="0021242C"/>
    <w:rsid w:val="002129EE"/>
    <w:rsid w:val="00213740"/>
    <w:rsid w:val="00215893"/>
    <w:rsid w:val="00215C91"/>
    <w:rsid w:val="00215FF3"/>
    <w:rsid w:val="002163A6"/>
    <w:rsid w:val="00216E76"/>
    <w:rsid w:val="002205CA"/>
    <w:rsid w:val="00220936"/>
    <w:rsid w:val="00220F29"/>
    <w:rsid w:val="00221560"/>
    <w:rsid w:val="00221D01"/>
    <w:rsid w:val="002234E8"/>
    <w:rsid w:val="00223739"/>
    <w:rsid w:val="00224A1B"/>
    <w:rsid w:val="00224C0B"/>
    <w:rsid w:val="002257F9"/>
    <w:rsid w:val="00226166"/>
    <w:rsid w:val="00226622"/>
    <w:rsid w:val="00227ED4"/>
    <w:rsid w:val="00230029"/>
    <w:rsid w:val="00230049"/>
    <w:rsid w:val="002307FB"/>
    <w:rsid w:val="00230EE5"/>
    <w:rsid w:val="002311E3"/>
    <w:rsid w:val="00231C09"/>
    <w:rsid w:val="00231D15"/>
    <w:rsid w:val="00231DF6"/>
    <w:rsid w:val="00233962"/>
    <w:rsid w:val="00234467"/>
    <w:rsid w:val="0023481D"/>
    <w:rsid w:val="00234BB7"/>
    <w:rsid w:val="002360AA"/>
    <w:rsid w:val="002362C7"/>
    <w:rsid w:val="00236382"/>
    <w:rsid w:val="00236DE7"/>
    <w:rsid w:val="00236F15"/>
    <w:rsid w:val="002403C8"/>
    <w:rsid w:val="00240EF6"/>
    <w:rsid w:val="002422F7"/>
    <w:rsid w:val="00243188"/>
    <w:rsid w:val="00243595"/>
    <w:rsid w:val="0024391C"/>
    <w:rsid w:val="00244343"/>
    <w:rsid w:val="00244625"/>
    <w:rsid w:val="00245003"/>
    <w:rsid w:val="00245478"/>
    <w:rsid w:val="00245F7B"/>
    <w:rsid w:val="00246DD0"/>
    <w:rsid w:val="0024734F"/>
    <w:rsid w:val="00247861"/>
    <w:rsid w:val="00247B52"/>
    <w:rsid w:val="002507C7"/>
    <w:rsid w:val="002512F2"/>
    <w:rsid w:val="00251DCA"/>
    <w:rsid w:val="00252DF2"/>
    <w:rsid w:val="002538B1"/>
    <w:rsid w:val="00253EEE"/>
    <w:rsid w:val="00253F39"/>
    <w:rsid w:val="00254276"/>
    <w:rsid w:val="00255CAD"/>
    <w:rsid w:val="002567F6"/>
    <w:rsid w:val="00256E8F"/>
    <w:rsid w:val="00256EEF"/>
    <w:rsid w:val="002575AB"/>
    <w:rsid w:val="00257B79"/>
    <w:rsid w:val="0026048C"/>
    <w:rsid w:val="00260C1F"/>
    <w:rsid w:val="00260F52"/>
    <w:rsid w:val="0026168A"/>
    <w:rsid w:val="002626CB"/>
    <w:rsid w:val="00262757"/>
    <w:rsid w:val="00262E40"/>
    <w:rsid w:val="0026327E"/>
    <w:rsid w:val="00263A75"/>
    <w:rsid w:val="00263CF2"/>
    <w:rsid w:val="00263DB3"/>
    <w:rsid w:val="00263EAF"/>
    <w:rsid w:val="0026438C"/>
    <w:rsid w:val="00265B1D"/>
    <w:rsid w:val="00266A57"/>
    <w:rsid w:val="00267C13"/>
    <w:rsid w:val="0027129F"/>
    <w:rsid w:val="00271FA6"/>
    <w:rsid w:val="00272CB2"/>
    <w:rsid w:val="00272D9B"/>
    <w:rsid w:val="00273AF0"/>
    <w:rsid w:val="00273D4C"/>
    <w:rsid w:val="00274FF4"/>
    <w:rsid w:val="002751D7"/>
    <w:rsid w:val="0027541D"/>
    <w:rsid w:val="00276DDD"/>
    <w:rsid w:val="00276ECC"/>
    <w:rsid w:val="00277A91"/>
    <w:rsid w:val="00277DD7"/>
    <w:rsid w:val="00280E9F"/>
    <w:rsid w:val="0028165B"/>
    <w:rsid w:val="002824E7"/>
    <w:rsid w:val="00282E4F"/>
    <w:rsid w:val="00282EAC"/>
    <w:rsid w:val="00283F62"/>
    <w:rsid w:val="00283FA3"/>
    <w:rsid w:val="002863B9"/>
    <w:rsid w:val="00287B3F"/>
    <w:rsid w:val="002912D4"/>
    <w:rsid w:val="002919AF"/>
    <w:rsid w:val="00292636"/>
    <w:rsid w:val="00292CF9"/>
    <w:rsid w:val="00293058"/>
    <w:rsid w:val="00294EBC"/>
    <w:rsid w:val="0029565F"/>
    <w:rsid w:val="00296055"/>
    <w:rsid w:val="0029650D"/>
    <w:rsid w:val="0029733F"/>
    <w:rsid w:val="002A0417"/>
    <w:rsid w:val="002A25EE"/>
    <w:rsid w:val="002A2975"/>
    <w:rsid w:val="002A2A18"/>
    <w:rsid w:val="002A2B20"/>
    <w:rsid w:val="002A321E"/>
    <w:rsid w:val="002A393D"/>
    <w:rsid w:val="002A396B"/>
    <w:rsid w:val="002A39E8"/>
    <w:rsid w:val="002A4ACF"/>
    <w:rsid w:val="002A53C6"/>
    <w:rsid w:val="002A585E"/>
    <w:rsid w:val="002A6150"/>
    <w:rsid w:val="002A6613"/>
    <w:rsid w:val="002A7DE0"/>
    <w:rsid w:val="002B0A47"/>
    <w:rsid w:val="002B0A53"/>
    <w:rsid w:val="002B0BEF"/>
    <w:rsid w:val="002B16F1"/>
    <w:rsid w:val="002B2243"/>
    <w:rsid w:val="002B2778"/>
    <w:rsid w:val="002B27F3"/>
    <w:rsid w:val="002B2B42"/>
    <w:rsid w:val="002B3388"/>
    <w:rsid w:val="002B4FF6"/>
    <w:rsid w:val="002B6232"/>
    <w:rsid w:val="002B6742"/>
    <w:rsid w:val="002B7493"/>
    <w:rsid w:val="002B76BB"/>
    <w:rsid w:val="002C073C"/>
    <w:rsid w:val="002C1C52"/>
    <w:rsid w:val="002C3185"/>
    <w:rsid w:val="002C3609"/>
    <w:rsid w:val="002C3BE4"/>
    <w:rsid w:val="002C49DC"/>
    <w:rsid w:val="002C56A3"/>
    <w:rsid w:val="002C5877"/>
    <w:rsid w:val="002C644C"/>
    <w:rsid w:val="002C75F2"/>
    <w:rsid w:val="002C75F9"/>
    <w:rsid w:val="002D013E"/>
    <w:rsid w:val="002D16A9"/>
    <w:rsid w:val="002D21F6"/>
    <w:rsid w:val="002D2959"/>
    <w:rsid w:val="002D2ABF"/>
    <w:rsid w:val="002D2BD5"/>
    <w:rsid w:val="002D2FFA"/>
    <w:rsid w:val="002D3417"/>
    <w:rsid w:val="002D3CAD"/>
    <w:rsid w:val="002D4750"/>
    <w:rsid w:val="002D4942"/>
    <w:rsid w:val="002D58EB"/>
    <w:rsid w:val="002D5AB2"/>
    <w:rsid w:val="002D6833"/>
    <w:rsid w:val="002D7251"/>
    <w:rsid w:val="002D7C07"/>
    <w:rsid w:val="002E0087"/>
    <w:rsid w:val="002E17C1"/>
    <w:rsid w:val="002E1B8B"/>
    <w:rsid w:val="002E282E"/>
    <w:rsid w:val="002E3326"/>
    <w:rsid w:val="002E3522"/>
    <w:rsid w:val="002E3540"/>
    <w:rsid w:val="002E39E5"/>
    <w:rsid w:val="002E3FDA"/>
    <w:rsid w:val="002E4726"/>
    <w:rsid w:val="002E509E"/>
    <w:rsid w:val="002E59DD"/>
    <w:rsid w:val="002E5C7D"/>
    <w:rsid w:val="002E5D0D"/>
    <w:rsid w:val="002E60D8"/>
    <w:rsid w:val="002E669C"/>
    <w:rsid w:val="002E7652"/>
    <w:rsid w:val="002F04CC"/>
    <w:rsid w:val="002F1219"/>
    <w:rsid w:val="002F3446"/>
    <w:rsid w:val="002F355A"/>
    <w:rsid w:val="002F39DC"/>
    <w:rsid w:val="002F40C4"/>
    <w:rsid w:val="002F4EF0"/>
    <w:rsid w:val="002F72D2"/>
    <w:rsid w:val="002F7B34"/>
    <w:rsid w:val="002F7E04"/>
    <w:rsid w:val="003006DE"/>
    <w:rsid w:val="00300D55"/>
    <w:rsid w:val="003013A6"/>
    <w:rsid w:val="0030182C"/>
    <w:rsid w:val="00301CDD"/>
    <w:rsid w:val="00301FC8"/>
    <w:rsid w:val="003026B4"/>
    <w:rsid w:val="00303195"/>
    <w:rsid w:val="00304051"/>
    <w:rsid w:val="0030692A"/>
    <w:rsid w:val="003071E5"/>
    <w:rsid w:val="003106F5"/>
    <w:rsid w:val="00310E00"/>
    <w:rsid w:val="00312084"/>
    <w:rsid w:val="00312173"/>
    <w:rsid w:val="003121D2"/>
    <w:rsid w:val="0031221D"/>
    <w:rsid w:val="00312B26"/>
    <w:rsid w:val="00312E43"/>
    <w:rsid w:val="0031423E"/>
    <w:rsid w:val="003152DE"/>
    <w:rsid w:val="00316026"/>
    <w:rsid w:val="003162AD"/>
    <w:rsid w:val="003167E2"/>
    <w:rsid w:val="00316CEB"/>
    <w:rsid w:val="003175C0"/>
    <w:rsid w:val="0032006A"/>
    <w:rsid w:val="003203E2"/>
    <w:rsid w:val="00320EAF"/>
    <w:rsid w:val="00320EC0"/>
    <w:rsid w:val="00321156"/>
    <w:rsid w:val="00321BB3"/>
    <w:rsid w:val="0032205F"/>
    <w:rsid w:val="00322240"/>
    <w:rsid w:val="003234EF"/>
    <w:rsid w:val="003237CF"/>
    <w:rsid w:val="00323A48"/>
    <w:rsid w:val="003254BB"/>
    <w:rsid w:val="003256E4"/>
    <w:rsid w:val="0032570A"/>
    <w:rsid w:val="003258FC"/>
    <w:rsid w:val="003261BA"/>
    <w:rsid w:val="003267A4"/>
    <w:rsid w:val="0032696E"/>
    <w:rsid w:val="00327A08"/>
    <w:rsid w:val="00330B53"/>
    <w:rsid w:val="0033118C"/>
    <w:rsid w:val="00331604"/>
    <w:rsid w:val="0033333E"/>
    <w:rsid w:val="003337EB"/>
    <w:rsid w:val="00333E9D"/>
    <w:rsid w:val="003343AA"/>
    <w:rsid w:val="00334439"/>
    <w:rsid w:val="00334521"/>
    <w:rsid w:val="00334C79"/>
    <w:rsid w:val="003355E4"/>
    <w:rsid w:val="00335F62"/>
    <w:rsid w:val="0033662B"/>
    <w:rsid w:val="00336AD9"/>
    <w:rsid w:val="003379EB"/>
    <w:rsid w:val="00337B2D"/>
    <w:rsid w:val="00337E08"/>
    <w:rsid w:val="0034034C"/>
    <w:rsid w:val="00340BC3"/>
    <w:rsid w:val="003416B7"/>
    <w:rsid w:val="00341D82"/>
    <w:rsid w:val="00342557"/>
    <w:rsid w:val="00343580"/>
    <w:rsid w:val="00343ED1"/>
    <w:rsid w:val="00344998"/>
    <w:rsid w:val="00345783"/>
    <w:rsid w:val="00345E94"/>
    <w:rsid w:val="00346604"/>
    <w:rsid w:val="00347165"/>
    <w:rsid w:val="00347379"/>
    <w:rsid w:val="00350190"/>
    <w:rsid w:val="003509C2"/>
    <w:rsid w:val="00351050"/>
    <w:rsid w:val="00352CCB"/>
    <w:rsid w:val="00354C0C"/>
    <w:rsid w:val="00355184"/>
    <w:rsid w:val="00355717"/>
    <w:rsid w:val="00355C19"/>
    <w:rsid w:val="00355EAA"/>
    <w:rsid w:val="00357C0F"/>
    <w:rsid w:val="0036228D"/>
    <w:rsid w:val="00362584"/>
    <w:rsid w:val="003629AA"/>
    <w:rsid w:val="00363EDB"/>
    <w:rsid w:val="00364739"/>
    <w:rsid w:val="003657F7"/>
    <w:rsid w:val="00366B7F"/>
    <w:rsid w:val="00367337"/>
    <w:rsid w:val="0037053A"/>
    <w:rsid w:val="0037118A"/>
    <w:rsid w:val="00371BD9"/>
    <w:rsid w:val="00372115"/>
    <w:rsid w:val="003724D9"/>
    <w:rsid w:val="0037251D"/>
    <w:rsid w:val="00373256"/>
    <w:rsid w:val="003745DA"/>
    <w:rsid w:val="0037575C"/>
    <w:rsid w:val="00375CB3"/>
    <w:rsid w:val="00376D1D"/>
    <w:rsid w:val="003774D7"/>
    <w:rsid w:val="0038020B"/>
    <w:rsid w:val="00381A41"/>
    <w:rsid w:val="003833EF"/>
    <w:rsid w:val="00383AFF"/>
    <w:rsid w:val="00383E49"/>
    <w:rsid w:val="00383FCD"/>
    <w:rsid w:val="00384156"/>
    <w:rsid w:val="00384834"/>
    <w:rsid w:val="003849D4"/>
    <w:rsid w:val="003849E0"/>
    <w:rsid w:val="003858E5"/>
    <w:rsid w:val="00390952"/>
    <w:rsid w:val="003911FF"/>
    <w:rsid w:val="00391756"/>
    <w:rsid w:val="00391ABF"/>
    <w:rsid w:val="003922C6"/>
    <w:rsid w:val="003923A6"/>
    <w:rsid w:val="003924AF"/>
    <w:rsid w:val="00394657"/>
    <w:rsid w:val="00394BC2"/>
    <w:rsid w:val="00394C7F"/>
    <w:rsid w:val="003950CD"/>
    <w:rsid w:val="00395838"/>
    <w:rsid w:val="003958C6"/>
    <w:rsid w:val="0039606A"/>
    <w:rsid w:val="003964E8"/>
    <w:rsid w:val="003968B3"/>
    <w:rsid w:val="0039693C"/>
    <w:rsid w:val="00396B54"/>
    <w:rsid w:val="003A068C"/>
    <w:rsid w:val="003A1F02"/>
    <w:rsid w:val="003A264E"/>
    <w:rsid w:val="003A2651"/>
    <w:rsid w:val="003A2D04"/>
    <w:rsid w:val="003A2DCB"/>
    <w:rsid w:val="003A3DC9"/>
    <w:rsid w:val="003A3F72"/>
    <w:rsid w:val="003A40B2"/>
    <w:rsid w:val="003A4B9D"/>
    <w:rsid w:val="003A5DA4"/>
    <w:rsid w:val="003A5F89"/>
    <w:rsid w:val="003A60C2"/>
    <w:rsid w:val="003A6B44"/>
    <w:rsid w:val="003A6F26"/>
    <w:rsid w:val="003A730D"/>
    <w:rsid w:val="003AC9C2"/>
    <w:rsid w:val="003B069D"/>
    <w:rsid w:val="003B0CD8"/>
    <w:rsid w:val="003B0D13"/>
    <w:rsid w:val="003B25AA"/>
    <w:rsid w:val="003B38F9"/>
    <w:rsid w:val="003B3C72"/>
    <w:rsid w:val="003B44E7"/>
    <w:rsid w:val="003B45EA"/>
    <w:rsid w:val="003B46C1"/>
    <w:rsid w:val="003B5E0D"/>
    <w:rsid w:val="003B63A6"/>
    <w:rsid w:val="003B675B"/>
    <w:rsid w:val="003B68E8"/>
    <w:rsid w:val="003B7099"/>
    <w:rsid w:val="003B7394"/>
    <w:rsid w:val="003C1B3D"/>
    <w:rsid w:val="003C1E7C"/>
    <w:rsid w:val="003C26E3"/>
    <w:rsid w:val="003C32DC"/>
    <w:rsid w:val="003C35D4"/>
    <w:rsid w:val="003C385A"/>
    <w:rsid w:val="003C4AE0"/>
    <w:rsid w:val="003C5052"/>
    <w:rsid w:val="003C5CCC"/>
    <w:rsid w:val="003C6FFB"/>
    <w:rsid w:val="003C7309"/>
    <w:rsid w:val="003C75C7"/>
    <w:rsid w:val="003C7EEE"/>
    <w:rsid w:val="003D05AE"/>
    <w:rsid w:val="003D0E0E"/>
    <w:rsid w:val="003D10BF"/>
    <w:rsid w:val="003D3423"/>
    <w:rsid w:val="003D44E6"/>
    <w:rsid w:val="003D4DF4"/>
    <w:rsid w:val="003D550A"/>
    <w:rsid w:val="003D5F90"/>
    <w:rsid w:val="003D648F"/>
    <w:rsid w:val="003D6C71"/>
    <w:rsid w:val="003D7671"/>
    <w:rsid w:val="003E22B2"/>
    <w:rsid w:val="003E2F77"/>
    <w:rsid w:val="003E34C6"/>
    <w:rsid w:val="003E515A"/>
    <w:rsid w:val="003E53D8"/>
    <w:rsid w:val="003E53EC"/>
    <w:rsid w:val="003E62BF"/>
    <w:rsid w:val="003E6447"/>
    <w:rsid w:val="003E65F3"/>
    <w:rsid w:val="003E69EA"/>
    <w:rsid w:val="003E7030"/>
    <w:rsid w:val="003F0168"/>
    <w:rsid w:val="003F0E4D"/>
    <w:rsid w:val="003F170E"/>
    <w:rsid w:val="003F1B01"/>
    <w:rsid w:val="003F222F"/>
    <w:rsid w:val="003F24B5"/>
    <w:rsid w:val="003F2828"/>
    <w:rsid w:val="003F2AC3"/>
    <w:rsid w:val="003F2C7F"/>
    <w:rsid w:val="003F2CFA"/>
    <w:rsid w:val="003F31FE"/>
    <w:rsid w:val="003F3452"/>
    <w:rsid w:val="003F5066"/>
    <w:rsid w:val="003F640A"/>
    <w:rsid w:val="003F6E36"/>
    <w:rsid w:val="00400F32"/>
    <w:rsid w:val="004012F6"/>
    <w:rsid w:val="00401383"/>
    <w:rsid w:val="0040206B"/>
    <w:rsid w:val="00403355"/>
    <w:rsid w:val="0040359E"/>
    <w:rsid w:val="00403984"/>
    <w:rsid w:val="00403CD1"/>
    <w:rsid w:val="00404138"/>
    <w:rsid w:val="00404926"/>
    <w:rsid w:val="004055D4"/>
    <w:rsid w:val="0040564D"/>
    <w:rsid w:val="00405CA4"/>
    <w:rsid w:val="00405DF3"/>
    <w:rsid w:val="0040670B"/>
    <w:rsid w:val="00406A23"/>
    <w:rsid w:val="00407D30"/>
    <w:rsid w:val="004107A6"/>
    <w:rsid w:val="0041120F"/>
    <w:rsid w:val="004114F2"/>
    <w:rsid w:val="00411FF7"/>
    <w:rsid w:val="00412569"/>
    <w:rsid w:val="00412FE1"/>
    <w:rsid w:val="00413993"/>
    <w:rsid w:val="00413CE8"/>
    <w:rsid w:val="0041424B"/>
    <w:rsid w:val="004160EA"/>
    <w:rsid w:val="00416BA6"/>
    <w:rsid w:val="004207B6"/>
    <w:rsid w:val="00420C98"/>
    <w:rsid w:val="004215F4"/>
    <w:rsid w:val="0042207D"/>
    <w:rsid w:val="0042445A"/>
    <w:rsid w:val="00424733"/>
    <w:rsid w:val="00424A05"/>
    <w:rsid w:val="00424A8E"/>
    <w:rsid w:val="00424AA5"/>
    <w:rsid w:val="00425535"/>
    <w:rsid w:val="00425886"/>
    <w:rsid w:val="00425CFB"/>
    <w:rsid w:val="00426E13"/>
    <w:rsid w:val="0042782D"/>
    <w:rsid w:val="004279EF"/>
    <w:rsid w:val="00427E18"/>
    <w:rsid w:val="00430246"/>
    <w:rsid w:val="004305C7"/>
    <w:rsid w:val="00430695"/>
    <w:rsid w:val="00430A09"/>
    <w:rsid w:val="00430BA3"/>
    <w:rsid w:val="00431C12"/>
    <w:rsid w:val="00435069"/>
    <w:rsid w:val="00435220"/>
    <w:rsid w:val="00435837"/>
    <w:rsid w:val="00435865"/>
    <w:rsid w:val="00435A7B"/>
    <w:rsid w:val="00435D2B"/>
    <w:rsid w:val="00436460"/>
    <w:rsid w:val="00436897"/>
    <w:rsid w:val="0043694E"/>
    <w:rsid w:val="00436D6F"/>
    <w:rsid w:val="00437CCB"/>
    <w:rsid w:val="00442BC2"/>
    <w:rsid w:val="0044327F"/>
    <w:rsid w:val="00443921"/>
    <w:rsid w:val="004445CF"/>
    <w:rsid w:val="00445393"/>
    <w:rsid w:val="00445E77"/>
    <w:rsid w:val="00445EAD"/>
    <w:rsid w:val="004464FC"/>
    <w:rsid w:val="00446531"/>
    <w:rsid w:val="00447E2F"/>
    <w:rsid w:val="00450AF3"/>
    <w:rsid w:val="00451911"/>
    <w:rsid w:val="00452623"/>
    <w:rsid w:val="00452772"/>
    <w:rsid w:val="004538A6"/>
    <w:rsid w:val="00454230"/>
    <w:rsid w:val="0045440D"/>
    <w:rsid w:val="00454FC0"/>
    <w:rsid w:val="00457479"/>
    <w:rsid w:val="00457481"/>
    <w:rsid w:val="00457925"/>
    <w:rsid w:val="00457BEB"/>
    <w:rsid w:val="00457EC3"/>
    <w:rsid w:val="004602E7"/>
    <w:rsid w:val="00460BF1"/>
    <w:rsid w:val="00460D65"/>
    <w:rsid w:val="00461230"/>
    <w:rsid w:val="00461594"/>
    <w:rsid w:val="00461852"/>
    <w:rsid w:val="004619E7"/>
    <w:rsid w:val="00462042"/>
    <w:rsid w:val="004629FE"/>
    <w:rsid w:val="00463866"/>
    <w:rsid w:val="004641DA"/>
    <w:rsid w:val="004651EE"/>
    <w:rsid w:val="00465DA7"/>
    <w:rsid w:val="00466653"/>
    <w:rsid w:val="004666B9"/>
    <w:rsid w:val="004669A1"/>
    <w:rsid w:val="00466BEC"/>
    <w:rsid w:val="00466ECE"/>
    <w:rsid w:val="004672F2"/>
    <w:rsid w:val="00467BBF"/>
    <w:rsid w:val="00467C97"/>
    <w:rsid w:val="004700C5"/>
    <w:rsid w:val="00470913"/>
    <w:rsid w:val="00471A7B"/>
    <w:rsid w:val="00471CD0"/>
    <w:rsid w:val="00471CE0"/>
    <w:rsid w:val="00472087"/>
    <w:rsid w:val="00472CBE"/>
    <w:rsid w:val="00472F38"/>
    <w:rsid w:val="00472F3D"/>
    <w:rsid w:val="004734A8"/>
    <w:rsid w:val="00473880"/>
    <w:rsid w:val="00474602"/>
    <w:rsid w:val="00474627"/>
    <w:rsid w:val="00474EF0"/>
    <w:rsid w:val="00474FE8"/>
    <w:rsid w:val="0047570E"/>
    <w:rsid w:val="0047707F"/>
    <w:rsid w:val="00477E47"/>
    <w:rsid w:val="0048062A"/>
    <w:rsid w:val="00481DC0"/>
    <w:rsid w:val="00482637"/>
    <w:rsid w:val="00482A0C"/>
    <w:rsid w:val="0048376C"/>
    <w:rsid w:val="004838FC"/>
    <w:rsid w:val="0048429F"/>
    <w:rsid w:val="00485661"/>
    <w:rsid w:val="00485886"/>
    <w:rsid w:val="00485952"/>
    <w:rsid w:val="00485D29"/>
    <w:rsid w:val="00485E08"/>
    <w:rsid w:val="00486FA5"/>
    <w:rsid w:val="004873ED"/>
    <w:rsid w:val="0048788A"/>
    <w:rsid w:val="00487A2F"/>
    <w:rsid w:val="00491058"/>
    <w:rsid w:val="00492C88"/>
    <w:rsid w:val="00493FEB"/>
    <w:rsid w:val="00494DF0"/>
    <w:rsid w:val="00494E90"/>
    <w:rsid w:val="00494EB1"/>
    <w:rsid w:val="004955CC"/>
    <w:rsid w:val="004956E1"/>
    <w:rsid w:val="00495792"/>
    <w:rsid w:val="004960BC"/>
    <w:rsid w:val="00496313"/>
    <w:rsid w:val="00496AA0"/>
    <w:rsid w:val="00496D29"/>
    <w:rsid w:val="004A0124"/>
    <w:rsid w:val="004A01F6"/>
    <w:rsid w:val="004A07E2"/>
    <w:rsid w:val="004A196C"/>
    <w:rsid w:val="004A1B8C"/>
    <w:rsid w:val="004A1C95"/>
    <w:rsid w:val="004A1F15"/>
    <w:rsid w:val="004A2651"/>
    <w:rsid w:val="004A2789"/>
    <w:rsid w:val="004A2D1E"/>
    <w:rsid w:val="004A335E"/>
    <w:rsid w:val="004A48FB"/>
    <w:rsid w:val="004A5A03"/>
    <w:rsid w:val="004A5EED"/>
    <w:rsid w:val="004A684E"/>
    <w:rsid w:val="004A6BD2"/>
    <w:rsid w:val="004A6E66"/>
    <w:rsid w:val="004A7E87"/>
    <w:rsid w:val="004B0847"/>
    <w:rsid w:val="004B0EC8"/>
    <w:rsid w:val="004B1703"/>
    <w:rsid w:val="004B34AD"/>
    <w:rsid w:val="004B37EA"/>
    <w:rsid w:val="004B402A"/>
    <w:rsid w:val="004B42A6"/>
    <w:rsid w:val="004B4E00"/>
    <w:rsid w:val="004B53FB"/>
    <w:rsid w:val="004B5585"/>
    <w:rsid w:val="004B648B"/>
    <w:rsid w:val="004B68BD"/>
    <w:rsid w:val="004B6A58"/>
    <w:rsid w:val="004B6A93"/>
    <w:rsid w:val="004B6FCA"/>
    <w:rsid w:val="004B74AE"/>
    <w:rsid w:val="004C0048"/>
    <w:rsid w:val="004C0540"/>
    <w:rsid w:val="004C099C"/>
    <w:rsid w:val="004C09F0"/>
    <w:rsid w:val="004C298A"/>
    <w:rsid w:val="004C3614"/>
    <w:rsid w:val="004C382A"/>
    <w:rsid w:val="004C4289"/>
    <w:rsid w:val="004C4C7B"/>
    <w:rsid w:val="004C55F6"/>
    <w:rsid w:val="004C593E"/>
    <w:rsid w:val="004C5E9E"/>
    <w:rsid w:val="004C683E"/>
    <w:rsid w:val="004C6C00"/>
    <w:rsid w:val="004C7546"/>
    <w:rsid w:val="004C773D"/>
    <w:rsid w:val="004C9179"/>
    <w:rsid w:val="004D03B7"/>
    <w:rsid w:val="004D08C3"/>
    <w:rsid w:val="004D0BE0"/>
    <w:rsid w:val="004D0C7D"/>
    <w:rsid w:val="004D0CB3"/>
    <w:rsid w:val="004D0D1B"/>
    <w:rsid w:val="004D0E3F"/>
    <w:rsid w:val="004D1056"/>
    <w:rsid w:val="004D17DD"/>
    <w:rsid w:val="004D1987"/>
    <w:rsid w:val="004D1C2C"/>
    <w:rsid w:val="004D2B3E"/>
    <w:rsid w:val="004D3AB2"/>
    <w:rsid w:val="004D41A5"/>
    <w:rsid w:val="004D41E8"/>
    <w:rsid w:val="004D4834"/>
    <w:rsid w:val="004D49E3"/>
    <w:rsid w:val="004D4A64"/>
    <w:rsid w:val="004D5581"/>
    <w:rsid w:val="004D59E8"/>
    <w:rsid w:val="004D62C1"/>
    <w:rsid w:val="004D7D8B"/>
    <w:rsid w:val="004D7F23"/>
    <w:rsid w:val="004E0FB2"/>
    <w:rsid w:val="004E0FEB"/>
    <w:rsid w:val="004E3DA5"/>
    <w:rsid w:val="004E42EF"/>
    <w:rsid w:val="004E42FE"/>
    <w:rsid w:val="004E504E"/>
    <w:rsid w:val="004E5BE3"/>
    <w:rsid w:val="004E672E"/>
    <w:rsid w:val="004E679F"/>
    <w:rsid w:val="004E6C79"/>
    <w:rsid w:val="004E6F90"/>
    <w:rsid w:val="004F0B1E"/>
    <w:rsid w:val="004F0D39"/>
    <w:rsid w:val="004F1D17"/>
    <w:rsid w:val="004F2031"/>
    <w:rsid w:val="004F2075"/>
    <w:rsid w:val="004F3781"/>
    <w:rsid w:val="004F5262"/>
    <w:rsid w:val="004F52AD"/>
    <w:rsid w:val="004F5B2E"/>
    <w:rsid w:val="004F6425"/>
    <w:rsid w:val="004F6AFF"/>
    <w:rsid w:val="004F6BD5"/>
    <w:rsid w:val="004F73F8"/>
    <w:rsid w:val="004F7B6D"/>
    <w:rsid w:val="00500997"/>
    <w:rsid w:val="00500BF7"/>
    <w:rsid w:val="005018FA"/>
    <w:rsid w:val="00501CA6"/>
    <w:rsid w:val="00501E74"/>
    <w:rsid w:val="00501EE3"/>
    <w:rsid w:val="00502248"/>
    <w:rsid w:val="005023B9"/>
    <w:rsid w:val="0050254E"/>
    <w:rsid w:val="0050284C"/>
    <w:rsid w:val="00503934"/>
    <w:rsid w:val="00503E08"/>
    <w:rsid w:val="00504171"/>
    <w:rsid w:val="00504EB0"/>
    <w:rsid w:val="00505CD5"/>
    <w:rsid w:val="00506123"/>
    <w:rsid w:val="005067D9"/>
    <w:rsid w:val="005079FB"/>
    <w:rsid w:val="00507E8D"/>
    <w:rsid w:val="005101C8"/>
    <w:rsid w:val="00510397"/>
    <w:rsid w:val="005109AC"/>
    <w:rsid w:val="00510E13"/>
    <w:rsid w:val="0051162C"/>
    <w:rsid w:val="00512BA7"/>
    <w:rsid w:val="00512FCD"/>
    <w:rsid w:val="0051311B"/>
    <w:rsid w:val="00513963"/>
    <w:rsid w:val="00513B7C"/>
    <w:rsid w:val="005140C0"/>
    <w:rsid w:val="00514B51"/>
    <w:rsid w:val="00514F2B"/>
    <w:rsid w:val="005151A7"/>
    <w:rsid w:val="00515E43"/>
    <w:rsid w:val="00516224"/>
    <w:rsid w:val="00516854"/>
    <w:rsid w:val="005179E3"/>
    <w:rsid w:val="00517BAB"/>
    <w:rsid w:val="00517E8A"/>
    <w:rsid w:val="0052058A"/>
    <w:rsid w:val="0052099C"/>
    <w:rsid w:val="005209B9"/>
    <w:rsid w:val="00520AD5"/>
    <w:rsid w:val="005227D4"/>
    <w:rsid w:val="00522920"/>
    <w:rsid w:val="005231C7"/>
    <w:rsid w:val="00523894"/>
    <w:rsid w:val="0052432B"/>
    <w:rsid w:val="00524536"/>
    <w:rsid w:val="0052534E"/>
    <w:rsid w:val="00525A60"/>
    <w:rsid w:val="00526057"/>
    <w:rsid w:val="005279FA"/>
    <w:rsid w:val="00527AF2"/>
    <w:rsid w:val="00527E6C"/>
    <w:rsid w:val="0053004D"/>
    <w:rsid w:val="005303DA"/>
    <w:rsid w:val="00530EF3"/>
    <w:rsid w:val="005317D9"/>
    <w:rsid w:val="00531F5E"/>
    <w:rsid w:val="0053203E"/>
    <w:rsid w:val="005330D4"/>
    <w:rsid w:val="0053316B"/>
    <w:rsid w:val="00533252"/>
    <w:rsid w:val="0053389A"/>
    <w:rsid w:val="00533EAD"/>
    <w:rsid w:val="00534483"/>
    <w:rsid w:val="00535018"/>
    <w:rsid w:val="0053596F"/>
    <w:rsid w:val="00535A81"/>
    <w:rsid w:val="005360A5"/>
    <w:rsid w:val="00536301"/>
    <w:rsid w:val="00536C88"/>
    <w:rsid w:val="00536D57"/>
    <w:rsid w:val="00536FFA"/>
    <w:rsid w:val="00537195"/>
    <w:rsid w:val="00537844"/>
    <w:rsid w:val="00537AFF"/>
    <w:rsid w:val="00537E40"/>
    <w:rsid w:val="005404FF"/>
    <w:rsid w:val="00540A83"/>
    <w:rsid w:val="00541510"/>
    <w:rsid w:val="005435CF"/>
    <w:rsid w:val="005436F7"/>
    <w:rsid w:val="00543CEC"/>
    <w:rsid w:val="00544403"/>
    <w:rsid w:val="00544F46"/>
    <w:rsid w:val="005451F7"/>
    <w:rsid w:val="00545232"/>
    <w:rsid w:val="00545434"/>
    <w:rsid w:val="005461FE"/>
    <w:rsid w:val="00546B85"/>
    <w:rsid w:val="00547191"/>
    <w:rsid w:val="005501A2"/>
    <w:rsid w:val="00551A93"/>
    <w:rsid w:val="0055347D"/>
    <w:rsid w:val="00554371"/>
    <w:rsid w:val="005552E1"/>
    <w:rsid w:val="00555C8D"/>
    <w:rsid w:val="00555F55"/>
    <w:rsid w:val="00556B50"/>
    <w:rsid w:val="00556D5E"/>
    <w:rsid w:val="00557B43"/>
    <w:rsid w:val="0055DC2B"/>
    <w:rsid w:val="00560995"/>
    <w:rsid w:val="0056120B"/>
    <w:rsid w:val="0056298D"/>
    <w:rsid w:val="00562B32"/>
    <w:rsid w:val="00563D10"/>
    <w:rsid w:val="00564C12"/>
    <w:rsid w:val="00564EC3"/>
    <w:rsid w:val="005657D7"/>
    <w:rsid w:val="00567246"/>
    <w:rsid w:val="00567DCA"/>
    <w:rsid w:val="0057029B"/>
    <w:rsid w:val="00570816"/>
    <w:rsid w:val="00570B25"/>
    <w:rsid w:val="00570FE4"/>
    <w:rsid w:val="0057160F"/>
    <w:rsid w:val="005728E9"/>
    <w:rsid w:val="00573182"/>
    <w:rsid w:val="00573718"/>
    <w:rsid w:val="00574E1B"/>
    <w:rsid w:val="005756E9"/>
    <w:rsid w:val="00575ABB"/>
    <w:rsid w:val="00575C23"/>
    <w:rsid w:val="00577312"/>
    <w:rsid w:val="005773C0"/>
    <w:rsid w:val="00577F80"/>
    <w:rsid w:val="0058019C"/>
    <w:rsid w:val="00581AF2"/>
    <w:rsid w:val="00582461"/>
    <w:rsid w:val="00582ECB"/>
    <w:rsid w:val="0058326C"/>
    <w:rsid w:val="00584088"/>
    <w:rsid w:val="00584422"/>
    <w:rsid w:val="00584B13"/>
    <w:rsid w:val="00584F79"/>
    <w:rsid w:val="0058542D"/>
    <w:rsid w:val="00585F87"/>
    <w:rsid w:val="00586835"/>
    <w:rsid w:val="00586866"/>
    <w:rsid w:val="00587196"/>
    <w:rsid w:val="00587304"/>
    <w:rsid w:val="0058752D"/>
    <w:rsid w:val="00590619"/>
    <w:rsid w:val="0059175E"/>
    <w:rsid w:val="00591DFE"/>
    <w:rsid w:val="005929D4"/>
    <w:rsid w:val="00592EAC"/>
    <w:rsid w:val="00593165"/>
    <w:rsid w:val="005936DA"/>
    <w:rsid w:val="005942B6"/>
    <w:rsid w:val="0059488D"/>
    <w:rsid w:val="00594F79"/>
    <w:rsid w:val="00595458"/>
    <w:rsid w:val="00595492"/>
    <w:rsid w:val="00595590"/>
    <w:rsid w:val="00596A6B"/>
    <w:rsid w:val="00596F7C"/>
    <w:rsid w:val="00597A8C"/>
    <w:rsid w:val="00597ED7"/>
    <w:rsid w:val="005A0922"/>
    <w:rsid w:val="005A1E88"/>
    <w:rsid w:val="005A2C5A"/>
    <w:rsid w:val="005A35AE"/>
    <w:rsid w:val="005A3B3C"/>
    <w:rsid w:val="005A3E0E"/>
    <w:rsid w:val="005A4DA0"/>
    <w:rsid w:val="005A4DF1"/>
    <w:rsid w:val="005A6830"/>
    <w:rsid w:val="005A68AB"/>
    <w:rsid w:val="005A6F6E"/>
    <w:rsid w:val="005B03C9"/>
    <w:rsid w:val="005B06A3"/>
    <w:rsid w:val="005B0F9C"/>
    <w:rsid w:val="005B1276"/>
    <w:rsid w:val="005B142D"/>
    <w:rsid w:val="005B37E6"/>
    <w:rsid w:val="005B3D0F"/>
    <w:rsid w:val="005B4567"/>
    <w:rsid w:val="005B4768"/>
    <w:rsid w:val="005B4955"/>
    <w:rsid w:val="005B49C5"/>
    <w:rsid w:val="005B5613"/>
    <w:rsid w:val="005B5647"/>
    <w:rsid w:val="005B569E"/>
    <w:rsid w:val="005B5A24"/>
    <w:rsid w:val="005B7523"/>
    <w:rsid w:val="005B7F98"/>
    <w:rsid w:val="005C18ED"/>
    <w:rsid w:val="005C19BB"/>
    <w:rsid w:val="005C2873"/>
    <w:rsid w:val="005C2FA3"/>
    <w:rsid w:val="005C377A"/>
    <w:rsid w:val="005C3F95"/>
    <w:rsid w:val="005C43DF"/>
    <w:rsid w:val="005C4D76"/>
    <w:rsid w:val="005C5AFC"/>
    <w:rsid w:val="005C5CF8"/>
    <w:rsid w:val="005C75DC"/>
    <w:rsid w:val="005C787D"/>
    <w:rsid w:val="005C7C6D"/>
    <w:rsid w:val="005D0D9A"/>
    <w:rsid w:val="005D0E10"/>
    <w:rsid w:val="005D103B"/>
    <w:rsid w:val="005D2053"/>
    <w:rsid w:val="005D2B16"/>
    <w:rsid w:val="005D2C0F"/>
    <w:rsid w:val="005D2C1A"/>
    <w:rsid w:val="005D2D59"/>
    <w:rsid w:val="005D576A"/>
    <w:rsid w:val="005D5A54"/>
    <w:rsid w:val="005D6771"/>
    <w:rsid w:val="005D6A3E"/>
    <w:rsid w:val="005D702D"/>
    <w:rsid w:val="005D7083"/>
    <w:rsid w:val="005E0DC7"/>
    <w:rsid w:val="005E1BCB"/>
    <w:rsid w:val="005E2761"/>
    <w:rsid w:val="005E2867"/>
    <w:rsid w:val="005E3058"/>
    <w:rsid w:val="005E3085"/>
    <w:rsid w:val="005E3B9A"/>
    <w:rsid w:val="005E5667"/>
    <w:rsid w:val="005E5B5C"/>
    <w:rsid w:val="005E7113"/>
    <w:rsid w:val="005E7A34"/>
    <w:rsid w:val="005F0060"/>
    <w:rsid w:val="005F0135"/>
    <w:rsid w:val="005F0E86"/>
    <w:rsid w:val="005F10D6"/>
    <w:rsid w:val="005F1628"/>
    <w:rsid w:val="005F21E1"/>
    <w:rsid w:val="005F2E10"/>
    <w:rsid w:val="005F3257"/>
    <w:rsid w:val="005F34B8"/>
    <w:rsid w:val="005F34F9"/>
    <w:rsid w:val="005F434A"/>
    <w:rsid w:val="005F44A4"/>
    <w:rsid w:val="005F4D4E"/>
    <w:rsid w:val="005F5109"/>
    <w:rsid w:val="005F7F55"/>
    <w:rsid w:val="00600846"/>
    <w:rsid w:val="0060098A"/>
    <w:rsid w:val="006030E7"/>
    <w:rsid w:val="0060395F"/>
    <w:rsid w:val="00603B43"/>
    <w:rsid w:val="006044C6"/>
    <w:rsid w:val="00604652"/>
    <w:rsid w:val="00604C9D"/>
    <w:rsid w:val="006058E0"/>
    <w:rsid w:val="00606338"/>
    <w:rsid w:val="0060667A"/>
    <w:rsid w:val="00606BA9"/>
    <w:rsid w:val="0060742C"/>
    <w:rsid w:val="00607873"/>
    <w:rsid w:val="00607CA3"/>
    <w:rsid w:val="00607D50"/>
    <w:rsid w:val="00607E16"/>
    <w:rsid w:val="00611766"/>
    <w:rsid w:val="006119F6"/>
    <w:rsid w:val="00612DA9"/>
    <w:rsid w:val="0061301D"/>
    <w:rsid w:val="00613258"/>
    <w:rsid w:val="006141E1"/>
    <w:rsid w:val="00614A8C"/>
    <w:rsid w:val="0061545D"/>
    <w:rsid w:val="00616280"/>
    <w:rsid w:val="00616B5B"/>
    <w:rsid w:val="00617164"/>
    <w:rsid w:val="00620014"/>
    <w:rsid w:val="00622A0C"/>
    <w:rsid w:val="00623866"/>
    <w:rsid w:val="00623F35"/>
    <w:rsid w:val="00624365"/>
    <w:rsid w:val="006258AA"/>
    <w:rsid w:val="00625B37"/>
    <w:rsid w:val="00627017"/>
    <w:rsid w:val="006276BA"/>
    <w:rsid w:val="00630D8C"/>
    <w:rsid w:val="00631106"/>
    <w:rsid w:val="00632CD1"/>
    <w:rsid w:val="00635237"/>
    <w:rsid w:val="00635B6D"/>
    <w:rsid w:val="00635D9D"/>
    <w:rsid w:val="0063744C"/>
    <w:rsid w:val="00637A53"/>
    <w:rsid w:val="00637E61"/>
    <w:rsid w:val="0064007B"/>
    <w:rsid w:val="00641224"/>
    <w:rsid w:val="006414AC"/>
    <w:rsid w:val="006415A4"/>
    <w:rsid w:val="0064214F"/>
    <w:rsid w:val="006422CA"/>
    <w:rsid w:val="00642558"/>
    <w:rsid w:val="00642BA4"/>
    <w:rsid w:val="00643D22"/>
    <w:rsid w:val="00644241"/>
    <w:rsid w:val="00644445"/>
    <w:rsid w:val="00644744"/>
    <w:rsid w:val="006458CC"/>
    <w:rsid w:val="00645E31"/>
    <w:rsid w:val="00645E63"/>
    <w:rsid w:val="00645F4F"/>
    <w:rsid w:val="006463D7"/>
    <w:rsid w:val="006475F0"/>
    <w:rsid w:val="00650BE3"/>
    <w:rsid w:val="00651A53"/>
    <w:rsid w:val="0065260F"/>
    <w:rsid w:val="0065267C"/>
    <w:rsid w:val="0065323F"/>
    <w:rsid w:val="00653321"/>
    <w:rsid w:val="00653AAF"/>
    <w:rsid w:val="00653B98"/>
    <w:rsid w:val="00654712"/>
    <w:rsid w:val="00654989"/>
    <w:rsid w:val="00655112"/>
    <w:rsid w:val="0065517E"/>
    <w:rsid w:val="00655E69"/>
    <w:rsid w:val="00655EA8"/>
    <w:rsid w:val="006574D1"/>
    <w:rsid w:val="0065766D"/>
    <w:rsid w:val="00657782"/>
    <w:rsid w:val="00657FDC"/>
    <w:rsid w:val="00660BA4"/>
    <w:rsid w:val="006611B1"/>
    <w:rsid w:val="00661352"/>
    <w:rsid w:val="0066235F"/>
    <w:rsid w:val="006633FB"/>
    <w:rsid w:val="00663D0B"/>
    <w:rsid w:val="00663E1E"/>
    <w:rsid w:val="00667482"/>
    <w:rsid w:val="006700D2"/>
    <w:rsid w:val="0067033F"/>
    <w:rsid w:val="00670AF9"/>
    <w:rsid w:val="00670B32"/>
    <w:rsid w:val="00670E86"/>
    <w:rsid w:val="006715EB"/>
    <w:rsid w:val="006719FE"/>
    <w:rsid w:val="0067230D"/>
    <w:rsid w:val="00673461"/>
    <w:rsid w:val="0067348A"/>
    <w:rsid w:val="006738C1"/>
    <w:rsid w:val="00674187"/>
    <w:rsid w:val="00674F75"/>
    <w:rsid w:val="006751AD"/>
    <w:rsid w:val="0067617E"/>
    <w:rsid w:val="006761E8"/>
    <w:rsid w:val="00676A2D"/>
    <w:rsid w:val="00676CD9"/>
    <w:rsid w:val="00677FD1"/>
    <w:rsid w:val="00681038"/>
    <w:rsid w:val="00681F64"/>
    <w:rsid w:val="00683007"/>
    <w:rsid w:val="006830CC"/>
    <w:rsid w:val="00684545"/>
    <w:rsid w:val="006846C4"/>
    <w:rsid w:val="00684A62"/>
    <w:rsid w:val="00684B58"/>
    <w:rsid w:val="00684FE0"/>
    <w:rsid w:val="006853A6"/>
    <w:rsid w:val="00686091"/>
    <w:rsid w:val="00687A2A"/>
    <w:rsid w:val="00687E75"/>
    <w:rsid w:val="00690A16"/>
    <w:rsid w:val="006930DE"/>
    <w:rsid w:val="00693449"/>
    <w:rsid w:val="00693618"/>
    <w:rsid w:val="00693BE9"/>
    <w:rsid w:val="006950F1"/>
    <w:rsid w:val="00695206"/>
    <w:rsid w:val="00695EF0"/>
    <w:rsid w:val="006960D7"/>
    <w:rsid w:val="006969AC"/>
    <w:rsid w:val="00697A8C"/>
    <w:rsid w:val="006A0BC9"/>
    <w:rsid w:val="006A0C2F"/>
    <w:rsid w:val="006A12B0"/>
    <w:rsid w:val="006A1317"/>
    <w:rsid w:val="006A135A"/>
    <w:rsid w:val="006A19C2"/>
    <w:rsid w:val="006A1E18"/>
    <w:rsid w:val="006A24EA"/>
    <w:rsid w:val="006A2AD8"/>
    <w:rsid w:val="006A2E39"/>
    <w:rsid w:val="006A64E0"/>
    <w:rsid w:val="006A779B"/>
    <w:rsid w:val="006A78DE"/>
    <w:rsid w:val="006B24B8"/>
    <w:rsid w:val="006B269C"/>
    <w:rsid w:val="006B2DB8"/>
    <w:rsid w:val="006B35F9"/>
    <w:rsid w:val="006B3AD7"/>
    <w:rsid w:val="006B4EDA"/>
    <w:rsid w:val="006B55E5"/>
    <w:rsid w:val="006B5760"/>
    <w:rsid w:val="006B59D0"/>
    <w:rsid w:val="006B6413"/>
    <w:rsid w:val="006B6F94"/>
    <w:rsid w:val="006B73D8"/>
    <w:rsid w:val="006B78D9"/>
    <w:rsid w:val="006B7A53"/>
    <w:rsid w:val="006B7F7A"/>
    <w:rsid w:val="006C010A"/>
    <w:rsid w:val="006C04F9"/>
    <w:rsid w:val="006C0E42"/>
    <w:rsid w:val="006C101C"/>
    <w:rsid w:val="006C16BF"/>
    <w:rsid w:val="006C183A"/>
    <w:rsid w:val="006C2260"/>
    <w:rsid w:val="006C3B95"/>
    <w:rsid w:val="006C3C6F"/>
    <w:rsid w:val="006C3EE3"/>
    <w:rsid w:val="006C4FB8"/>
    <w:rsid w:val="006C5003"/>
    <w:rsid w:val="006C58B5"/>
    <w:rsid w:val="006C768B"/>
    <w:rsid w:val="006D0364"/>
    <w:rsid w:val="006D046E"/>
    <w:rsid w:val="006D103E"/>
    <w:rsid w:val="006D13F7"/>
    <w:rsid w:val="006D1659"/>
    <w:rsid w:val="006D1753"/>
    <w:rsid w:val="006D1FC1"/>
    <w:rsid w:val="006D2AB2"/>
    <w:rsid w:val="006D2C94"/>
    <w:rsid w:val="006D2CAD"/>
    <w:rsid w:val="006D2E9E"/>
    <w:rsid w:val="006D422D"/>
    <w:rsid w:val="006D5A7E"/>
    <w:rsid w:val="006D5F56"/>
    <w:rsid w:val="006D677E"/>
    <w:rsid w:val="006D76C8"/>
    <w:rsid w:val="006D78B8"/>
    <w:rsid w:val="006E06D1"/>
    <w:rsid w:val="006E2E97"/>
    <w:rsid w:val="006E422D"/>
    <w:rsid w:val="006E44D7"/>
    <w:rsid w:val="006E4611"/>
    <w:rsid w:val="006E4ADB"/>
    <w:rsid w:val="006E4DB3"/>
    <w:rsid w:val="006E518B"/>
    <w:rsid w:val="006E5BAB"/>
    <w:rsid w:val="006E5D1C"/>
    <w:rsid w:val="006E64AE"/>
    <w:rsid w:val="006F0668"/>
    <w:rsid w:val="006F0996"/>
    <w:rsid w:val="006F10A0"/>
    <w:rsid w:val="006F15F2"/>
    <w:rsid w:val="006F192A"/>
    <w:rsid w:val="006F29BB"/>
    <w:rsid w:val="006F3E8F"/>
    <w:rsid w:val="006F4709"/>
    <w:rsid w:val="006F4828"/>
    <w:rsid w:val="006F49F2"/>
    <w:rsid w:val="006F4AC6"/>
    <w:rsid w:val="006F4D4A"/>
    <w:rsid w:val="006F56F3"/>
    <w:rsid w:val="006F58F5"/>
    <w:rsid w:val="006F601B"/>
    <w:rsid w:val="006F67FE"/>
    <w:rsid w:val="006F6D86"/>
    <w:rsid w:val="006F6F2B"/>
    <w:rsid w:val="006F75DD"/>
    <w:rsid w:val="007000C0"/>
    <w:rsid w:val="007006E7"/>
    <w:rsid w:val="00700CC9"/>
    <w:rsid w:val="00701480"/>
    <w:rsid w:val="007025E5"/>
    <w:rsid w:val="00702B81"/>
    <w:rsid w:val="00702BE9"/>
    <w:rsid w:val="00703063"/>
    <w:rsid w:val="0070350A"/>
    <w:rsid w:val="0070385A"/>
    <w:rsid w:val="00703F0C"/>
    <w:rsid w:val="007044FD"/>
    <w:rsid w:val="0070526B"/>
    <w:rsid w:val="00705710"/>
    <w:rsid w:val="00705901"/>
    <w:rsid w:val="007064AC"/>
    <w:rsid w:val="0070753D"/>
    <w:rsid w:val="007102A7"/>
    <w:rsid w:val="007105A4"/>
    <w:rsid w:val="007106E6"/>
    <w:rsid w:val="00710B78"/>
    <w:rsid w:val="007113D5"/>
    <w:rsid w:val="0071203F"/>
    <w:rsid w:val="0071382E"/>
    <w:rsid w:val="00714502"/>
    <w:rsid w:val="0071477F"/>
    <w:rsid w:val="00714F94"/>
    <w:rsid w:val="00715B41"/>
    <w:rsid w:val="00716D40"/>
    <w:rsid w:val="007171ED"/>
    <w:rsid w:val="0072020F"/>
    <w:rsid w:val="0072064F"/>
    <w:rsid w:val="0072130D"/>
    <w:rsid w:val="00721689"/>
    <w:rsid w:val="00721775"/>
    <w:rsid w:val="0072298D"/>
    <w:rsid w:val="00722B57"/>
    <w:rsid w:val="00722F37"/>
    <w:rsid w:val="007254C0"/>
    <w:rsid w:val="007255E6"/>
    <w:rsid w:val="00725F69"/>
    <w:rsid w:val="00726080"/>
    <w:rsid w:val="00726A64"/>
    <w:rsid w:val="00726FA5"/>
    <w:rsid w:val="0072743C"/>
    <w:rsid w:val="00727711"/>
    <w:rsid w:val="00727712"/>
    <w:rsid w:val="00727842"/>
    <w:rsid w:val="00727A15"/>
    <w:rsid w:val="007304BB"/>
    <w:rsid w:val="007306C4"/>
    <w:rsid w:val="00731782"/>
    <w:rsid w:val="007322C4"/>
    <w:rsid w:val="007346C0"/>
    <w:rsid w:val="00735CE7"/>
    <w:rsid w:val="007360C9"/>
    <w:rsid w:val="0073708D"/>
    <w:rsid w:val="007376B5"/>
    <w:rsid w:val="00737E0E"/>
    <w:rsid w:val="007403F8"/>
    <w:rsid w:val="007414CD"/>
    <w:rsid w:val="00741647"/>
    <w:rsid w:val="00741AED"/>
    <w:rsid w:val="0074264E"/>
    <w:rsid w:val="00742E6B"/>
    <w:rsid w:val="007437E0"/>
    <w:rsid w:val="00744035"/>
    <w:rsid w:val="00744A72"/>
    <w:rsid w:val="00744F8E"/>
    <w:rsid w:val="00744FFA"/>
    <w:rsid w:val="00745BE3"/>
    <w:rsid w:val="00745CBC"/>
    <w:rsid w:val="00745DA9"/>
    <w:rsid w:val="00746178"/>
    <w:rsid w:val="00746B67"/>
    <w:rsid w:val="00747F80"/>
    <w:rsid w:val="0075010E"/>
    <w:rsid w:val="0075036C"/>
    <w:rsid w:val="00751486"/>
    <w:rsid w:val="00752EFE"/>
    <w:rsid w:val="00753073"/>
    <w:rsid w:val="007534A3"/>
    <w:rsid w:val="007537BA"/>
    <w:rsid w:val="007545BE"/>
    <w:rsid w:val="00754964"/>
    <w:rsid w:val="00754AE0"/>
    <w:rsid w:val="00754B5F"/>
    <w:rsid w:val="00754F9E"/>
    <w:rsid w:val="00755150"/>
    <w:rsid w:val="00755BEF"/>
    <w:rsid w:val="0075607A"/>
    <w:rsid w:val="00756354"/>
    <w:rsid w:val="00756B4C"/>
    <w:rsid w:val="00760E38"/>
    <w:rsid w:val="007613DB"/>
    <w:rsid w:val="00761CCA"/>
    <w:rsid w:val="0076209F"/>
    <w:rsid w:val="00762A85"/>
    <w:rsid w:val="00762E35"/>
    <w:rsid w:val="0076309B"/>
    <w:rsid w:val="0076309E"/>
    <w:rsid w:val="00763395"/>
    <w:rsid w:val="00764118"/>
    <w:rsid w:val="00765EBC"/>
    <w:rsid w:val="0076645F"/>
    <w:rsid w:val="0076678B"/>
    <w:rsid w:val="00766A58"/>
    <w:rsid w:val="007670E3"/>
    <w:rsid w:val="0076727D"/>
    <w:rsid w:val="00767913"/>
    <w:rsid w:val="00767E10"/>
    <w:rsid w:val="0077007D"/>
    <w:rsid w:val="0077036D"/>
    <w:rsid w:val="00770989"/>
    <w:rsid w:val="007709A7"/>
    <w:rsid w:val="007709AA"/>
    <w:rsid w:val="00770DA6"/>
    <w:rsid w:val="00771BD6"/>
    <w:rsid w:val="00771E10"/>
    <w:rsid w:val="0077281A"/>
    <w:rsid w:val="00772A73"/>
    <w:rsid w:val="00772A90"/>
    <w:rsid w:val="007734C2"/>
    <w:rsid w:val="00773770"/>
    <w:rsid w:val="00773B74"/>
    <w:rsid w:val="00774A9B"/>
    <w:rsid w:val="007751EA"/>
    <w:rsid w:val="0077609C"/>
    <w:rsid w:val="00776364"/>
    <w:rsid w:val="007766D8"/>
    <w:rsid w:val="007774DD"/>
    <w:rsid w:val="0077786F"/>
    <w:rsid w:val="00777C83"/>
    <w:rsid w:val="00777EF6"/>
    <w:rsid w:val="007804D8"/>
    <w:rsid w:val="00780A84"/>
    <w:rsid w:val="00781943"/>
    <w:rsid w:val="00781F41"/>
    <w:rsid w:val="007821F0"/>
    <w:rsid w:val="00782B56"/>
    <w:rsid w:val="00783700"/>
    <w:rsid w:val="00783C9F"/>
    <w:rsid w:val="0078405A"/>
    <w:rsid w:val="00784542"/>
    <w:rsid w:val="00784A29"/>
    <w:rsid w:val="00784D1E"/>
    <w:rsid w:val="00784F25"/>
    <w:rsid w:val="00786BCF"/>
    <w:rsid w:val="00786D82"/>
    <w:rsid w:val="0078716A"/>
    <w:rsid w:val="00787751"/>
    <w:rsid w:val="00787AA7"/>
    <w:rsid w:val="00787EA9"/>
    <w:rsid w:val="00790095"/>
    <w:rsid w:val="00790722"/>
    <w:rsid w:val="007910EF"/>
    <w:rsid w:val="0079160D"/>
    <w:rsid w:val="007917DB"/>
    <w:rsid w:val="00792067"/>
    <w:rsid w:val="007922B4"/>
    <w:rsid w:val="00792ADE"/>
    <w:rsid w:val="00792CBC"/>
    <w:rsid w:val="00793334"/>
    <w:rsid w:val="00794123"/>
    <w:rsid w:val="007948A9"/>
    <w:rsid w:val="00794BB3"/>
    <w:rsid w:val="00794EC5"/>
    <w:rsid w:val="00795043"/>
    <w:rsid w:val="0079623C"/>
    <w:rsid w:val="007963F3"/>
    <w:rsid w:val="00796468"/>
    <w:rsid w:val="0079699C"/>
    <w:rsid w:val="00796D19"/>
    <w:rsid w:val="007A0D5E"/>
    <w:rsid w:val="007A1358"/>
    <w:rsid w:val="007A1E3F"/>
    <w:rsid w:val="007A28D0"/>
    <w:rsid w:val="007A3E74"/>
    <w:rsid w:val="007A3FC5"/>
    <w:rsid w:val="007A4902"/>
    <w:rsid w:val="007A4B09"/>
    <w:rsid w:val="007A58AA"/>
    <w:rsid w:val="007A5DED"/>
    <w:rsid w:val="007A600D"/>
    <w:rsid w:val="007A6A5F"/>
    <w:rsid w:val="007A7AD6"/>
    <w:rsid w:val="007A7F2D"/>
    <w:rsid w:val="007B0D3B"/>
    <w:rsid w:val="007B1D53"/>
    <w:rsid w:val="007B1E22"/>
    <w:rsid w:val="007B2216"/>
    <w:rsid w:val="007B32BF"/>
    <w:rsid w:val="007B3A27"/>
    <w:rsid w:val="007B3D69"/>
    <w:rsid w:val="007B4ACE"/>
    <w:rsid w:val="007B51C2"/>
    <w:rsid w:val="007B51D9"/>
    <w:rsid w:val="007B6044"/>
    <w:rsid w:val="007B630E"/>
    <w:rsid w:val="007B70B6"/>
    <w:rsid w:val="007B7529"/>
    <w:rsid w:val="007B7A98"/>
    <w:rsid w:val="007B7EAC"/>
    <w:rsid w:val="007C10D4"/>
    <w:rsid w:val="007C1A35"/>
    <w:rsid w:val="007C21A0"/>
    <w:rsid w:val="007C2E05"/>
    <w:rsid w:val="007C3575"/>
    <w:rsid w:val="007C43D0"/>
    <w:rsid w:val="007C522F"/>
    <w:rsid w:val="007C572A"/>
    <w:rsid w:val="007C6227"/>
    <w:rsid w:val="007C671D"/>
    <w:rsid w:val="007C6ADE"/>
    <w:rsid w:val="007C6B32"/>
    <w:rsid w:val="007C6BD1"/>
    <w:rsid w:val="007C6D2C"/>
    <w:rsid w:val="007D1852"/>
    <w:rsid w:val="007D1C53"/>
    <w:rsid w:val="007D1ED3"/>
    <w:rsid w:val="007D291B"/>
    <w:rsid w:val="007D31D0"/>
    <w:rsid w:val="007D38AF"/>
    <w:rsid w:val="007D3FBA"/>
    <w:rsid w:val="007D422D"/>
    <w:rsid w:val="007D42ED"/>
    <w:rsid w:val="007D4A2B"/>
    <w:rsid w:val="007D6777"/>
    <w:rsid w:val="007D692F"/>
    <w:rsid w:val="007D7D0B"/>
    <w:rsid w:val="007D95A2"/>
    <w:rsid w:val="007E0483"/>
    <w:rsid w:val="007E138A"/>
    <w:rsid w:val="007E2D6A"/>
    <w:rsid w:val="007E4AA0"/>
    <w:rsid w:val="007E4DB0"/>
    <w:rsid w:val="007E527D"/>
    <w:rsid w:val="007E6219"/>
    <w:rsid w:val="007E767B"/>
    <w:rsid w:val="007E782E"/>
    <w:rsid w:val="007F0068"/>
    <w:rsid w:val="007F0130"/>
    <w:rsid w:val="007F1DC9"/>
    <w:rsid w:val="007F2C1B"/>
    <w:rsid w:val="007F34BB"/>
    <w:rsid w:val="007F3BC9"/>
    <w:rsid w:val="007F3EBA"/>
    <w:rsid w:val="007F4355"/>
    <w:rsid w:val="007F4844"/>
    <w:rsid w:val="007F4945"/>
    <w:rsid w:val="007F4A1D"/>
    <w:rsid w:val="007F4BF9"/>
    <w:rsid w:val="007F4EE6"/>
    <w:rsid w:val="007F5A79"/>
    <w:rsid w:val="007F7BE2"/>
    <w:rsid w:val="00801F6C"/>
    <w:rsid w:val="00802739"/>
    <w:rsid w:val="0080291A"/>
    <w:rsid w:val="008031D3"/>
    <w:rsid w:val="008034A3"/>
    <w:rsid w:val="008036F5"/>
    <w:rsid w:val="008046D4"/>
    <w:rsid w:val="0080585A"/>
    <w:rsid w:val="00805AC9"/>
    <w:rsid w:val="00807165"/>
    <w:rsid w:val="008071FE"/>
    <w:rsid w:val="008078FA"/>
    <w:rsid w:val="0081052A"/>
    <w:rsid w:val="00810656"/>
    <w:rsid w:val="00810977"/>
    <w:rsid w:val="00810E81"/>
    <w:rsid w:val="00810EC1"/>
    <w:rsid w:val="00811782"/>
    <w:rsid w:val="00812AC9"/>
    <w:rsid w:val="00812B6B"/>
    <w:rsid w:val="00813083"/>
    <w:rsid w:val="008131B4"/>
    <w:rsid w:val="0081345F"/>
    <w:rsid w:val="00813788"/>
    <w:rsid w:val="00813979"/>
    <w:rsid w:val="00814A00"/>
    <w:rsid w:val="008152E1"/>
    <w:rsid w:val="008154EC"/>
    <w:rsid w:val="00815639"/>
    <w:rsid w:val="00815B20"/>
    <w:rsid w:val="00816DAA"/>
    <w:rsid w:val="00816F8D"/>
    <w:rsid w:val="0082047C"/>
    <w:rsid w:val="00820555"/>
    <w:rsid w:val="0082084E"/>
    <w:rsid w:val="008215AC"/>
    <w:rsid w:val="008225E3"/>
    <w:rsid w:val="00822CA2"/>
    <w:rsid w:val="00823731"/>
    <w:rsid w:val="00823878"/>
    <w:rsid w:val="00823CB2"/>
    <w:rsid w:val="008246EF"/>
    <w:rsid w:val="008247B5"/>
    <w:rsid w:val="00824806"/>
    <w:rsid w:val="00824D79"/>
    <w:rsid w:val="008266AD"/>
    <w:rsid w:val="008268CF"/>
    <w:rsid w:val="00826ABE"/>
    <w:rsid w:val="00827562"/>
    <w:rsid w:val="008276FF"/>
    <w:rsid w:val="008277C0"/>
    <w:rsid w:val="008317F0"/>
    <w:rsid w:val="00831AF3"/>
    <w:rsid w:val="00833469"/>
    <w:rsid w:val="00833582"/>
    <w:rsid w:val="008336E1"/>
    <w:rsid w:val="008339BF"/>
    <w:rsid w:val="00834544"/>
    <w:rsid w:val="00834653"/>
    <w:rsid w:val="008350EF"/>
    <w:rsid w:val="008355C6"/>
    <w:rsid w:val="00835BB6"/>
    <w:rsid w:val="00835F55"/>
    <w:rsid w:val="00836A60"/>
    <w:rsid w:val="00837529"/>
    <w:rsid w:val="0083773D"/>
    <w:rsid w:val="00837C0C"/>
    <w:rsid w:val="008400A4"/>
    <w:rsid w:val="008404C7"/>
    <w:rsid w:val="00840C0E"/>
    <w:rsid w:val="0084166A"/>
    <w:rsid w:val="00841A1F"/>
    <w:rsid w:val="008423DC"/>
    <w:rsid w:val="00842571"/>
    <w:rsid w:val="00842B10"/>
    <w:rsid w:val="00843168"/>
    <w:rsid w:val="00843F2D"/>
    <w:rsid w:val="00844543"/>
    <w:rsid w:val="00844FBD"/>
    <w:rsid w:val="0084522F"/>
    <w:rsid w:val="00845636"/>
    <w:rsid w:val="00845757"/>
    <w:rsid w:val="00845875"/>
    <w:rsid w:val="00845C06"/>
    <w:rsid w:val="00846276"/>
    <w:rsid w:val="00846FEE"/>
    <w:rsid w:val="00847AC6"/>
    <w:rsid w:val="00850AFC"/>
    <w:rsid w:val="0085192C"/>
    <w:rsid w:val="00852A18"/>
    <w:rsid w:val="0085327A"/>
    <w:rsid w:val="008533C6"/>
    <w:rsid w:val="00853772"/>
    <w:rsid w:val="00853B33"/>
    <w:rsid w:val="008559B2"/>
    <w:rsid w:val="00856000"/>
    <w:rsid w:val="0085674A"/>
    <w:rsid w:val="00856A2C"/>
    <w:rsid w:val="00857AB6"/>
    <w:rsid w:val="00860302"/>
    <w:rsid w:val="00860498"/>
    <w:rsid w:val="00861214"/>
    <w:rsid w:val="00861326"/>
    <w:rsid w:val="00861EC9"/>
    <w:rsid w:val="0086259C"/>
    <w:rsid w:val="008634F0"/>
    <w:rsid w:val="00863E6F"/>
    <w:rsid w:val="0086591B"/>
    <w:rsid w:val="00867192"/>
    <w:rsid w:val="00867ACC"/>
    <w:rsid w:val="00870530"/>
    <w:rsid w:val="00870C62"/>
    <w:rsid w:val="00870E5C"/>
    <w:rsid w:val="008717BE"/>
    <w:rsid w:val="0087195B"/>
    <w:rsid w:val="00871F2E"/>
    <w:rsid w:val="008722C4"/>
    <w:rsid w:val="00872974"/>
    <w:rsid w:val="00873519"/>
    <w:rsid w:val="00873D46"/>
    <w:rsid w:val="00873DF8"/>
    <w:rsid w:val="00875175"/>
    <w:rsid w:val="0087562D"/>
    <w:rsid w:val="008756BD"/>
    <w:rsid w:val="008767AE"/>
    <w:rsid w:val="00876B2D"/>
    <w:rsid w:val="00877E5D"/>
    <w:rsid w:val="008807DF"/>
    <w:rsid w:val="00881010"/>
    <w:rsid w:val="00881983"/>
    <w:rsid w:val="00882059"/>
    <w:rsid w:val="0088275B"/>
    <w:rsid w:val="008834E3"/>
    <w:rsid w:val="008841FD"/>
    <w:rsid w:val="0088454A"/>
    <w:rsid w:val="0088502A"/>
    <w:rsid w:val="00885144"/>
    <w:rsid w:val="00885684"/>
    <w:rsid w:val="0088617D"/>
    <w:rsid w:val="00886C9E"/>
    <w:rsid w:val="00886FFA"/>
    <w:rsid w:val="008872A9"/>
    <w:rsid w:val="00887889"/>
    <w:rsid w:val="00887F62"/>
    <w:rsid w:val="00890A5A"/>
    <w:rsid w:val="00891508"/>
    <w:rsid w:val="008917C1"/>
    <w:rsid w:val="008925E1"/>
    <w:rsid w:val="0089389C"/>
    <w:rsid w:val="00893A0A"/>
    <w:rsid w:val="00894359"/>
    <w:rsid w:val="00894502"/>
    <w:rsid w:val="008946E3"/>
    <w:rsid w:val="00894A39"/>
    <w:rsid w:val="00895FD4"/>
    <w:rsid w:val="008963AD"/>
    <w:rsid w:val="008964AA"/>
    <w:rsid w:val="008967AF"/>
    <w:rsid w:val="00896DFE"/>
    <w:rsid w:val="008973F0"/>
    <w:rsid w:val="008975E1"/>
    <w:rsid w:val="00897A5C"/>
    <w:rsid w:val="008A09A6"/>
    <w:rsid w:val="008A0B5D"/>
    <w:rsid w:val="008A1A0A"/>
    <w:rsid w:val="008A2C56"/>
    <w:rsid w:val="008A31D3"/>
    <w:rsid w:val="008A4203"/>
    <w:rsid w:val="008A701B"/>
    <w:rsid w:val="008A70C5"/>
    <w:rsid w:val="008B0755"/>
    <w:rsid w:val="008B0989"/>
    <w:rsid w:val="008B0ADF"/>
    <w:rsid w:val="008B0FD3"/>
    <w:rsid w:val="008B182B"/>
    <w:rsid w:val="008B1B88"/>
    <w:rsid w:val="008B3B0B"/>
    <w:rsid w:val="008B4007"/>
    <w:rsid w:val="008B49BC"/>
    <w:rsid w:val="008B4B11"/>
    <w:rsid w:val="008B4EEA"/>
    <w:rsid w:val="008B519E"/>
    <w:rsid w:val="008B5A9D"/>
    <w:rsid w:val="008B61AE"/>
    <w:rsid w:val="008B67D0"/>
    <w:rsid w:val="008B7168"/>
    <w:rsid w:val="008B7709"/>
    <w:rsid w:val="008C0A28"/>
    <w:rsid w:val="008C1663"/>
    <w:rsid w:val="008C2483"/>
    <w:rsid w:val="008C2750"/>
    <w:rsid w:val="008C2C07"/>
    <w:rsid w:val="008C32E7"/>
    <w:rsid w:val="008C4128"/>
    <w:rsid w:val="008C415C"/>
    <w:rsid w:val="008C4549"/>
    <w:rsid w:val="008C4F82"/>
    <w:rsid w:val="008C5167"/>
    <w:rsid w:val="008C54A4"/>
    <w:rsid w:val="008C70E6"/>
    <w:rsid w:val="008C7A96"/>
    <w:rsid w:val="008C7AAA"/>
    <w:rsid w:val="008D0A04"/>
    <w:rsid w:val="008D0DCE"/>
    <w:rsid w:val="008D1144"/>
    <w:rsid w:val="008D2193"/>
    <w:rsid w:val="008D290D"/>
    <w:rsid w:val="008D29D8"/>
    <w:rsid w:val="008D2AC4"/>
    <w:rsid w:val="008D2DCC"/>
    <w:rsid w:val="008D374E"/>
    <w:rsid w:val="008D3B60"/>
    <w:rsid w:val="008D4DD5"/>
    <w:rsid w:val="008D5794"/>
    <w:rsid w:val="008D7E69"/>
    <w:rsid w:val="008E0019"/>
    <w:rsid w:val="008E0C1F"/>
    <w:rsid w:val="008E2676"/>
    <w:rsid w:val="008E3DEA"/>
    <w:rsid w:val="008E3FA8"/>
    <w:rsid w:val="008E413A"/>
    <w:rsid w:val="008E4423"/>
    <w:rsid w:val="008E4BD3"/>
    <w:rsid w:val="008E5009"/>
    <w:rsid w:val="008E513E"/>
    <w:rsid w:val="008E59A5"/>
    <w:rsid w:val="008E5AFE"/>
    <w:rsid w:val="008E6006"/>
    <w:rsid w:val="008E6077"/>
    <w:rsid w:val="008E77DF"/>
    <w:rsid w:val="008E782F"/>
    <w:rsid w:val="008F05D5"/>
    <w:rsid w:val="008F0619"/>
    <w:rsid w:val="008F1634"/>
    <w:rsid w:val="008F3A5C"/>
    <w:rsid w:val="008F4C1C"/>
    <w:rsid w:val="008F520D"/>
    <w:rsid w:val="008F534F"/>
    <w:rsid w:val="008F5965"/>
    <w:rsid w:val="008F79BA"/>
    <w:rsid w:val="0090026D"/>
    <w:rsid w:val="00900875"/>
    <w:rsid w:val="00900CEB"/>
    <w:rsid w:val="00901666"/>
    <w:rsid w:val="009020D0"/>
    <w:rsid w:val="0090224C"/>
    <w:rsid w:val="00902935"/>
    <w:rsid w:val="00903A8A"/>
    <w:rsid w:val="00903EFE"/>
    <w:rsid w:val="009046A7"/>
    <w:rsid w:val="00904DBE"/>
    <w:rsid w:val="00905542"/>
    <w:rsid w:val="00910F7B"/>
    <w:rsid w:val="00911EFF"/>
    <w:rsid w:val="009128F5"/>
    <w:rsid w:val="00913126"/>
    <w:rsid w:val="00914232"/>
    <w:rsid w:val="009146E6"/>
    <w:rsid w:val="00914D4D"/>
    <w:rsid w:val="0091575B"/>
    <w:rsid w:val="00915D08"/>
    <w:rsid w:val="00916F6B"/>
    <w:rsid w:val="009173EF"/>
    <w:rsid w:val="0091740B"/>
    <w:rsid w:val="00917622"/>
    <w:rsid w:val="00917AAC"/>
    <w:rsid w:val="00917F8A"/>
    <w:rsid w:val="00920761"/>
    <w:rsid w:val="00920D6D"/>
    <w:rsid w:val="00921136"/>
    <w:rsid w:val="009213AC"/>
    <w:rsid w:val="00921742"/>
    <w:rsid w:val="00921DB9"/>
    <w:rsid w:val="00922524"/>
    <w:rsid w:val="0092253E"/>
    <w:rsid w:val="00922FFE"/>
    <w:rsid w:val="00924A3F"/>
    <w:rsid w:val="00925ECB"/>
    <w:rsid w:val="00926646"/>
    <w:rsid w:val="009267DD"/>
    <w:rsid w:val="009278FB"/>
    <w:rsid w:val="00927D4C"/>
    <w:rsid w:val="00927FAA"/>
    <w:rsid w:val="00930350"/>
    <w:rsid w:val="00931833"/>
    <w:rsid w:val="0093276C"/>
    <w:rsid w:val="00934181"/>
    <w:rsid w:val="00934357"/>
    <w:rsid w:val="00934558"/>
    <w:rsid w:val="009349D2"/>
    <w:rsid w:val="009355AB"/>
    <w:rsid w:val="0093572B"/>
    <w:rsid w:val="009360CA"/>
    <w:rsid w:val="00936497"/>
    <w:rsid w:val="00936C80"/>
    <w:rsid w:val="00937570"/>
    <w:rsid w:val="00937D3D"/>
    <w:rsid w:val="009402FE"/>
    <w:rsid w:val="00940875"/>
    <w:rsid w:val="00940A5F"/>
    <w:rsid w:val="0094146B"/>
    <w:rsid w:val="009419D0"/>
    <w:rsid w:val="00941D19"/>
    <w:rsid w:val="00941F3A"/>
    <w:rsid w:val="009427C5"/>
    <w:rsid w:val="00942BE5"/>
    <w:rsid w:val="0094329D"/>
    <w:rsid w:val="0094329E"/>
    <w:rsid w:val="0094378C"/>
    <w:rsid w:val="00943D67"/>
    <w:rsid w:val="00943DEF"/>
    <w:rsid w:val="00944200"/>
    <w:rsid w:val="00944A14"/>
    <w:rsid w:val="00945057"/>
    <w:rsid w:val="009451DA"/>
    <w:rsid w:val="00945575"/>
    <w:rsid w:val="00945751"/>
    <w:rsid w:val="0094605E"/>
    <w:rsid w:val="00946D83"/>
    <w:rsid w:val="0094706E"/>
    <w:rsid w:val="00947976"/>
    <w:rsid w:val="00947AB1"/>
    <w:rsid w:val="00950B29"/>
    <w:rsid w:val="00951094"/>
    <w:rsid w:val="00952ECA"/>
    <w:rsid w:val="00952FA2"/>
    <w:rsid w:val="0095369C"/>
    <w:rsid w:val="00953F83"/>
    <w:rsid w:val="00954320"/>
    <w:rsid w:val="0095465E"/>
    <w:rsid w:val="00954755"/>
    <w:rsid w:val="00954C99"/>
    <w:rsid w:val="00954D61"/>
    <w:rsid w:val="009557D2"/>
    <w:rsid w:val="0095642E"/>
    <w:rsid w:val="00956639"/>
    <w:rsid w:val="0095693C"/>
    <w:rsid w:val="00957834"/>
    <w:rsid w:val="00957C57"/>
    <w:rsid w:val="00960405"/>
    <w:rsid w:val="009618E8"/>
    <w:rsid w:val="0096210C"/>
    <w:rsid w:val="00962F0E"/>
    <w:rsid w:val="00963724"/>
    <w:rsid w:val="00964018"/>
    <w:rsid w:val="00965263"/>
    <w:rsid w:val="00965402"/>
    <w:rsid w:val="00965CAA"/>
    <w:rsid w:val="00966D20"/>
    <w:rsid w:val="009676F2"/>
    <w:rsid w:val="009679F3"/>
    <w:rsid w:val="009708A5"/>
    <w:rsid w:val="00970949"/>
    <w:rsid w:val="009711D3"/>
    <w:rsid w:val="00971543"/>
    <w:rsid w:val="00971C73"/>
    <w:rsid w:val="0097303B"/>
    <w:rsid w:val="0097354D"/>
    <w:rsid w:val="0097372B"/>
    <w:rsid w:val="00974C25"/>
    <w:rsid w:val="00975B64"/>
    <w:rsid w:val="00976AB4"/>
    <w:rsid w:val="0097710C"/>
    <w:rsid w:val="00980804"/>
    <w:rsid w:val="00980CFC"/>
    <w:rsid w:val="00981254"/>
    <w:rsid w:val="009812B7"/>
    <w:rsid w:val="00981756"/>
    <w:rsid w:val="009824CE"/>
    <w:rsid w:val="009828D6"/>
    <w:rsid w:val="00982FC7"/>
    <w:rsid w:val="009831F7"/>
    <w:rsid w:val="00983592"/>
    <w:rsid w:val="00983F09"/>
    <w:rsid w:val="00984BC3"/>
    <w:rsid w:val="0098533E"/>
    <w:rsid w:val="009857F3"/>
    <w:rsid w:val="009858E9"/>
    <w:rsid w:val="00985F30"/>
    <w:rsid w:val="00990EC4"/>
    <w:rsid w:val="009918C7"/>
    <w:rsid w:val="00991DC4"/>
    <w:rsid w:val="00992318"/>
    <w:rsid w:val="00992A0B"/>
    <w:rsid w:val="0099389A"/>
    <w:rsid w:val="00993C4A"/>
    <w:rsid w:val="00994210"/>
    <w:rsid w:val="009942FB"/>
    <w:rsid w:val="00994B9C"/>
    <w:rsid w:val="0099531A"/>
    <w:rsid w:val="0099587E"/>
    <w:rsid w:val="009963BB"/>
    <w:rsid w:val="00996570"/>
    <w:rsid w:val="00996D00"/>
    <w:rsid w:val="009971FF"/>
    <w:rsid w:val="009A00EE"/>
    <w:rsid w:val="009A03D1"/>
    <w:rsid w:val="009A09FE"/>
    <w:rsid w:val="009A0AFD"/>
    <w:rsid w:val="009A0EBE"/>
    <w:rsid w:val="009A1323"/>
    <w:rsid w:val="009A1454"/>
    <w:rsid w:val="009A1686"/>
    <w:rsid w:val="009A17D4"/>
    <w:rsid w:val="009A1863"/>
    <w:rsid w:val="009A18EF"/>
    <w:rsid w:val="009A1D9D"/>
    <w:rsid w:val="009A2506"/>
    <w:rsid w:val="009A2F96"/>
    <w:rsid w:val="009A3D73"/>
    <w:rsid w:val="009A4950"/>
    <w:rsid w:val="009A53FA"/>
    <w:rsid w:val="009A736C"/>
    <w:rsid w:val="009A73B1"/>
    <w:rsid w:val="009A74D1"/>
    <w:rsid w:val="009A7D53"/>
    <w:rsid w:val="009A7E14"/>
    <w:rsid w:val="009A7ED1"/>
    <w:rsid w:val="009B0032"/>
    <w:rsid w:val="009B02BF"/>
    <w:rsid w:val="009B02E7"/>
    <w:rsid w:val="009B03D8"/>
    <w:rsid w:val="009B069E"/>
    <w:rsid w:val="009B06EB"/>
    <w:rsid w:val="009B0729"/>
    <w:rsid w:val="009B121F"/>
    <w:rsid w:val="009B1A86"/>
    <w:rsid w:val="009B22A7"/>
    <w:rsid w:val="009B34E0"/>
    <w:rsid w:val="009B3E1F"/>
    <w:rsid w:val="009B4E16"/>
    <w:rsid w:val="009B5492"/>
    <w:rsid w:val="009B549E"/>
    <w:rsid w:val="009B6395"/>
    <w:rsid w:val="009B6606"/>
    <w:rsid w:val="009B6728"/>
    <w:rsid w:val="009B6941"/>
    <w:rsid w:val="009B6AAC"/>
    <w:rsid w:val="009B749C"/>
    <w:rsid w:val="009B7823"/>
    <w:rsid w:val="009C05C2"/>
    <w:rsid w:val="009C0F47"/>
    <w:rsid w:val="009C115A"/>
    <w:rsid w:val="009C1863"/>
    <w:rsid w:val="009C194C"/>
    <w:rsid w:val="009C1C76"/>
    <w:rsid w:val="009C1FD2"/>
    <w:rsid w:val="009C221D"/>
    <w:rsid w:val="009C2667"/>
    <w:rsid w:val="009C28E9"/>
    <w:rsid w:val="009C3331"/>
    <w:rsid w:val="009C339F"/>
    <w:rsid w:val="009C3F69"/>
    <w:rsid w:val="009C4650"/>
    <w:rsid w:val="009C4984"/>
    <w:rsid w:val="009C4A36"/>
    <w:rsid w:val="009C4BBF"/>
    <w:rsid w:val="009C4C1F"/>
    <w:rsid w:val="009C4E64"/>
    <w:rsid w:val="009C4EC7"/>
    <w:rsid w:val="009C53B3"/>
    <w:rsid w:val="009C6B09"/>
    <w:rsid w:val="009C6E88"/>
    <w:rsid w:val="009C784E"/>
    <w:rsid w:val="009D0D0A"/>
    <w:rsid w:val="009D1C12"/>
    <w:rsid w:val="009D1C64"/>
    <w:rsid w:val="009D2821"/>
    <w:rsid w:val="009D2A46"/>
    <w:rsid w:val="009D2C19"/>
    <w:rsid w:val="009D425D"/>
    <w:rsid w:val="009D5618"/>
    <w:rsid w:val="009D5C80"/>
    <w:rsid w:val="009D62B2"/>
    <w:rsid w:val="009D63C9"/>
    <w:rsid w:val="009D671B"/>
    <w:rsid w:val="009D6E20"/>
    <w:rsid w:val="009E15A5"/>
    <w:rsid w:val="009E1B78"/>
    <w:rsid w:val="009E201B"/>
    <w:rsid w:val="009E2C6D"/>
    <w:rsid w:val="009E3020"/>
    <w:rsid w:val="009E4600"/>
    <w:rsid w:val="009E4763"/>
    <w:rsid w:val="009E4C3A"/>
    <w:rsid w:val="009E5492"/>
    <w:rsid w:val="009E59E2"/>
    <w:rsid w:val="009E5A19"/>
    <w:rsid w:val="009E5FFB"/>
    <w:rsid w:val="009E6ACC"/>
    <w:rsid w:val="009E76E0"/>
    <w:rsid w:val="009E7E97"/>
    <w:rsid w:val="009F09CF"/>
    <w:rsid w:val="009F1D22"/>
    <w:rsid w:val="009F24A7"/>
    <w:rsid w:val="009F2F8D"/>
    <w:rsid w:val="009F39ED"/>
    <w:rsid w:val="009F3D1F"/>
    <w:rsid w:val="009F43C2"/>
    <w:rsid w:val="009F463D"/>
    <w:rsid w:val="009F4CAC"/>
    <w:rsid w:val="009F541E"/>
    <w:rsid w:val="00A0048F"/>
    <w:rsid w:val="00A0081E"/>
    <w:rsid w:val="00A009C3"/>
    <w:rsid w:val="00A01EB4"/>
    <w:rsid w:val="00A02189"/>
    <w:rsid w:val="00A03C95"/>
    <w:rsid w:val="00A05CA3"/>
    <w:rsid w:val="00A05DC8"/>
    <w:rsid w:val="00A0630C"/>
    <w:rsid w:val="00A07A0A"/>
    <w:rsid w:val="00A07B45"/>
    <w:rsid w:val="00A1150F"/>
    <w:rsid w:val="00A1151B"/>
    <w:rsid w:val="00A1169C"/>
    <w:rsid w:val="00A11F41"/>
    <w:rsid w:val="00A12589"/>
    <w:rsid w:val="00A1357B"/>
    <w:rsid w:val="00A14567"/>
    <w:rsid w:val="00A1460F"/>
    <w:rsid w:val="00A159C0"/>
    <w:rsid w:val="00A15BEE"/>
    <w:rsid w:val="00A164B1"/>
    <w:rsid w:val="00A16CC1"/>
    <w:rsid w:val="00A17B93"/>
    <w:rsid w:val="00A20C18"/>
    <w:rsid w:val="00A22EAE"/>
    <w:rsid w:val="00A230A5"/>
    <w:rsid w:val="00A230F7"/>
    <w:rsid w:val="00A24367"/>
    <w:rsid w:val="00A25DDC"/>
    <w:rsid w:val="00A25F3E"/>
    <w:rsid w:val="00A260C2"/>
    <w:rsid w:val="00A26817"/>
    <w:rsid w:val="00A26EB2"/>
    <w:rsid w:val="00A274F4"/>
    <w:rsid w:val="00A2771C"/>
    <w:rsid w:val="00A3082D"/>
    <w:rsid w:val="00A3108C"/>
    <w:rsid w:val="00A3127F"/>
    <w:rsid w:val="00A31A86"/>
    <w:rsid w:val="00A32DDA"/>
    <w:rsid w:val="00A3300F"/>
    <w:rsid w:val="00A33504"/>
    <w:rsid w:val="00A339A5"/>
    <w:rsid w:val="00A33DA3"/>
    <w:rsid w:val="00A34402"/>
    <w:rsid w:val="00A34CF6"/>
    <w:rsid w:val="00A35871"/>
    <w:rsid w:val="00A35BCF"/>
    <w:rsid w:val="00A35E37"/>
    <w:rsid w:val="00A37090"/>
    <w:rsid w:val="00A37B54"/>
    <w:rsid w:val="00A4006B"/>
    <w:rsid w:val="00A4051D"/>
    <w:rsid w:val="00A40A2C"/>
    <w:rsid w:val="00A418CC"/>
    <w:rsid w:val="00A41CF4"/>
    <w:rsid w:val="00A41CFF"/>
    <w:rsid w:val="00A423DF"/>
    <w:rsid w:val="00A42586"/>
    <w:rsid w:val="00A439F4"/>
    <w:rsid w:val="00A44073"/>
    <w:rsid w:val="00A44915"/>
    <w:rsid w:val="00A44ABC"/>
    <w:rsid w:val="00A44B99"/>
    <w:rsid w:val="00A455C4"/>
    <w:rsid w:val="00A45B64"/>
    <w:rsid w:val="00A4638A"/>
    <w:rsid w:val="00A476C3"/>
    <w:rsid w:val="00A47F4A"/>
    <w:rsid w:val="00A51361"/>
    <w:rsid w:val="00A51D87"/>
    <w:rsid w:val="00A521A6"/>
    <w:rsid w:val="00A52708"/>
    <w:rsid w:val="00A52924"/>
    <w:rsid w:val="00A5348F"/>
    <w:rsid w:val="00A53CD6"/>
    <w:rsid w:val="00A541A9"/>
    <w:rsid w:val="00A5433A"/>
    <w:rsid w:val="00A543E7"/>
    <w:rsid w:val="00A54950"/>
    <w:rsid w:val="00A554AC"/>
    <w:rsid w:val="00A55B6B"/>
    <w:rsid w:val="00A5659F"/>
    <w:rsid w:val="00A56C20"/>
    <w:rsid w:val="00A56D5D"/>
    <w:rsid w:val="00A57974"/>
    <w:rsid w:val="00A60EBC"/>
    <w:rsid w:val="00A6170C"/>
    <w:rsid w:val="00A6273B"/>
    <w:rsid w:val="00A62FEC"/>
    <w:rsid w:val="00A6310A"/>
    <w:rsid w:val="00A631A7"/>
    <w:rsid w:val="00A647E7"/>
    <w:rsid w:val="00A657BE"/>
    <w:rsid w:val="00A66522"/>
    <w:rsid w:val="00A66E53"/>
    <w:rsid w:val="00A70785"/>
    <w:rsid w:val="00A70940"/>
    <w:rsid w:val="00A712F3"/>
    <w:rsid w:val="00A7192F"/>
    <w:rsid w:val="00A71D95"/>
    <w:rsid w:val="00A72211"/>
    <w:rsid w:val="00A72A1D"/>
    <w:rsid w:val="00A72D04"/>
    <w:rsid w:val="00A73045"/>
    <w:rsid w:val="00A7346D"/>
    <w:rsid w:val="00A73842"/>
    <w:rsid w:val="00A73E0F"/>
    <w:rsid w:val="00A73E39"/>
    <w:rsid w:val="00A73F92"/>
    <w:rsid w:val="00A740DC"/>
    <w:rsid w:val="00A74817"/>
    <w:rsid w:val="00A74B35"/>
    <w:rsid w:val="00A758F2"/>
    <w:rsid w:val="00A75901"/>
    <w:rsid w:val="00A75F2C"/>
    <w:rsid w:val="00A76098"/>
    <w:rsid w:val="00A764B0"/>
    <w:rsid w:val="00A76C0C"/>
    <w:rsid w:val="00A77DB2"/>
    <w:rsid w:val="00A80BD3"/>
    <w:rsid w:val="00A80F7A"/>
    <w:rsid w:val="00A81071"/>
    <w:rsid w:val="00A8223E"/>
    <w:rsid w:val="00A831BF"/>
    <w:rsid w:val="00A853D4"/>
    <w:rsid w:val="00A87DB4"/>
    <w:rsid w:val="00A90B4B"/>
    <w:rsid w:val="00A90E64"/>
    <w:rsid w:val="00A91339"/>
    <w:rsid w:val="00A925E9"/>
    <w:rsid w:val="00A9303C"/>
    <w:rsid w:val="00A93067"/>
    <w:rsid w:val="00A9459F"/>
    <w:rsid w:val="00A946D6"/>
    <w:rsid w:val="00A94BC6"/>
    <w:rsid w:val="00A95398"/>
    <w:rsid w:val="00A957FC"/>
    <w:rsid w:val="00A96AF0"/>
    <w:rsid w:val="00A970B1"/>
    <w:rsid w:val="00A97485"/>
    <w:rsid w:val="00AA095D"/>
    <w:rsid w:val="00AA1EA6"/>
    <w:rsid w:val="00AA211F"/>
    <w:rsid w:val="00AA3CD6"/>
    <w:rsid w:val="00AA40BC"/>
    <w:rsid w:val="00AA452F"/>
    <w:rsid w:val="00AA4D4C"/>
    <w:rsid w:val="00AA4F60"/>
    <w:rsid w:val="00AA519B"/>
    <w:rsid w:val="00AA5CC0"/>
    <w:rsid w:val="00AA6B4B"/>
    <w:rsid w:val="00AA7025"/>
    <w:rsid w:val="00AA79FE"/>
    <w:rsid w:val="00AA7F18"/>
    <w:rsid w:val="00AB01C5"/>
    <w:rsid w:val="00AB01D5"/>
    <w:rsid w:val="00AB0C9E"/>
    <w:rsid w:val="00AB1627"/>
    <w:rsid w:val="00AB1A0A"/>
    <w:rsid w:val="00AB1CF0"/>
    <w:rsid w:val="00AB2709"/>
    <w:rsid w:val="00AB341D"/>
    <w:rsid w:val="00AB36F1"/>
    <w:rsid w:val="00AB3E5F"/>
    <w:rsid w:val="00AB41A3"/>
    <w:rsid w:val="00AB43AD"/>
    <w:rsid w:val="00AB4AC5"/>
    <w:rsid w:val="00AB5059"/>
    <w:rsid w:val="00AB57CD"/>
    <w:rsid w:val="00AB58ED"/>
    <w:rsid w:val="00AB5BD0"/>
    <w:rsid w:val="00AB6491"/>
    <w:rsid w:val="00AB6B07"/>
    <w:rsid w:val="00AB6DD9"/>
    <w:rsid w:val="00AB7131"/>
    <w:rsid w:val="00AB74D8"/>
    <w:rsid w:val="00AC0853"/>
    <w:rsid w:val="00AC1AB9"/>
    <w:rsid w:val="00AC1CEF"/>
    <w:rsid w:val="00AC1D13"/>
    <w:rsid w:val="00AC2457"/>
    <w:rsid w:val="00AC2753"/>
    <w:rsid w:val="00AC2830"/>
    <w:rsid w:val="00AC3202"/>
    <w:rsid w:val="00AC3A54"/>
    <w:rsid w:val="00AC3B0A"/>
    <w:rsid w:val="00AC3C65"/>
    <w:rsid w:val="00AC4F48"/>
    <w:rsid w:val="00AC5B30"/>
    <w:rsid w:val="00AC5FA8"/>
    <w:rsid w:val="00AC61F9"/>
    <w:rsid w:val="00AC6212"/>
    <w:rsid w:val="00AC64B6"/>
    <w:rsid w:val="00AC7649"/>
    <w:rsid w:val="00AC7A13"/>
    <w:rsid w:val="00AD1088"/>
    <w:rsid w:val="00AD19CE"/>
    <w:rsid w:val="00AD1AA6"/>
    <w:rsid w:val="00AD1E69"/>
    <w:rsid w:val="00AD27E5"/>
    <w:rsid w:val="00AD2D44"/>
    <w:rsid w:val="00AD2F62"/>
    <w:rsid w:val="00AD306C"/>
    <w:rsid w:val="00AD3467"/>
    <w:rsid w:val="00AD3572"/>
    <w:rsid w:val="00AD3616"/>
    <w:rsid w:val="00AD3D29"/>
    <w:rsid w:val="00AD43A5"/>
    <w:rsid w:val="00AD4C7B"/>
    <w:rsid w:val="00AD5D0B"/>
    <w:rsid w:val="00AD6048"/>
    <w:rsid w:val="00AD7120"/>
    <w:rsid w:val="00AD78BB"/>
    <w:rsid w:val="00AE029F"/>
    <w:rsid w:val="00AE105C"/>
    <w:rsid w:val="00AE1ADC"/>
    <w:rsid w:val="00AE2B8C"/>
    <w:rsid w:val="00AE2D60"/>
    <w:rsid w:val="00AE2FA5"/>
    <w:rsid w:val="00AE495A"/>
    <w:rsid w:val="00AE4AC6"/>
    <w:rsid w:val="00AE59BE"/>
    <w:rsid w:val="00AE5D94"/>
    <w:rsid w:val="00AE6402"/>
    <w:rsid w:val="00AE780A"/>
    <w:rsid w:val="00AE7837"/>
    <w:rsid w:val="00AF0063"/>
    <w:rsid w:val="00AF0734"/>
    <w:rsid w:val="00AF189E"/>
    <w:rsid w:val="00AF1BF0"/>
    <w:rsid w:val="00AF1DEB"/>
    <w:rsid w:val="00AF1E83"/>
    <w:rsid w:val="00AF2350"/>
    <w:rsid w:val="00AF295F"/>
    <w:rsid w:val="00AF31B6"/>
    <w:rsid w:val="00AF3DCA"/>
    <w:rsid w:val="00AF3E58"/>
    <w:rsid w:val="00AF581D"/>
    <w:rsid w:val="00AF5C47"/>
    <w:rsid w:val="00AF6C6B"/>
    <w:rsid w:val="00AF7558"/>
    <w:rsid w:val="00AF7806"/>
    <w:rsid w:val="00AF7E39"/>
    <w:rsid w:val="00B003DE"/>
    <w:rsid w:val="00B00F5F"/>
    <w:rsid w:val="00B02BAB"/>
    <w:rsid w:val="00B02C00"/>
    <w:rsid w:val="00B02C2F"/>
    <w:rsid w:val="00B0329D"/>
    <w:rsid w:val="00B03F50"/>
    <w:rsid w:val="00B03F87"/>
    <w:rsid w:val="00B04366"/>
    <w:rsid w:val="00B04D33"/>
    <w:rsid w:val="00B053B7"/>
    <w:rsid w:val="00B05F6C"/>
    <w:rsid w:val="00B06B5F"/>
    <w:rsid w:val="00B11A9F"/>
    <w:rsid w:val="00B11DDC"/>
    <w:rsid w:val="00B139BD"/>
    <w:rsid w:val="00B14BF0"/>
    <w:rsid w:val="00B15814"/>
    <w:rsid w:val="00B15C45"/>
    <w:rsid w:val="00B15C67"/>
    <w:rsid w:val="00B15DD4"/>
    <w:rsid w:val="00B169FA"/>
    <w:rsid w:val="00B16D54"/>
    <w:rsid w:val="00B17548"/>
    <w:rsid w:val="00B20050"/>
    <w:rsid w:val="00B20620"/>
    <w:rsid w:val="00B20C9F"/>
    <w:rsid w:val="00B21681"/>
    <w:rsid w:val="00B21A94"/>
    <w:rsid w:val="00B21CCA"/>
    <w:rsid w:val="00B21FDA"/>
    <w:rsid w:val="00B222DB"/>
    <w:rsid w:val="00B2234C"/>
    <w:rsid w:val="00B22919"/>
    <w:rsid w:val="00B234FF"/>
    <w:rsid w:val="00B25E39"/>
    <w:rsid w:val="00B27107"/>
    <w:rsid w:val="00B275B8"/>
    <w:rsid w:val="00B279A9"/>
    <w:rsid w:val="00B3018B"/>
    <w:rsid w:val="00B309DF"/>
    <w:rsid w:val="00B317EF"/>
    <w:rsid w:val="00B33951"/>
    <w:rsid w:val="00B3446F"/>
    <w:rsid w:val="00B35691"/>
    <w:rsid w:val="00B40878"/>
    <w:rsid w:val="00B40B7E"/>
    <w:rsid w:val="00B40C0A"/>
    <w:rsid w:val="00B422B5"/>
    <w:rsid w:val="00B425ED"/>
    <w:rsid w:val="00B427D7"/>
    <w:rsid w:val="00B43312"/>
    <w:rsid w:val="00B4396C"/>
    <w:rsid w:val="00B43D7F"/>
    <w:rsid w:val="00B44015"/>
    <w:rsid w:val="00B4404F"/>
    <w:rsid w:val="00B442B2"/>
    <w:rsid w:val="00B45016"/>
    <w:rsid w:val="00B45769"/>
    <w:rsid w:val="00B457C5"/>
    <w:rsid w:val="00B4580B"/>
    <w:rsid w:val="00B459F3"/>
    <w:rsid w:val="00B501C6"/>
    <w:rsid w:val="00B5064C"/>
    <w:rsid w:val="00B50981"/>
    <w:rsid w:val="00B50D25"/>
    <w:rsid w:val="00B5149B"/>
    <w:rsid w:val="00B517FF"/>
    <w:rsid w:val="00B5233A"/>
    <w:rsid w:val="00B52C62"/>
    <w:rsid w:val="00B532DB"/>
    <w:rsid w:val="00B53402"/>
    <w:rsid w:val="00B547E9"/>
    <w:rsid w:val="00B54D4C"/>
    <w:rsid w:val="00B55A1A"/>
    <w:rsid w:val="00B55BC3"/>
    <w:rsid w:val="00B56149"/>
    <w:rsid w:val="00B56E9D"/>
    <w:rsid w:val="00B57468"/>
    <w:rsid w:val="00B576D3"/>
    <w:rsid w:val="00B57C02"/>
    <w:rsid w:val="00B60500"/>
    <w:rsid w:val="00B6050B"/>
    <w:rsid w:val="00B621FB"/>
    <w:rsid w:val="00B623DD"/>
    <w:rsid w:val="00B62D4A"/>
    <w:rsid w:val="00B6394E"/>
    <w:rsid w:val="00B649B1"/>
    <w:rsid w:val="00B64B25"/>
    <w:rsid w:val="00B65075"/>
    <w:rsid w:val="00B6529A"/>
    <w:rsid w:val="00B65893"/>
    <w:rsid w:val="00B65BC2"/>
    <w:rsid w:val="00B65F3A"/>
    <w:rsid w:val="00B663CD"/>
    <w:rsid w:val="00B6671A"/>
    <w:rsid w:val="00B669B9"/>
    <w:rsid w:val="00B67E73"/>
    <w:rsid w:val="00B701E9"/>
    <w:rsid w:val="00B7026A"/>
    <w:rsid w:val="00B725A3"/>
    <w:rsid w:val="00B7325B"/>
    <w:rsid w:val="00B7326E"/>
    <w:rsid w:val="00B73778"/>
    <w:rsid w:val="00B7499C"/>
    <w:rsid w:val="00B76800"/>
    <w:rsid w:val="00B76FF0"/>
    <w:rsid w:val="00B77ADB"/>
    <w:rsid w:val="00B810A9"/>
    <w:rsid w:val="00B8180D"/>
    <w:rsid w:val="00B82BD2"/>
    <w:rsid w:val="00B834FD"/>
    <w:rsid w:val="00B83F12"/>
    <w:rsid w:val="00B84282"/>
    <w:rsid w:val="00B84E70"/>
    <w:rsid w:val="00B8635E"/>
    <w:rsid w:val="00B86A05"/>
    <w:rsid w:val="00B86FAB"/>
    <w:rsid w:val="00B87BEA"/>
    <w:rsid w:val="00B90142"/>
    <w:rsid w:val="00B90B7C"/>
    <w:rsid w:val="00B9140D"/>
    <w:rsid w:val="00B91EA2"/>
    <w:rsid w:val="00B9204A"/>
    <w:rsid w:val="00B927C3"/>
    <w:rsid w:val="00B92F66"/>
    <w:rsid w:val="00B9338B"/>
    <w:rsid w:val="00B94478"/>
    <w:rsid w:val="00B94969"/>
    <w:rsid w:val="00B94C42"/>
    <w:rsid w:val="00B95647"/>
    <w:rsid w:val="00B95CFE"/>
    <w:rsid w:val="00B962B9"/>
    <w:rsid w:val="00B97283"/>
    <w:rsid w:val="00BA060C"/>
    <w:rsid w:val="00BA16FC"/>
    <w:rsid w:val="00BA2BB5"/>
    <w:rsid w:val="00BA2DC9"/>
    <w:rsid w:val="00BA38BF"/>
    <w:rsid w:val="00BA427F"/>
    <w:rsid w:val="00BA45A9"/>
    <w:rsid w:val="00BA4767"/>
    <w:rsid w:val="00BA58D2"/>
    <w:rsid w:val="00BA6164"/>
    <w:rsid w:val="00BA6612"/>
    <w:rsid w:val="00BA6EA4"/>
    <w:rsid w:val="00BA71E5"/>
    <w:rsid w:val="00BA7B8D"/>
    <w:rsid w:val="00BB006D"/>
    <w:rsid w:val="00BB157C"/>
    <w:rsid w:val="00BB1C7E"/>
    <w:rsid w:val="00BB21E4"/>
    <w:rsid w:val="00BB30DA"/>
    <w:rsid w:val="00BB3109"/>
    <w:rsid w:val="00BB47F3"/>
    <w:rsid w:val="00BB7291"/>
    <w:rsid w:val="00BB7312"/>
    <w:rsid w:val="00BC04E9"/>
    <w:rsid w:val="00BC0767"/>
    <w:rsid w:val="00BC0E0F"/>
    <w:rsid w:val="00BC0E6F"/>
    <w:rsid w:val="00BC102B"/>
    <w:rsid w:val="00BC1089"/>
    <w:rsid w:val="00BC2045"/>
    <w:rsid w:val="00BC20E7"/>
    <w:rsid w:val="00BC2AD2"/>
    <w:rsid w:val="00BC2BAD"/>
    <w:rsid w:val="00BC3EDF"/>
    <w:rsid w:val="00BC4367"/>
    <w:rsid w:val="00BC4631"/>
    <w:rsid w:val="00BC4842"/>
    <w:rsid w:val="00BC48BC"/>
    <w:rsid w:val="00BC5110"/>
    <w:rsid w:val="00BC551B"/>
    <w:rsid w:val="00BC5BC7"/>
    <w:rsid w:val="00BC6B47"/>
    <w:rsid w:val="00BC7D90"/>
    <w:rsid w:val="00BD02E3"/>
    <w:rsid w:val="00BD0AEF"/>
    <w:rsid w:val="00BD22D0"/>
    <w:rsid w:val="00BD2927"/>
    <w:rsid w:val="00BD2D48"/>
    <w:rsid w:val="00BD348E"/>
    <w:rsid w:val="00BD4143"/>
    <w:rsid w:val="00BD42FB"/>
    <w:rsid w:val="00BD65EA"/>
    <w:rsid w:val="00BD6C5D"/>
    <w:rsid w:val="00BD6ED6"/>
    <w:rsid w:val="00BE061F"/>
    <w:rsid w:val="00BE07AD"/>
    <w:rsid w:val="00BE14CF"/>
    <w:rsid w:val="00BE15B9"/>
    <w:rsid w:val="00BE1624"/>
    <w:rsid w:val="00BE193C"/>
    <w:rsid w:val="00BE2FB1"/>
    <w:rsid w:val="00BE32E8"/>
    <w:rsid w:val="00BE3415"/>
    <w:rsid w:val="00BE3C38"/>
    <w:rsid w:val="00BE3D11"/>
    <w:rsid w:val="00BE41DC"/>
    <w:rsid w:val="00BE62B1"/>
    <w:rsid w:val="00BE67F2"/>
    <w:rsid w:val="00BE6803"/>
    <w:rsid w:val="00BE7437"/>
    <w:rsid w:val="00BE75EC"/>
    <w:rsid w:val="00BE76EA"/>
    <w:rsid w:val="00BF0290"/>
    <w:rsid w:val="00BF11F2"/>
    <w:rsid w:val="00BF2D35"/>
    <w:rsid w:val="00BF3A21"/>
    <w:rsid w:val="00BF3B17"/>
    <w:rsid w:val="00BF3F01"/>
    <w:rsid w:val="00BF4147"/>
    <w:rsid w:val="00BF42E3"/>
    <w:rsid w:val="00BF4935"/>
    <w:rsid w:val="00BF6C2F"/>
    <w:rsid w:val="00BF79CA"/>
    <w:rsid w:val="00BF7D27"/>
    <w:rsid w:val="00C005B6"/>
    <w:rsid w:val="00C00FBE"/>
    <w:rsid w:val="00C02259"/>
    <w:rsid w:val="00C02749"/>
    <w:rsid w:val="00C029E7"/>
    <w:rsid w:val="00C04863"/>
    <w:rsid w:val="00C05D4C"/>
    <w:rsid w:val="00C0777A"/>
    <w:rsid w:val="00C10545"/>
    <w:rsid w:val="00C1108A"/>
    <w:rsid w:val="00C114E6"/>
    <w:rsid w:val="00C11774"/>
    <w:rsid w:val="00C118BD"/>
    <w:rsid w:val="00C11FA7"/>
    <w:rsid w:val="00C125BC"/>
    <w:rsid w:val="00C1284D"/>
    <w:rsid w:val="00C128B1"/>
    <w:rsid w:val="00C13FFE"/>
    <w:rsid w:val="00C147CB"/>
    <w:rsid w:val="00C152B1"/>
    <w:rsid w:val="00C15381"/>
    <w:rsid w:val="00C15877"/>
    <w:rsid w:val="00C16223"/>
    <w:rsid w:val="00C16379"/>
    <w:rsid w:val="00C17051"/>
    <w:rsid w:val="00C17C34"/>
    <w:rsid w:val="00C17D2F"/>
    <w:rsid w:val="00C20ADF"/>
    <w:rsid w:val="00C216A3"/>
    <w:rsid w:val="00C21CFB"/>
    <w:rsid w:val="00C21EFD"/>
    <w:rsid w:val="00C2275B"/>
    <w:rsid w:val="00C2276B"/>
    <w:rsid w:val="00C227EE"/>
    <w:rsid w:val="00C22983"/>
    <w:rsid w:val="00C22DCD"/>
    <w:rsid w:val="00C2331B"/>
    <w:rsid w:val="00C239C5"/>
    <w:rsid w:val="00C23C2F"/>
    <w:rsid w:val="00C25EA1"/>
    <w:rsid w:val="00C26396"/>
    <w:rsid w:val="00C26496"/>
    <w:rsid w:val="00C2680D"/>
    <w:rsid w:val="00C26C30"/>
    <w:rsid w:val="00C26DD5"/>
    <w:rsid w:val="00C26DFB"/>
    <w:rsid w:val="00C274EC"/>
    <w:rsid w:val="00C276A2"/>
    <w:rsid w:val="00C27A49"/>
    <w:rsid w:val="00C27C1D"/>
    <w:rsid w:val="00C30477"/>
    <w:rsid w:val="00C30992"/>
    <w:rsid w:val="00C32BCF"/>
    <w:rsid w:val="00C330F8"/>
    <w:rsid w:val="00C34463"/>
    <w:rsid w:val="00C36B51"/>
    <w:rsid w:val="00C36F9B"/>
    <w:rsid w:val="00C37B7F"/>
    <w:rsid w:val="00C40212"/>
    <w:rsid w:val="00C40F82"/>
    <w:rsid w:val="00C41F7C"/>
    <w:rsid w:val="00C4228C"/>
    <w:rsid w:val="00C428EB"/>
    <w:rsid w:val="00C42B67"/>
    <w:rsid w:val="00C42DA8"/>
    <w:rsid w:val="00C42E65"/>
    <w:rsid w:val="00C43020"/>
    <w:rsid w:val="00C436EF"/>
    <w:rsid w:val="00C436F7"/>
    <w:rsid w:val="00C43CAE"/>
    <w:rsid w:val="00C44798"/>
    <w:rsid w:val="00C4513F"/>
    <w:rsid w:val="00C4534B"/>
    <w:rsid w:val="00C45500"/>
    <w:rsid w:val="00C45D70"/>
    <w:rsid w:val="00C4677E"/>
    <w:rsid w:val="00C46F31"/>
    <w:rsid w:val="00C5041C"/>
    <w:rsid w:val="00C50911"/>
    <w:rsid w:val="00C511D3"/>
    <w:rsid w:val="00C51784"/>
    <w:rsid w:val="00C51948"/>
    <w:rsid w:val="00C51AD0"/>
    <w:rsid w:val="00C5219A"/>
    <w:rsid w:val="00C533CC"/>
    <w:rsid w:val="00C53587"/>
    <w:rsid w:val="00C53924"/>
    <w:rsid w:val="00C53CE3"/>
    <w:rsid w:val="00C53D25"/>
    <w:rsid w:val="00C53E94"/>
    <w:rsid w:val="00C540D6"/>
    <w:rsid w:val="00C541A1"/>
    <w:rsid w:val="00C54459"/>
    <w:rsid w:val="00C544D2"/>
    <w:rsid w:val="00C55B30"/>
    <w:rsid w:val="00C567A3"/>
    <w:rsid w:val="00C56AD8"/>
    <w:rsid w:val="00C56ED6"/>
    <w:rsid w:val="00C57F32"/>
    <w:rsid w:val="00C60B76"/>
    <w:rsid w:val="00C61729"/>
    <w:rsid w:val="00C619A4"/>
    <w:rsid w:val="00C62E95"/>
    <w:rsid w:val="00C62FE9"/>
    <w:rsid w:val="00C64560"/>
    <w:rsid w:val="00C649D1"/>
    <w:rsid w:val="00C64BDF"/>
    <w:rsid w:val="00C65461"/>
    <w:rsid w:val="00C66DE3"/>
    <w:rsid w:val="00C66E2C"/>
    <w:rsid w:val="00C67648"/>
    <w:rsid w:val="00C71EEA"/>
    <w:rsid w:val="00C7285D"/>
    <w:rsid w:val="00C736C5"/>
    <w:rsid w:val="00C73942"/>
    <w:rsid w:val="00C767B4"/>
    <w:rsid w:val="00C77E6D"/>
    <w:rsid w:val="00C80BB3"/>
    <w:rsid w:val="00C80EC8"/>
    <w:rsid w:val="00C8106B"/>
    <w:rsid w:val="00C817D1"/>
    <w:rsid w:val="00C8393D"/>
    <w:rsid w:val="00C83C23"/>
    <w:rsid w:val="00C83CDD"/>
    <w:rsid w:val="00C84692"/>
    <w:rsid w:val="00C84A87"/>
    <w:rsid w:val="00C852B7"/>
    <w:rsid w:val="00C85439"/>
    <w:rsid w:val="00C8629A"/>
    <w:rsid w:val="00C86A10"/>
    <w:rsid w:val="00C86C7A"/>
    <w:rsid w:val="00C871FC"/>
    <w:rsid w:val="00C8790C"/>
    <w:rsid w:val="00C879D4"/>
    <w:rsid w:val="00C87BE8"/>
    <w:rsid w:val="00C87C10"/>
    <w:rsid w:val="00C87E46"/>
    <w:rsid w:val="00C90031"/>
    <w:rsid w:val="00C90F2D"/>
    <w:rsid w:val="00C910F0"/>
    <w:rsid w:val="00C9123B"/>
    <w:rsid w:val="00C91791"/>
    <w:rsid w:val="00C91F23"/>
    <w:rsid w:val="00C92298"/>
    <w:rsid w:val="00C9371D"/>
    <w:rsid w:val="00C94654"/>
    <w:rsid w:val="00C96428"/>
    <w:rsid w:val="00C96AA5"/>
    <w:rsid w:val="00C97852"/>
    <w:rsid w:val="00CA02E9"/>
    <w:rsid w:val="00CA0A48"/>
    <w:rsid w:val="00CA0ED3"/>
    <w:rsid w:val="00CA1023"/>
    <w:rsid w:val="00CA1A45"/>
    <w:rsid w:val="00CA1D78"/>
    <w:rsid w:val="00CA1E31"/>
    <w:rsid w:val="00CA26DE"/>
    <w:rsid w:val="00CA2D9F"/>
    <w:rsid w:val="00CA2E46"/>
    <w:rsid w:val="00CA33B6"/>
    <w:rsid w:val="00CA37EC"/>
    <w:rsid w:val="00CA3D2D"/>
    <w:rsid w:val="00CA4017"/>
    <w:rsid w:val="00CA44C1"/>
    <w:rsid w:val="00CA4E85"/>
    <w:rsid w:val="00CA5651"/>
    <w:rsid w:val="00CA6A86"/>
    <w:rsid w:val="00CA6BD4"/>
    <w:rsid w:val="00CA6EBD"/>
    <w:rsid w:val="00CA7549"/>
    <w:rsid w:val="00CB0EA3"/>
    <w:rsid w:val="00CB1F1B"/>
    <w:rsid w:val="00CB2B00"/>
    <w:rsid w:val="00CB331C"/>
    <w:rsid w:val="00CB3D4F"/>
    <w:rsid w:val="00CB4153"/>
    <w:rsid w:val="00CB440C"/>
    <w:rsid w:val="00CB505D"/>
    <w:rsid w:val="00CB5347"/>
    <w:rsid w:val="00CB6914"/>
    <w:rsid w:val="00CB6AED"/>
    <w:rsid w:val="00CB7092"/>
    <w:rsid w:val="00CB7D47"/>
    <w:rsid w:val="00CC0085"/>
    <w:rsid w:val="00CC05B3"/>
    <w:rsid w:val="00CC08AD"/>
    <w:rsid w:val="00CC0F45"/>
    <w:rsid w:val="00CC139C"/>
    <w:rsid w:val="00CC2595"/>
    <w:rsid w:val="00CC3611"/>
    <w:rsid w:val="00CC53FB"/>
    <w:rsid w:val="00CC5662"/>
    <w:rsid w:val="00CC6654"/>
    <w:rsid w:val="00CC69C9"/>
    <w:rsid w:val="00CC6A42"/>
    <w:rsid w:val="00CC6C97"/>
    <w:rsid w:val="00CC7D81"/>
    <w:rsid w:val="00CD0430"/>
    <w:rsid w:val="00CD0AD0"/>
    <w:rsid w:val="00CD0CB2"/>
    <w:rsid w:val="00CD2276"/>
    <w:rsid w:val="00CD2661"/>
    <w:rsid w:val="00CD2A7D"/>
    <w:rsid w:val="00CD2B12"/>
    <w:rsid w:val="00CD4043"/>
    <w:rsid w:val="00CD48DC"/>
    <w:rsid w:val="00CD4B09"/>
    <w:rsid w:val="00CD5883"/>
    <w:rsid w:val="00CD6152"/>
    <w:rsid w:val="00CD7F50"/>
    <w:rsid w:val="00CE01E1"/>
    <w:rsid w:val="00CE0656"/>
    <w:rsid w:val="00CE2D56"/>
    <w:rsid w:val="00CE3059"/>
    <w:rsid w:val="00CE3A56"/>
    <w:rsid w:val="00CE42BB"/>
    <w:rsid w:val="00CE4569"/>
    <w:rsid w:val="00CE4895"/>
    <w:rsid w:val="00CE5093"/>
    <w:rsid w:val="00CE5930"/>
    <w:rsid w:val="00CE6608"/>
    <w:rsid w:val="00CE6AC3"/>
    <w:rsid w:val="00CE6C16"/>
    <w:rsid w:val="00CE7138"/>
    <w:rsid w:val="00CE7D23"/>
    <w:rsid w:val="00CE7D50"/>
    <w:rsid w:val="00CF0C05"/>
    <w:rsid w:val="00CF1A9E"/>
    <w:rsid w:val="00CF204B"/>
    <w:rsid w:val="00CF290E"/>
    <w:rsid w:val="00CF3248"/>
    <w:rsid w:val="00CF468F"/>
    <w:rsid w:val="00CF5512"/>
    <w:rsid w:val="00CF5AE9"/>
    <w:rsid w:val="00CF6498"/>
    <w:rsid w:val="00CF6768"/>
    <w:rsid w:val="00CF6BBF"/>
    <w:rsid w:val="00CF77D2"/>
    <w:rsid w:val="00CF7E2A"/>
    <w:rsid w:val="00D01203"/>
    <w:rsid w:val="00D01B29"/>
    <w:rsid w:val="00D01D79"/>
    <w:rsid w:val="00D01F29"/>
    <w:rsid w:val="00D0261E"/>
    <w:rsid w:val="00D0265A"/>
    <w:rsid w:val="00D02779"/>
    <w:rsid w:val="00D03231"/>
    <w:rsid w:val="00D0363B"/>
    <w:rsid w:val="00D03A54"/>
    <w:rsid w:val="00D03CCD"/>
    <w:rsid w:val="00D0497A"/>
    <w:rsid w:val="00D04CF5"/>
    <w:rsid w:val="00D055FB"/>
    <w:rsid w:val="00D05E77"/>
    <w:rsid w:val="00D061BA"/>
    <w:rsid w:val="00D06B69"/>
    <w:rsid w:val="00D07840"/>
    <w:rsid w:val="00D07A59"/>
    <w:rsid w:val="00D10E29"/>
    <w:rsid w:val="00D120BF"/>
    <w:rsid w:val="00D1318A"/>
    <w:rsid w:val="00D13682"/>
    <w:rsid w:val="00D13753"/>
    <w:rsid w:val="00D14720"/>
    <w:rsid w:val="00D153F6"/>
    <w:rsid w:val="00D15974"/>
    <w:rsid w:val="00D15A02"/>
    <w:rsid w:val="00D161BE"/>
    <w:rsid w:val="00D1730F"/>
    <w:rsid w:val="00D17507"/>
    <w:rsid w:val="00D201F3"/>
    <w:rsid w:val="00D20A66"/>
    <w:rsid w:val="00D21ADE"/>
    <w:rsid w:val="00D223AD"/>
    <w:rsid w:val="00D22E36"/>
    <w:rsid w:val="00D23550"/>
    <w:rsid w:val="00D237F4"/>
    <w:rsid w:val="00D241B4"/>
    <w:rsid w:val="00D24216"/>
    <w:rsid w:val="00D242AB"/>
    <w:rsid w:val="00D247A6"/>
    <w:rsid w:val="00D25574"/>
    <w:rsid w:val="00D25C2B"/>
    <w:rsid w:val="00D26261"/>
    <w:rsid w:val="00D27216"/>
    <w:rsid w:val="00D306BE"/>
    <w:rsid w:val="00D307B6"/>
    <w:rsid w:val="00D30C94"/>
    <w:rsid w:val="00D3157D"/>
    <w:rsid w:val="00D315EA"/>
    <w:rsid w:val="00D319C7"/>
    <w:rsid w:val="00D3268F"/>
    <w:rsid w:val="00D3270E"/>
    <w:rsid w:val="00D32D83"/>
    <w:rsid w:val="00D330A0"/>
    <w:rsid w:val="00D333D2"/>
    <w:rsid w:val="00D35411"/>
    <w:rsid w:val="00D35D15"/>
    <w:rsid w:val="00D35EFB"/>
    <w:rsid w:val="00D36047"/>
    <w:rsid w:val="00D36733"/>
    <w:rsid w:val="00D37469"/>
    <w:rsid w:val="00D4036E"/>
    <w:rsid w:val="00D40724"/>
    <w:rsid w:val="00D407DD"/>
    <w:rsid w:val="00D40C86"/>
    <w:rsid w:val="00D41984"/>
    <w:rsid w:val="00D42605"/>
    <w:rsid w:val="00D426AF"/>
    <w:rsid w:val="00D43BEB"/>
    <w:rsid w:val="00D43F7C"/>
    <w:rsid w:val="00D440FB"/>
    <w:rsid w:val="00D44825"/>
    <w:rsid w:val="00D45212"/>
    <w:rsid w:val="00D456A6"/>
    <w:rsid w:val="00D46A8C"/>
    <w:rsid w:val="00D50211"/>
    <w:rsid w:val="00D51349"/>
    <w:rsid w:val="00D5183E"/>
    <w:rsid w:val="00D51C0B"/>
    <w:rsid w:val="00D520CA"/>
    <w:rsid w:val="00D52500"/>
    <w:rsid w:val="00D5251B"/>
    <w:rsid w:val="00D5444A"/>
    <w:rsid w:val="00D54B7C"/>
    <w:rsid w:val="00D54DF5"/>
    <w:rsid w:val="00D550B6"/>
    <w:rsid w:val="00D5609E"/>
    <w:rsid w:val="00D568B3"/>
    <w:rsid w:val="00D56B89"/>
    <w:rsid w:val="00D56FA0"/>
    <w:rsid w:val="00D57033"/>
    <w:rsid w:val="00D574F2"/>
    <w:rsid w:val="00D6020A"/>
    <w:rsid w:val="00D60967"/>
    <w:rsid w:val="00D620C2"/>
    <w:rsid w:val="00D6211B"/>
    <w:rsid w:val="00D62F63"/>
    <w:rsid w:val="00D63E82"/>
    <w:rsid w:val="00D6472B"/>
    <w:rsid w:val="00D65FED"/>
    <w:rsid w:val="00D66434"/>
    <w:rsid w:val="00D666EA"/>
    <w:rsid w:val="00D668C6"/>
    <w:rsid w:val="00D67785"/>
    <w:rsid w:val="00D7020E"/>
    <w:rsid w:val="00D713B6"/>
    <w:rsid w:val="00D72AC5"/>
    <w:rsid w:val="00D7402D"/>
    <w:rsid w:val="00D741E4"/>
    <w:rsid w:val="00D7446B"/>
    <w:rsid w:val="00D74870"/>
    <w:rsid w:val="00D74919"/>
    <w:rsid w:val="00D75880"/>
    <w:rsid w:val="00D766CE"/>
    <w:rsid w:val="00D76D7F"/>
    <w:rsid w:val="00D778FD"/>
    <w:rsid w:val="00D77B2C"/>
    <w:rsid w:val="00D80E15"/>
    <w:rsid w:val="00D818B6"/>
    <w:rsid w:val="00D81DE7"/>
    <w:rsid w:val="00D81EB1"/>
    <w:rsid w:val="00D81F16"/>
    <w:rsid w:val="00D827B5"/>
    <w:rsid w:val="00D831AC"/>
    <w:rsid w:val="00D8344B"/>
    <w:rsid w:val="00D84D5D"/>
    <w:rsid w:val="00D8566E"/>
    <w:rsid w:val="00D85C9E"/>
    <w:rsid w:val="00D860D2"/>
    <w:rsid w:val="00D86777"/>
    <w:rsid w:val="00D86B08"/>
    <w:rsid w:val="00D86C8F"/>
    <w:rsid w:val="00D8700E"/>
    <w:rsid w:val="00D9115C"/>
    <w:rsid w:val="00D92348"/>
    <w:rsid w:val="00D9302D"/>
    <w:rsid w:val="00D9348C"/>
    <w:rsid w:val="00D93C82"/>
    <w:rsid w:val="00D94687"/>
    <w:rsid w:val="00D953E2"/>
    <w:rsid w:val="00D95863"/>
    <w:rsid w:val="00D9662B"/>
    <w:rsid w:val="00D967E6"/>
    <w:rsid w:val="00D974A1"/>
    <w:rsid w:val="00DA0155"/>
    <w:rsid w:val="00DA09A8"/>
    <w:rsid w:val="00DA15E2"/>
    <w:rsid w:val="00DA1AF8"/>
    <w:rsid w:val="00DA27E8"/>
    <w:rsid w:val="00DA31FD"/>
    <w:rsid w:val="00DA35B7"/>
    <w:rsid w:val="00DA395D"/>
    <w:rsid w:val="00DA3D49"/>
    <w:rsid w:val="00DA4475"/>
    <w:rsid w:val="00DA478A"/>
    <w:rsid w:val="00DA4D49"/>
    <w:rsid w:val="00DA543B"/>
    <w:rsid w:val="00DA5615"/>
    <w:rsid w:val="00DA5FCC"/>
    <w:rsid w:val="00DA6E7D"/>
    <w:rsid w:val="00DA74D6"/>
    <w:rsid w:val="00DA76B6"/>
    <w:rsid w:val="00DA79BE"/>
    <w:rsid w:val="00DA7A22"/>
    <w:rsid w:val="00DA7CFA"/>
    <w:rsid w:val="00DA7EEB"/>
    <w:rsid w:val="00DB002B"/>
    <w:rsid w:val="00DB0CAE"/>
    <w:rsid w:val="00DB0DE5"/>
    <w:rsid w:val="00DB1053"/>
    <w:rsid w:val="00DB2009"/>
    <w:rsid w:val="00DB22BD"/>
    <w:rsid w:val="00DB2F6F"/>
    <w:rsid w:val="00DB336C"/>
    <w:rsid w:val="00DB37A9"/>
    <w:rsid w:val="00DB3C81"/>
    <w:rsid w:val="00DB452F"/>
    <w:rsid w:val="00DB539A"/>
    <w:rsid w:val="00DB5615"/>
    <w:rsid w:val="00DB67E1"/>
    <w:rsid w:val="00DB6C04"/>
    <w:rsid w:val="00DB793E"/>
    <w:rsid w:val="00DB7EFA"/>
    <w:rsid w:val="00DC2317"/>
    <w:rsid w:val="00DC25B2"/>
    <w:rsid w:val="00DC2EA7"/>
    <w:rsid w:val="00DC3B0B"/>
    <w:rsid w:val="00DC43EF"/>
    <w:rsid w:val="00DC5986"/>
    <w:rsid w:val="00DC5F36"/>
    <w:rsid w:val="00DC60C2"/>
    <w:rsid w:val="00DC61D0"/>
    <w:rsid w:val="00DD0898"/>
    <w:rsid w:val="00DD1116"/>
    <w:rsid w:val="00DD12A4"/>
    <w:rsid w:val="00DD1676"/>
    <w:rsid w:val="00DD27B2"/>
    <w:rsid w:val="00DD3821"/>
    <w:rsid w:val="00DD384E"/>
    <w:rsid w:val="00DD5045"/>
    <w:rsid w:val="00DD5BD4"/>
    <w:rsid w:val="00DD5FA8"/>
    <w:rsid w:val="00DD6560"/>
    <w:rsid w:val="00DD6725"/>
    <w:rsid w:val="00DD6EE7"/>
    <w:rsid w:val="00DD6FF1"/>
    <w:rsid w:val="00DD7A4E"/>
    <w:rsid w:val="00DD7C90"/>
    <w:rsid w:val="00DE03FB"/>
    <w:rsid w:val="00DE0B8A"/>
    <w:rsid w:val="00DE0FBF"/>
    <w:rsid w:val="00DE1EB6"/>
    <w:rsid w:val="00DE25F9"/>
    <w:rsid w:val="00DE27CE"/>
    <w:rsid w:val="00DE350E"/>
    <w:rsid w:val="00DE3FA7"/>
    <w:rsid w:val="00DE4D2D"/>
    <w:rsid w:val="00DE4D9C"/>
    <w:rsid w:val="00DE70B5"/>
    <w:rsid w:val="00DE7654"/>
    <w:rsid w:val="00DE7BDF"/>
    <w:rsid w:val="00DF0000"/>
    <w:rsid w:val="00DF0090"/>
    <w:rsid w:val="00DF102E"/>
    <w:rsid w:val="00DF1362"/>
    <w:rsid w:val="00DF1709"/>
    <w:rsid w:val="00DF1ADF"/>
    <w:rsid w:val="00DF1DA0"/>
    <w:rsid w:val="00DF3215"/>
    <w:rsid w:val="00DF323C"/>
    <w:rsid w:val="00DF3744"/>
    <w:rsid w:val="00DF393C"/>
    <w:rsid w:val="00DF44EC"/>
    <w:rsid w:val="00DF4C97"/>
    <w:rsid w:val="00DF5235"/>
    <w:rsid w:val="00DF5701"/>
    <w:rsid w:val="00DF5EDB"/>
    <w:rsid w:val="00DF632A"/>
    <w:rsid w:val="00DF68C2"/>
    <w:rsid w:val="00DF7424"/>
    <w:rsid w:val="00E00B28"/>
    <w:rsid w:val="00E022DB"/>
    <w:rsid w:val="00E0260D"/>
    <w:rsid w:val="00E02D4B"/>
    <w:rsid w:val="00E02DCE"/>
    <w:rsid w:val="00E032E7"/>
    <w:rsid w:val="00E04BD3"/>
    <w:rsid w:val="00E05C1C"/>
    <w:rsid w:val="00E06517"/>
    <w:rsid w:val="00E07877"/>
    <w:rsid w:val="00E078FD"/>
    <w:rsid w:val="00E07ED7"/>
    <w:rsid w:val="00E1058B"/>
    <w:rsid w:val="00E1105C"/>
    <w:rsid w:val="00E12BD9"/>
    <w:rsid w:val="00E14648"/>
    <w:rsid w:val="00E14A17"/>
    <w:rsid w:val="00E14B0C"/>
    <w:rsid w:val="00E15621"/>
    <w:rsid w:val="00E15DBF"/>
    <w:rsid w:val="00E16294"/>
    <w:rsid w:val="00E1650E"/>
    <w:rsid w:val="00E16A67"/>
    <w:rsid w:val="00E172F1"/>
    <w:rsid w:val="00E1744E"/>
    <w:rsid w:val="00E17892"/>
    <w:rsid w:val="00E201B1"/>
    <w:rsid w:val="00E20391"/>
    <w:rsid w:val="00E205A9"/>
    <w:rsid w:val="00E211D3"/>
    <w:rsid w:val="00E21261"/>
    <w:rsid w:val="00E21440"/>
    <w:rsid w:val="00E21BC9"/>
    <w:rsid w:val="00E22550"/>
    <w:rsid w:val="00E22F2D"/>
    <w:rsid w:val="00E231A3"/>
    <w:rsid w:val="00E2345C"/>
    <w:rsid w:val="00E23501"/>
    <w:rsid w:val="00E23707"/>
    <w:rsid w:val="00E23C6D"/>
    <w:rsid w:val="00E24B06"/>
    <w:rsid w:val="00E259DA"/>
    <w:rsid w:val="00E26396"/>
    <w:rsid w:val="00E26512"/>
    <w:rsid w:val="00E26C04"/>
    <w:rsid w:val="00E271A4"/>
    <w:rsid w:val="00E273A9"/>
    <w:rsid w:val="00E2760F"/>
    <w:rsid w:val="00E2B66D"/>
    <w:rsid w:val="00E314B0"/>
    <w:rsid w:val="00E31EBB"/>
    <w:rsid w:val="00E32BE6"/>
    <w:rsid w:val="00E32EB3"/>
    <w:rsid w:val="00E32F3B"/>
    <w:rsid w:val="00E33D6A"/>
    <w:rsid w:val="00E340FD"/>
    <w:rsid w:val="00E34231"/>
    <w:rsid w:val="00E351EA"/>
    <w:rsid w:val="00E37039"/>
    <w:rsid w:val="00E37718"/>
    <w:rsid w:val="00E37A83"/>
    <w:rsid w:val="00E42160"/>
    <w:rsid w:val="00E4236D"/>
    <w:rsid w:val="00E4263A"/>
    <w:rsid w:val="00E42B20"/>
    <w:rsid w:val="00E43A1A"/>
    <w:rsid w:val="00E43DE5"/>
    <w:rsid w:val="00E44C7F"/>
    <w:rsid w:val="00E4520B"/>
    <w:rsid w:val="00E45AEB"/>
    <w:rsid w:val="00E46AC6"/>
    <w:rsid w:val="00E47CCA"/>
    <w:rsid w:val="00E50857"/>
    <w:rsid w:val="00E51D2D"/>
    <w:rsid w:val="00E52554"/>
    <w:rsid w:val="00E54022"/>
    <w:rsid w:val="00E5412B"/>
    <w:rsid w:val="00E54931"/>
    <w:rsid w:val="00E554DA"/>
    <w:rsid w:val="00E55638"/>
    <w:rsid w:val="00E55DDA"/>
    <w:rsid w:val="00E564E3"/>
    <w:rsid w:val="00E568A7"/>
    <w:rsid w:val="00E60170"/>
    <w:rsid w:val="00E60795"/>
    <w:rsid w:val="00E61DF7"/>
    <w:rsid w:val="00E62194"/>
    <w:rsid w:val="00E6223D"/>
    <w:rsid w:val="00E6242E"/>
    <w:rsid w:val="00E62EC5"/>
    <w:rsid w:val="00E63447"/>
    <w:rsid w:val="00E63A25"/>
    <w:rsid w:val="00E63F81"/>
    <w:rsid w:val="00E63FB3"/>
    <w:rsid w:val="00E64A52"/>
    <w:rsid w:val="00E652E0"/>
    <w:rsid w:val="00E66476"/>
    <w:rsid w:val="00E6676E"/>
    <w:rsid w:val="00E66B77"/>
    <w:rsid w:val="00E66D5D"/>
    <w:rsid w:val="00E6726B"/>
    <w:rsid w:val="00E67E5B"/>
    <w:rsid w:val="00E67F85"/>
    <w:rsid w:val="00E704D6"/>
    <w:rsid w:val="00E70C1E"/>
    <w:rsid w:val="00E7135A"/>
    <w:rsid w:val="00E717F9"/>
    <w:rsid w:val="00E71A64"/>
    <w:rsid w:val="00E7269C"/>
    <w:rsid w:val="00E747EF"/>
    <w:rsid w:val="00E76032"/>
    <w:rsid w:val="00E768E2"/>
    <w:rsid w:val="00E76B73"/>
    <w:rsid w:val="00E770AD"/>
    <w:rsid w:val="00E7759D"/>
    <w:rsid w:val="00E811CE"/>
    <w:rsid w:val="00E814E7"/>
    <w:rsid w:val="00E81A23"/>
    <w:rsid w:val="00E82347"/>
    <w:rsid w:val="00E8274F"/>
    <w:rsid w:val="00E83022"/>
    <w:rsid w:val="00E83206"/>
    <w:rsid w:val="00E83366"/>
    <w:rsid w:val="00E834A2"/>
    <w:rsid w:val="00E8406B"/>
    <w:rsid w:val="00E8463A"/>
    <w:rsid w:val="00E84C0E"/>
    <w:rsid w:val="00E8516A"/>
    <w:rsid w:val="00E859BA"/>
    <w:rsid w:val="00E879E7"/>
    <w:rsid w:val="00E87B89"/>
    <w:rsid w:val="00E87CA1"/>
    <w:rsid w:val="00E90162"/>
    <w:rsid w:val="00E91362"/>
    <w:rsid w:val="00E91E61"/>
    <w:rsid w:val="00E927F5"/>
    <w:rsid w:val="00E9302F"/>
    <w:rsid w:val="00E937B4"/>
    <w:rsid w:val="00E93A57"/>
    <w:rsid w:val="00E93DBF"/>
    <w:rsid w:val="00E941DC"/>
    <w:rsid w:val="00E94448"/>
    <w:rsid w:val="00E94AFF"/>
    <w:rsid w:val="00E95B96"/>
    <w:rsid w:val="00E967B1"/>
    <w:rsid w:val="00E974A2"/>
    <w:rsid w:val="00E97A0A"/>
    <w:rsid w:val="00EA0179"/>
    <w:rsid w:val="00EA0598"/>
    <w:rsid w:val="00EA0732"/>
    <w:rsid w:val="00EA112B"/>
    <w:rsid w:val="00EA2BF3"/>
    <w:rsid w:val="00EA2C83"/>
    <w:rsid w:val="00EA3701"/>
    <w:rsid w:val="00EA38F6"/>
    <w:rsid w:val="00EA4391"/>
    <w:rsid w:val="00EA4461"/>
    <w:rsid w:val="00EA4D8E"/>
    <w:rsid w:val="00EA4F46"/>
    <w:rsid w:val="00EA6FCB"/>
    <w:rsid w:val="00EA701C"/>
    <w:rsid w:val="00EA74D6"/>
    <w:rsid w:val="00EB06B1"/>
    <w:rsid w:val="00EB1E56"/>
    <w:rsid w:val="00EB2687"/>
    <w:rsid w:val="00EB44F4"/>
    <w:rsid w:val="00EB5B86"/>
    <w:rsid w:val="00EB6B85"/>
    <w:rsid w:val="00EB6DB0"/>
    <w:rsid w:val="00EB6FA8"/>
    <w:rsid w:val="00EB756B"/>
    <w:rsid w:val="00EC19DC"/>
    <w:rsid w:val="00EC2325"/>
    <w:rsid w:val="00EC2CAD"/>
    <w:rsid w:val="00EC2FF5"/>
    <w:rsid w:val="00EC333B"/>
    <w:rsid w:val="00EC39D4"/>
    <w:rsid w:val="00EC54D6"/>
    <w:rsid w:val="00EC5D7D"/>
    <w:rsid w:val="00EC605A"/>
    <w:rsid w:val="00EC643A"/>
    <w:rsid w:val="00ED0900"/>
    <w:rsid w:val="00ED1584"/>
    <w:rsid w:val="00ED2425"/>
    <w:rsid w:val="00ED2B28"/>
    <w:rsid w:val="00ED2C59"/>
    <w:rsid w:val="00ED3530"/>
    <w:rsid w:val="00ED3649"/>
    <w:rsid w:val="00ED3811"/>
    <w:rsid w:val="00ED3823"/>
    <w:rsid w:val="00ED4737"/>
    <w:rsid w:val="00ED49F3"/>
    <w:rsid w:val="00ED4F60"/>
    <w:rsid w:val="00ED6220"/>
    <w:rsid w:val="00ED7069"/>
    <w:rsid w:val="00ED7620"/>
    <w:rsid w:val="00EE0317"/>
    <w:rsid w:val="00EE139D"/>
    <w:rsid w:val="00EE1561"/>
    <w:rsid w:val="00EE1738"/>
    <w:rsid w:val="00EE179E"/>
    <w:rsid w:val="00EE2A47"/>
    <w:rsid w:val="00EE2AD1"/>
    <w:rsid w:val="00EE38C5"/>
    <w:rsid w:val="00EE3D74"/>
    <w:rsid w:val="00EE3EFE"/>
    <w:rsid w:val="00EE4657"/>
    <w:rsid w:val="00EE4D71"/>
    <w:rsid w:val="00EE5B84"/>
    <w:rsid w:val="00EE7508"/>
    <w:rsid w:val="00EF021E"/>
    <w:rsid w:val="00EF249C"/>
    <w:rsid w:val="00EF2BF7"/>
    <w:rsid w:val="00EF2CF0"/>
    <w:rsid w:val="00EF3B08"/>
    <w:rsid w:val="00EF3BC3"/>
    <w:rsid w:val="00EF3E5A"/>
    <w:rsid w:val="00EF4579"/>
    <w:rsid w:val="00EF4DDE"/>
    <w:rsid w:val="00EF50FD"/>
    <w:rsid w:val="00EF72AB"/>
    <w:rsid w:val="00EF7F6B"/>
    <w:rsid w:val="00F00668"/>
    <w:rsid w:val="00F009E4"/>
    <w:rsid w:val="00F0137B"/>
    <w:rsid w:val="00F02047"/>
    <w:rsid w:val="00F026EC"/>
    <w:rsid w:val="00F028A7"/>
    <w:rsid w:val="00F04450"/>
    <w:rsid w:val="00F04F5A"/>
    <w:rsid w:val="00F04FE5"/>
    <w:rsid w:val="00F05528"/>
    <w:rsid w:val="00F06E1F"/>
    <w:rsid w:val="00F07393"/>
    <w:rsid w:val="00F07B8F"/>
    <w:rsid w:val="00F07C8F"/>
    <w:rsid w:val="00F10B45"/>
    <w:rsid w:val="00F10C02"/>
    <w:rsid w:val="00F11F7A"/>
    <w:rsid w:val="00F12B90"/>
    <w:rsid w:val="00F1321F"/>
    <w:rsid w:val="00F13782"/>
    <w:rsid w:val="00F13A49"/>
    <w:rsid w:val="00F13D91"/>
    <w:rsid w:val="00F15224"/>
    <w:rsid w:val="00F163A1"/>
    <w:rsid w:val="00F16D24"/>
    <w:rsid w:val="00F16D74"/>
    <w:rsid w:val="00F1700F"/>
    <w:rsid w:val="00F17013"/>
    <w:rsid w:val="00F209FF"/>
    <w:rsid w:val="00F20BAC"/>
    <w:rsid w:val="00F20BDB"/>
    <w:rsid w:val="00F20C90"/>
    <w:rsid w:val="00F226B7"/>
    <w:rsid w:val="00F22766"/>
    <w:rsid w:val="00F22FDB"/>
    <w:rsid w:val="00F2368C"/>
    <w:rsid w:val="00F2671E"/>
    <w:rsid w:val="00F27CB6"/>
    <w:rsid w:val="00F30370"/>
    <w:rsid w:val="00F303A6"/>
    <w:rsid w:val="00F309D9"/>
    <w:rsid w:val="00F30B02"/>
    <w:rsid w:val="00F30FED"/>
    <w:rsid w:val="00F3120C"/>
    <w:rsid w:val="00F3163B"/>
    <w:rsid w:val="00F323D0"/>
    <w:rsid w:val="00F346E9"/>
    <w:rsid w:val="00F34744"/>
    <w:rsid w:val="00F35515"/>
    <w:rsid w:val="00F35DE8"/>
    <w:rsid w:val="00F36C41"/>
    <w:rsid w:val="00F371EF"/>
    <w:rsid w:val="00F37AF2"/>
    <w:rsid w:val="00F37D8F"/>
    <w:rsid w:val="00F37F4A"/>
    <w:rsid w:val="00F40BAC"/>
    <w:rsid w:val="00F40BC7"/>
    <w:rsid w:val="00F411B7"/>
    <w:rsid w:val="00F41241"/>
    <w:rsid w:val="00F41616"/>
    <w:rsid w:val="00F41B35"/>
    <w:rsid w:val="00F422FF"/>
    <w:rsid w:val="00F42898"/>
    <w:rsid w:val="00F42C92"/>
    <w:rsid w:val="00F42EA1"/>
    <w:rsid w:val="00F43209"/>
    <w:rsid w:val="00F435CD"/>
    <w:rsid w:val="00F43ACD"/>
    <w:rsid w:val="00F445EC"/>
    <w:rsid w:val="00F44A3F"/>
    <w:rsid w:val="00F46604"/>
    <w:rsid w:val="00F46C07"/>
    <w:rsid w:val="00F4707E"/>
    <w:rsid w:val="00F47343"/>
    <w:rsid w:val="00F47EC6"/>
    <w:rsid w:val="00F501D6"/>
    <w:rsid w:val="00F50572"/>
    <w:rsid w:val="00F50B0B"/>
    <w:rsid w:val="00F51B29"/>
    <w:rsid w:val="00F51B84"/>
    <w:rsid w:val="00F51CFF"/>
    <w:rsid w:val="00F5226B"/>
    <w:rsid w:val="00F53719"/>
    <w:rsid w:val="00F549D9"/>
    <w:rsid w:val="00F5503B"/>
    <w:rsid w:val="00F55818"/>
    <w:rsid w:val="00F55877"/>
    <w:rsid w:val="00F55CCF"/>
    <w:rsid w:val="00F55EE3"/>
    <w:rsid w:val="00F56307"/>
    <w:rsid w:val="00F56977"/>
    <w:rsid w:val="00F56D97"/>
    <w:rsid w:val="00F57023"/>
    <w:rsid w:val="00F57664"/>
    <w:rsid w:val="00F60094"/>
    <w:rsid w:val="00F60E0B"/>
    <w:rsid w:val="00F6142B"/>
    <w:rsid w:val="00F61D79"/>
    <w:rsid w:val="00F620DC"/>
    <w:rsid w:val="00F622C4"/>
    <w:rsid w:val="00F62AD8"/>
    <w:rsid w:val="00F642FF"/>
    <w:rsid w:val="00F64551"/>
    <w:rsid w:val="00F65CC8"/>
    <w:rsid w:val="00F670F4"/>
    <w:rsid w:val="00F6769C"/>
    <w:rsid w:val="00F676AB"/>
    <w:rsid w:val="00F67856"/>
    <w:rsid w:val="00F67C03"/>
    <w:rsid w:val="00F71201"/>
    <w:rsid w:val="00F71C58"/>
    <w:rsid w:val="00F727A9"/>
    <w:rsid w:val="00F7283C"/>
    <w:rsid w:val="00F7319A"/>
    <w:rsid w:val="00F7392C"/>
    <w:rsid w:val="00F746F7"/>
    <w:rsid w:val="00F74B7D"/>
    <w:rsid w:val="00F74D64"/>
    <w:rsid w:val="00F74DC3"/>
    <w:rsid w:val="00F75309"/>
    <w:rsid w:val="00F75850"/>
    <w:rsid w:val="00F766ED"/>
    <w:rsid w:val="00F7787A"/>
    <w:rsid w:val="00F814D5"/>
    <w:rsid w:val="00F81769"/>
    <w:rsid w:val="00F81D3F"/>
    <w:rsid w:val="00F820D3"/>
    <w:rsid w:val="00F824FA"/>
    <w:rsid w:val="00F828EB"/>
    <w:rsid w:val="00F82D8A"/>
    <w:rsid w:val="00F83142"/>
    <w:rsid w:val="00F83278"/>
    <w:rsid w:val="00F833F0"/>
    <w:rsid w:val="00F8349E"/>
    <w:rsid w:val="00F83862"/>
    <w:rsid w:val="00F83C1A"/>
    <w:rsid w:val="00F84207"/>
    <w:rsid w:val="00F857F2"/>
    <w:rsid w:val="00F86BD6"/>
    <w:rsid w:val="00F86E57"/>
    <w:rsid w:val="00F87624"/>
    <w:rsid w:val="00F90399"/>
    <w:rsid w:val="00F90536"/>
    <w:rsid w:val="00F910E9"/>
    <w:rsid w:val="00F92D3E"/>
    <w:rsid w:val="00F939ED"/>
    <w:rsid w:val="00F93B94"/>
    <w:rsid w:val="00F93F73"/>
    <w:rsid w:val="00F941E8"/>
    <w:rsid w:val="00F94536"/>
    <w:rsid w:val="00F950EE"/>
    <w:rsid w:val="00F9534F"/>
    <w:rsid w:val="00F95E03"/>
    <w:rsid w:val="00F960AB"/>
    <w:rsid w:val="00F96981"/>
    <w:rsid w:val="00F976CA"/>
    <w:rsid w:val="00F976F1"/>
    <w:rsid w:val="00FA05A7"/>
    <w:rsid w:val="00FA102B"/>
    <w:rsid w:val="00FA178C"/>
    <w:rsid w:val="00FA1D65"/>
    <w:rsid w:val="00FA2010"/>
    <w:rsid w:val="00FA262E"/>
    <w:rsid w:val="00FA27B7"/>
    <w:rsid w:val="00FA2BAC"/>
    <w:rsid w:val="00FA301A"/>
    <w:rsid w:val="00FA3166"/>
    <w:rsid w:val="00FA362C"/>
    <w:rsid w:val="00FA4122"/>
    <w:rsid w:val="00FA4C9E"/>
    <w:rsid w:val="00FA6076"/>
    <w:rsid w:val="00FA60B7"/>
    <w:rsid w:val="00FA64FF"/>
    <w:rsid w:val="00FA6D16"/>
    <w:rsid w:val="00FA7D9A"/>
    <w:rsid w:val="00FA7ED4"/>
    <w:rsid w:val="00FB0ED8"/>
    <w:rsid w:val="00FB0F92"/>
    <w:rsid w:val="00FB153D"/>
    <w:rsid w:val="00FB257F"/>
    <w:rsid w:val="00FB3167"/>
    <w:rsid w:val="00FB33AA"/>
    <w:rsid w:val="00FB3A3A"/>
    <w:rsid w:val="00FB41C0"/>
    <w:rsid w:val="00FB44E6"/>
    <w:rsid w:val="00FB4565"/>
    <w:rsid w:val="00FB4D92"/>
    <w:rsid w:val="00FB56B6"/>
    <w:rsid w:val="00FB6E23"/>
    <w:rsid w:val="00FB7563"/>
    <w:rsid w:val="00FB7611"/>
    <w:rsid w:val="00FC16DF"/>
    <w:rsid w:val="00FC1742"/>
    <w:rsid w:val="00FC1FAD"/>
    <w:rsid w:val="00FC248A"/>
    <w:rsid w:val="00FC31FD"/>
    <w:rsid w:val="00FC3AE9"/>
    <w:rsid w:val="00FC3CAB"/>
    <w:rsid w:val="00FC3FFD"/>
    <w:rsid w:val="00FC41BE"/>
    <w:rsid w:val="00FC42B3"/>
    <w:rsid w:val="00FC43C2"/>
    <w:rsid w:val="00FC4D22"/>
    <w:rsid w:val="00FC5169"/>
    <w:rsid w:val="00FC590C"/>
    <w:rsid w:val="00FC6C88"/>
    <w:rsid w:val="00FC6D18"/>
    <w:rsid w:val="00FC7475"/>
    <w:rsid w:val="00FC7D1A"/>
    <w:rsid w:val="00FD1BA1"/>
    <w:rsid w:val="00FD2C45"/>
    <w:rsid w:val="00FD2D16"/>
    <w:rsid w:val="00FD3A8B"/>
    <w:rsid w:val="00FD3BE0"/>
    <w:rsid w:val="00FD4062"/>
    <w:rsid w:val="00FD478C"/>
    <w:rsid w:val="00FD5312"/>
    <w:rsid w:val="00FD589B"/>
    <w:rsid w:val="00FD78B2"/>
    <w:rsid w:val="00FD7970"/>
    <w:rsid w:val="00FD7AFA"/>
    <w:rsid w:val="00FE234A"/>
    <w:rsid w:val="00FE29A3"/>
    <w:rsid w:val="00FE29E5"/>
    <w:rsid w:val="00FE2C7C"/>
    <w:rsid w:val="00FE5D1A"/>
    <w:rsid w:val="00FE61E6"/>
    <w:rsid w:val="00FE6A40"/>
    <w:rsid w:val="00FE72C2"/>
    <w:rsid w:val="00FF1057"/>
    <w:rsid w:val="00FF146C"/>
    <w:rsid w:val="00FF157D"/>
    <w:rsid w:val="00FF1E90"/>
    <w:rsid w:val="00FF21F6"/>
    <w:rsid w:val="00FF24B7"/>
    <w:rsid w:val="00FF2B76"/>
    <w:rsid w:val="00FF33DC"/>
    <w:rsid w:val="00FF3E8A"/>
    <w:rsid w:val="00FF402D"/>
    <w:rsid w:val="00FF40C1"/>
    <w:rsid w:val="00FF46C6"/>
    <w:rsid w:val="00FF4D36"/>
    <w:rsid w:val="00FF54CF"/>
    <w:rsid w:val="00FF5A87"/>
    <w:rsid w:val="00FF5BB1"/>
    <w:rsid w:val="00FF5EAD"/>
    <w:rsid w:val="00FF5FC6"/>
    <w:rsid w:val="00FF6201"/>
    <w:rsid w:val="00FF766A"/>
    <w:rsid w:val="00FF7D2E"/>
    <w:rsid w:val="00FF7DFF"/>
    <w:rsid w:val="00FF7F9C"/>
    <w:rsid w:val="0105250C"/>
    <w:rsid w:val="01071ED9"/>
    <w:rsid w:val="0155193E"/>
    <w:rsid w:val="01732578"/>
    <w:rsid w:val="017B5AFF"/>
    <w:rsid w:val="01843911"/>
    <w:rsid w:val="01D29BD7"/>
    <w:rsid w:val="01E6D8DB"/>
    <w:rsid w:val="01E78261"/>
    <w:rsid w:val="01EE6835"/>
    <w:rsid w:val="02073F33"/>
    <w:rsid w:val="0213344D"/>
    <w:rsid w:val="0213D65D"/>
    <w:rsid w:val="02255A28"/>
    <w:rsid w:val="022A0A5D"/>
    <w:rsid w:val="0260F323"/>
    <w:rsid w:val="0274A205"/>
    <w:rsid w:val="027A9652"/>
    <w:rsid w:val="027BEC80"/>
    <w:rsid w:val="02B56F9C"/>
    <w:rsid w:val="02B84D5B"/>
    <w:rsid w:val="02CCCC09"/>
    <w:rsid w:val="02D86627"/>
    <w:rsid w:val="02DC2F65"/>
    <w:rsid w:val="03A94DCA"/>
    <w:rsid w:val="03B596A2"/>
    <w:rsid w:val="03D86D33"/>
    <w:rsid w:val="0404BBA2"/>
    <w:rsid w:val="041C648A"/>
    <w:rsid w:val="046A8395"/>
    <w:rsid w:val="04C64F99"/>
    <w:rsid w:val="04E6C8EC"/>
    <w:rsid w:val="04F018BC"/>
    <w:rsid w:val="050275EF"/>
    <w:rsid w:val="0517C27D"/>
    <w:rsid w:val="0519BED8"/>
    <w:rsid w:val="051E1B71"/>
    <w:rsid w:val="05263452"/>
    <w:rsid w:val="053BE1ED"/>
    <w:rsid w:val="05550F47"/>
    <w:rsid w:val="05A5F46B"/>
    <w:rsid w:val="05E9042F"/>
    <w:rsid w:val="05F096AB"/>
    <w:rsid w:val="05FBB9DB"/>
    <w:rsid w:val="0619FA55"/>
    <w:rsid w:val="061E9C44"/>
    <w:rsid w:val="06308EF1"/>
    <w:rsid w:val="0633955C"/>
    <w:rsid w:val="063B1D40"/>
    <w:rsid w:val="063FC6F2"/>
    <w:rsid w:val="0661AFC0"/>
    <w:rsid w:val="06A73E27"/>
    <w:rsid w:val="06BB7F69"/>
    <w:rsid w:val="06D80C5D"/>
    <w:rsid w:val="06F97F71"/>
    <w:rsid w:val="06F99084"/>
    <w:rsid w:val="07144D21"/>
    <w:rsid w:val="0740148F"/>
    <w:rsid w:val="077DE841"/>
    <w:rsid w:val="07A3FBF7"/>
    <w:rsid w:val="07A7F7E1"/>
    <w:rsid w:val="07C1E311"/>
    <w:rsid w:val="07E5FD69"/>
    <w:rsid w:val="080669C6"/>
    <w:rsid w:val="081C5BC8"/>
    <w:rsid w:val="0824E365"/>
    <w:rsid w:val="08355F86"/>
    <w:rsid w:val="08B9A118"/>
    <w:rsid w:val="08CD731B"/>
    <w:rsid w:val="08DF0186"/>
    <w:rsid w:val="08E5A0BB"/>
    <w:rsid w:val="08F4059B"/>
    <w:rsid w:val="08FD85BD"/>
    <w:rsid w:val="09200D79"/>
    <w:rsid w:val="092992B3"/>
    <w:rsid w:val="09315E7B"/>
    <w:rsid w:val="09396BC9"/>
    <w:rsid w:val="093A2B7A"/>
    <w:rsid w:val="093C7234"/>
    <w:rsid w:val="099334F7"/>
    <w:rsid w:val="09B4AE86"/>
    <w:rsid w:val="09CED302"/>
    <w:rsid w:val="09E373F7"/>
    <w:rsid w:val="0A095EC3"/>
    <w:rsid w:val="0A334B42"/>
    <w:rsid w:val="0A3D300B"/>
    <w:rsid w:val="0A4CD29F"/>
    <w:rsid w:val="0A9A317A"/>
    <w:rsid w:val="0AD6CFC1"/>
    <w:rsid w:val="0AEDD38A"/>
    <w:rsid w:val="0AF8D630"/>
    <w:rsid w:val="0AF91A14"/>
    <w:rsid w:val="0B00D8E6"/>
    <w:rsid w:val="0B22C2AF"/>
    <w:rsid w:val="0B2C0568"/>
    <w:rsid w:val="0BC9FB3C"/>
    <w:rsid w:val="0BE4E906"/>
    <w:rsid w:val="0BE9CA80"/>
    <w:rsid w:val="0C382CEA"/>
    <w:rsid w:val="0C4B6B92"/>
    <w:rsid w:val="0C695228"/>
    <w:rsid w:val="0C732D02"/>
    <w:rsid w:val="0C94F6F5"/>
    <w:rsid w:val="0CA9F3A2"/>
    <w:rsid w:val="0CAB0E55"/>
    <w:rsid w:val="0CB4B3C7"/>
    <w:rsid w:val="0CCB088A"/>
    <w:rsid w:val="0CD4FF61"/>
    <w:rsid w:val="0CD5BE17"/>
    <w:rsid w:val="0CD813FF"/>
    <w:rsid w:val="0CF73CC2"/>
    <w:rsid w:val="0D043988"/>
    <w:rsid w:val="0D099AF2"/>
    <w:rsid w:val="0D1AE6A5"/>
    <w:rsid w:val="0D51C3A7"/>
    <w:rsid w:val="0D5AEAB5"/>
    <w:rsid w:val="0D644A14"/>
    <w:rsid w:val="0D7664B1"/>
    <w:rsid w:val="0D85863A"/>
    <w:rsid w:val="0DA0DDC3"/>
    <w:rsid w:val="0DA98904"/>
    <w:rsid w:val="0DCA9DEC"/>
    <w:rsid w:val="0E05CBBD"/>
    <w:rsid w:val="0E0A7BEA"/>
    <w:rsid w:val="0E50CD24"/>
    <w:rsid w:val="0EBE2E0E"/>
    <w:rsid w:val="0ED5F906"/>
    <w:rsid w:val="0F01291E"/>
    <w:rsid w:val="0F14FAAB"/>
    <w:rsid w:val="0F175DD8"/>
    <w:rsid w:val="0F5677D9"/>
    <w:rsid w:val="0F589E88"/>
    <w:rsid w:val="0F68319B"/>
    <w:rsid w:val="0F7B1FC9"/>
    <w:rsid w:val="0F9F3F39"/>
    <w:rsid w:val="0FAC726E"/>
    <w:rsid w:val="0FCFE953"/>
    <w:rsid w:val="0FE96771"/>
    <w:rsid w:val="0FF5FCE4"/>
    <w:rsid w:val="0FFFD09A"/>
    <w:rsid w:val="105115C5"/>
    <w:rsid w:val="1060A6DA"/>
    <w:rsid w:val="107A8DED"/>
    <w:rsid w:val="10C8B72F"/>
    <w:rsid w:val="10CB6D76"/>
    <w:rsid w:val="10DA3F5F"/>
    <w:rsid w:val="110D6475"/>
    <w:rsid w:val="110F0BF9"/>
    <w:rsid w:val="1142EA17"/>
    <w:rsid w:val="11493FE9"/>
    <w:rsid w:val="116BF300"/>
    <w:rsid w:val="1190D543"/>
    <w:rsid w:val="11B902D0"/>
    <w:rsid w:val="11E74610"/>
    <w:rsid w:val="121391BD"/>
    <w:rsid w:val="12337B17"/>
    <w:rsid w:val="1278A409"/>
    <w:rsid w:val="128926A5"/>
    <w:rsid w:val="12BE11AD"/>
    <w:rsid w:val="12C46AA1"/>
    <w:rsid w:val="12EF2169"/>
    <w:rsid w:val="12F45700"/>
    <w:rsid w:val="1324822B"/>
    <w:rsid w:val="13378787"/>
    <w:rsid w:val="13402830"/>
    <w:rsid w:val="134B3438"/>
    <w:rsid w:val="1352AB20"/>
    <w:rsid w:val="1379A5C4"/>
    <w:rsid w:val="137DF14A"/>
    <w:rsid w:val="137FCCE2"/>
    <w:rsid w:val="13989476"/>
    <w:rsid w:val="13DF41BC"/>
    <w:rsid w:val="13F32219"/>
    <w:rsid w:val="13F6EC52"/>
    <w:rsid w:val="1406C568"/>
    <w:rsid w:val="140AF448"/>
    <w:rsid w:val="1412AEFD"/>
    <w:rsid w:val="141D0400"/>
    <w:rsid w:val="142131E5"/>
    <w:rsid w:val="14385671"/>
    <w:rsid w:val="14606758"/>
    <w:rsid w:val="1482BD45"/>
    <w:rsid w:val="14F2BF74"/>
    <w:rsid w:val="14FCB718"/>
    <w:rsid w:val="1500E8C5"/>
    <w:rsid w:val="150BCEC5"/>
    <w:rsid w:val="1520AA3A"/>
    <w:rsid w:val="1539065C"/>
    <w:rsid w:val="15407B69"/>
    <w:rsid w:val="1544BB5C"/>
    <w:rsid w:val="154F8B31"/>
    <w:rsid w:val="1559F242"/>
    <w:rsid w:val="1566EA9E"/>
    <w:rsid w:val="156A63CB"/>
    <w:rsid w:val="1593B332"/>
    <w:rsid w:val="159412E1"/>
    <w:rsid w:val="15A862D8"/>
    <w:rsid w:val="15ACF242"/>
    <w:rsid w:val="15DE8DE3"/>
    <w:rsid w:val="15EC8B61"/>
    <w:rsid w:val="15FA7151"/>
    <w:rsid w:val="16002835"/>
    <w:rsid w:val="16305EF3"/>
    <w:rsid w:val="163F356F"/>
    <w:rsid w:val="165A5C85"/>
    <w:rsid w:val="165EC8CE"/>
    <w:rsid w:val="16F0CA75"/>
    <w:rsid w:val="1701D376"/>
    <w:rsid w:val="170AF989"/>
    <w:rsid w:val="172B59A0"/>
    <w:rsid w:val="17452F58"/>
    <w:rsid w:val="1760128A"/>
    <w:rsid w:val="178F46AE"/>
    <w:rsid w:val="17B06211"/>
    <w:rsid w:val="17C5AD40"/>
    <w:rsid w:val="17EAF8ED"/>
    <w:rsid w:val="17F0442C"/>
    <w:rsid w:val="18010EC9"/>
    <w:rsid w:val="180E2722"/>
    <w:rsid w:val="185B6848"/>
    <w:rsid w:val="1887D64A"/>
    <w:rsid w:val="1896474E"/>
    <w:rsid w:val="18A981D9"/>
    <w:rsid w:val="18DAD996"/>
    <w:rsid w:val="18F33B21"/>
    <w:rsid w:val="18F444DC"/>
    <w:rsid w:val="18F8CDCB"/>
    <w:rsid w:val="1955EFFD"/>
    <w:rsid w:val="196A88F0"/>
    <w:rsid w:val="197C1DD6"/>
    <w:rsid w:val="19941743"/>
    <w:rsid w:val="19B27D9D"/>
    <w:rsid w:val="19CEF59D"/>
    <w:rsid w:val="1A10B72C"/>
    <w:rsid w:val="1A89AA3B"/>
    <w:rsid w:val="1A99B71D"/>
    <w:rsid w:val="1AA7C02E"/>
    <w:rsid w:val="1AC0AA27"/>
    <w:rsid w:val="1AD87C56"/>
    <w:rsid w:val="1AE0B75D"/>
    <w:rsid w:val="1B6FA8FC"/>
    <w:rsid w:val="1B805A7F"/>
    <w:rsid w:val="1B9CC741"/>
    <w:rsid w:val="1BA58490"/>
    <w:rsid w:val="1BACA271"/>
    <w:rsid w:val="1BD32422"/>
    <w:rsid w:val="1BED60BB"/>
    <w:rsid w:val="1BFB3509"/>
    <w:rsid w:val="1C1027D8"/>
    <w:rsid w:val="1C18AF14"/>
    <w:rsid w:val="1C3CE30C"/>
    <w:rsid w:val="1C55BBF2"/>
    <w:rsid w:val="1C5D393E"/>
    <w:rsid w:val="1C66B2E5"/>
    <w:rsid w:val="1C731DC7"/>
    <w:rsid w:val="1C8AE320"/>
    <w:rsid w:val="1CA41294"/>
    <w:rsid w:val="1CEB9DFD"/>
    <w:rsid w:val="1CF8B587"/>
    <w:rsid w:val="1D2B3D7C"/>
    <w:rsid w:val="1D56AF9D"/>
    <w:rsid w:val="1D96E4A7"/>
    <w:rsid w:val="1DA03710"/>
    <w:rsid w:val="1DDF6B88"/>
    <w:rsid w:val="1DE1FB3E"/>
    <w:rsid w:val="1E00C454"/>
    <w:rsid w:val="1E084C38"/>
    <w:rsid w:val="1E276267"/>
    <w:rsid w:val="1E2F3D21"/>
    <w:rsid w:val="1E4BF791"/>
    <w:rsid w:val="1E527C74"/>
    <w:rsid w:val="1E559554"/>
    <w:rsid w:val="1E6172E8"/>
    <w:rsid w:val="1E943207"/>
    <w:rsid w:val="1E99E2BD"/>
    <w:rsid w:val="1EA13D00"/>
    <w:rsid w:val="1EA99C0B"/>
    <w:rsid w:val="1EFE9EE1"/>
    <w:rsid w:val="1F02681F"/>
    <w:rsid w:val="1F3F9DDE"/>
    <w:rsid w:val="1F4AD9D0"/>
    <w:rsid w:val="1F543F4B"/>
    <w:rsid w:val="1F83C667"/>
    <w:rsid w:val="1F874F70"/>
    <w:rsid w:val="1F9766B6"/>
    <w:rsid w:val="1F9ECA5C"/>
    <w:rsid w:val="1FAD7A1C"/>
    <w:rsid w:val="202F43FF"/>
    <w:rsid w:val="205D3DA0"/>
    <w:rsid w:val="2062689F"/>
    <w:rsid w:val="208F6320"/>
    <w:rsid w:val="20D0445B"/>
    <w:rsid w:val="20D9C0D0"/>
    <w:rsid w:val="20EC31A4"/>
    <w:rsid w:val="20F0D3D9"/>
    <w:rsid w:val="211A0CBD"/>
    <w:rsid w:val="211C6F9A"/>
    <w:rsid w:val="213D8482"/>
    <w:rsid w:val="218EC237"/>
    <w:rsid w:val="21B0433C"/>
    <w:rsid w:val="21B17CC4"/>
    <w:rsid w:val="21D150AE"/>
    <w:rsid w:val="21E0169C"/>
    <w:rsid w:val="21E4D980"/>
    <w:rsid w:val="21EF172A"/>
    <w:rsid w:val="2254316C"/>
    <w:rsid w:val="22C0FAEC"/>
    <w:rsid w:val="2355DBC0"/>
    <w:rsid w:val="235806CF"/>
    <w:rsid w:val="235D1BA3"/>
    <w:rsid w:val="2363C491"/>
    <w:rsid w:val="237F1004"/>
    <w:rsid w:val="23A18CEC"/>
    <w:rsid w:val="23DA9407"/>
    <w:rsid w:val="242841CA"/>
    <w:rsid w:val="242DDECD"/>
    <w:rsid w:val="2434B0C9"/>
    <w:rsid w:val="24A4201C"/>
    <w:rsid w:val="24D29F36"/>
    <w:rsid w:val="25028DE4"/>
    <w:rsid w:val="2544356C"/>
    <w:rsid w:val="254732BA"/>
    <w:rsid w:val="254E91E5"/>
    <w:rsid w:val="25684E50"/>
    <w:rsid w:val="256DD9A0"/>
    <w:rsid w:val="259FD615"/>
    <w:rsid w:val="25A2B95F"/>
    <w:rsid w:val="25DB6DA5"/>
    <w:rsid w:val="25DF90F2"/>
    <w:rsid w:val="26357219"/>
    <w:rsid w:val="26411F6D"/>
    <w:rsid w:val="264E1539"/>
    <w:rsid w:val="264EB844"/>
    <w:rsid w:val="2650EDEB"/>
    <w:rsid w:val="26581128"/>
    <w:rsid w:val="2675676A"/>
    <w:rsid w:val="267B785D"/>
    <w:rsid w:val="26BB8273"/>
    <w:rsid w:val="26D2EE43"/>
    <w:rsid w:val="26E400E3"/>
    <w:rsid w:val="27027C76"/>
    <w:rsid w:val="27305971"/>
    <w:rsid w:val="2759615F"/>
    <w:rsid w:val="275C56B7"/>
    <w:rsid w:val="2764A16E"/>
    <w:rsid w:val="2786EBD5"/>
    <w:rsid w:val="2790D185"/>
    <w:rsid w:val="27B59D9D"/>
    <w:rsid w:val="27BC999C"/>
    <w:rsid w:val="27CCB791"/>
    <w:rsid w:val="27CEF748"/>
    <w:rsid w:val="27E1C63E"/>
    <w:rsid w:val="281F88DD"/>
    <w:rsid w:val="28714AC0"/>
    <w:rsid w:val="287C4668"/>
    <w:rsid w:val="28821A00"/>
    <w:rsid w:val="288DF7F4"/>
    <w:rsid w:val="28B853B2"/>
    <w:rsid w:val="28C8EC79"/>
    <w:rsid w:val="28CDB94C"/>
    <w:rsid w:val="28E5C7E9"/>
    <w:rsid w:val="28FA5227"/>
    <w:rsid w:val="2902F6ED"/>
    <w:rsid w:val="290FFF37"/>
    <w:rsid w:val="291B98E5"/>
    <w:rsid w:val="29A4AB67"/>
    <w:rsid w:val="29B3C5C7"/>
    <w:rsid w:val="29B5DBA6"/>
    <w:rsid w:val="29C67F05"/>
    <w:rsid w:val="29D379E9"/>
    <w:rsid w:val="2A1DA346"/>
    <w:rsid w:val="2A215982"/>
    <w:rsid w:val="2A2A2264"/>
    <w:rsid w:val="2A3E4B1D"/>
    <w:rsid w:val="2A4B9578"/>
    <w:rsid w:val="2A5456E4"/>
    <w:rsid w:val="2A5A1860"/>
    <w:rsid w:val="2A5D1433"/>
    <w:rsid w:val="2A787CCF"/>
    <w:rsid w:val="2A8439C5"/>
    <w:rsid w:val="2AD4C03B"/>
    <w:rsid w:val="2ADFD013"/>
    <w:rsid w:val="2AE8C9B2"/>
    <w:rsid w:val="2B0FDC46"/>
    <w:rsid w:val="2B18A84A"/>
    <w:rsid w:val="2B51A074"/>
    <w:rsid w:val="2B5569B2"/>
    <w:rsid w:val="2B561755"/>
    <w:rsid w:val="2B587FCD"/>
    <w:rsid w:val="2B808521"/>
    <w:rsid w:val="2B8F7426"/>
    <w:rsid w:val="2BC694D5"/>
    <w:rsid w:val="2BD49DE6"/>
    <w:rsid w:val="2BF5DE29"/>
    <w:rsid w:val="2C34E746"/>
    <w:rsid w:val="2C359F81"/>
    <w:rsid w:val="2C88B207"/>
    <w:rsid w:val="2C8C4181"/>
    <w:rsid w:val="2CA59B21"/>
    <w:rsid w:val="2CA827D0"/>
    <w:rsid w:val="2CB9F226"/>
    <w:rsid w:val="2CC02F6F"/>
    <w:rsid w:val="2CFB4E53"/>
    <w:rsid w:val="2D0301CA"/>
    <w:rsid w:val="2D0C8D7F"/>
    <w:rsid w:val="2D3346B2"/>
    <w:rsid w:val="2D4145B6"/>
    <w:rsid w:val="2D69D074"/>
    <w:rsid w:val="2D775C97"/>
    <w:rsid w:val="2D980378"/>
    <w:rsid w:val="2DCEFDBF"/>
    <w:rsid w:val="2E2F0CE6"/>
    <w:rsid w:val="2E322B32"/>
    <w:rsid w:val="2E4E3AA3"/>
    <w:rsid w:val="2E7D35E3"/>
    <w:rsid w:val="2EA7451B"/>
    <w:rsid w:val="2ED671B4"/>
    <w:rsid w:val="2EE132E9"/>
    <w:rsid w:val="2EF0ADD3"/>
    <w:rsid w:val="2F02E9E1"/>
    <w:rsid w:val="2F11A171"/>
    <w:rsid w:val="2F13649F"/>
    <w:rsid w:val="2F1C1143"/>
    <w:rsid w:val="2F2B3276"/>
    <w:rsid w:val="2F36FF0D"/>
    <w:rsid w:val="2F3FA0B1"/>
    <w:rsid w:val="2F9968E4"/>
    <w:rsid w:val="2FA6BDD7"/>
    <w:rsid w:val="2FD56820"/>
    <w:rsid w:val="2FDDE91E"/>
    <w:rsid w:val="2FF909B9"/>
    <w:rsid w:val="300C761A"/>
    <w:rsid w:val="3010D6D0"/>
    <w:rsid w:val="3012A7D0"/>
    <w:rsid w:val="303A1C3F"/>
    <w:rsid w:val="30542915"/>
    <w:rsid w:val="30589ADE"/>
    <w:rsid w:val="307D3520"/>
    <w:rsid w:val="308FB0F5"/>
    <w:rsid w:val="30C40F1D"/>
    <w:rsid w:val="30C8F53D"/>
    <w:rsid w:val="30CB6FC3"/>
    <w:rsid w:val="30EB3915"/>
    <w:rsid w:val="310EB675"/>
    <w:rsid w:val="3118A1B9"/>
    <w:rsid w:val="31491717"/>
    <w:rsid w:val="3170FDB1"/>
    <w:rsid w:val="3183D88F"/>
    <w:rsid w:val="3198CA15"/>
    <w:rsid w:val="31C3BEDA"/>
    <w:rsid w:val="31DAE365"/>
    <w:rsid w:val="3203869A"/>
    <w:rsid w:val="322182DA"/>
    <w:rsid w:val="323A7F10"/>
    <w:rsid w:val="327BB664"/>
    <w:rsid w:val="3281263C"/>
    <w:rsid w:val="32975440"/>
    <w:rsid w:val="32FF89AC"/>
    <w:rsid w:val="3313EBB1"/>
    <w:rsid w:val="3321FF5A"/>
    <w:rsid w:val="334F0357"/>
    <w:rsid w:val="338F5B8B"/>
    <w:rsid w:val="3390E943"/>
    <w:rsid w:val="33DDC6BD"/>
    <w:rsid w:val="33E4C8BC"/>
    <w:rsid w:val="3409534E"/>
    <w:rsid w:val="34161C5C"/>
    <w:rsid w:val="3434632A"/>
    <w:rsid w:val="343AA0A2"/>
    <w:rsid w:val="3460B821"/>
    <w:rsid w:val="3476E709"/>
    <w:rsid w:val="34937B48"/>
    <w:rsid w:val="34DEEF3B"/>
    <w:rsid w:val="34F70663"/>
    <w:rsid w:val="35085CCB"/>
    <w:rsid w:val="3527E239"/>
    <w:rsid w:val="352CE0E2"/>
    <w:rsid w:val="35436DF6"/>
    <w:rsid w:val="3547BD99"/>
    <w:rsid w:val="355FAB73"/>
    <w:rsid w:val="3569CEA0"/>
    <w:rsid w:val="358A2B4D"/>
    <w:rsid w:val="35FAB782"/>
    <w:rsid w:val="3617ED01"/>
    <w:rsid w:val="3621293F"/>
    <w:rsid w:val="3641D980"/>
    <w:rsid w:val="36490DD0"/>
    <w:rsid w:val="36ABBFA8"/>
    <w:rsid w:val="36E6242B"/>
    <w:rsid w:val="36ED2F44"/>
    <w:rsid w:val="36FBA312"/>
    <w:rsid w:val="36FEAE95"/>
    <w:rsid w:val="3720C6DB"/>
    <w:rsid w:val="3734D8A5"/>
    <w:rsid w:val="3760C8F5"/>
    <w:rsid w:val="378E36B1"/>
    <w:rsid w:val="37C4A9BD"/>
    <w:rsid w:val="37C8A813"/>
    <w:rsid w:val="380DF235"/>
    <w:rsid w:val="3848707D"/>
    <w:rsid w:val="385B0CFA"/>
    <w:rsid w:val="3871881B"/>
    <w:rsid w:val="3889ECAA"/>
    <w:rsid w:val="38929170"/>
    <w:rsid w:val="38940444"/>
    <w:rsid w:val="38C534CC"/>
    <w:rsid w:val="38E5AE16"/>
    <w:rsid w:val="3916A7A7"/>
    <w:rsid w:val="39311424"/>
    <w:rsid w:val="397BE2BA"/>
    <w:rsid w:val="3986C49D"/>
    <w:rsid w:val="39D0E590"/>
    <w:rsid w:val="39DFAD57"/>
    <w:rsid w:val="39F84F4F"/>
    <w:rsid w:val="3A2F4015"/>
    <w:rsid w:val="3A350FF4"/>
    <w:rsid w:val="3A498D04"/>
    <w:rsid w:val="3A5A0925"/>
    <w:rsid w:val="3A62D598"/>
    <w:rsid w:val="3A658280"/>
    <w:rsid w:val="3A9907AA"/>
    <w:rsid w:val="3ACCC3C2"/>
    <w:rsid w:val="3ACDC3FE"/>
    <w:rsid w:val="3ACDE0A4"/>
    <w:rsid w:val="3AD37AE2"/>
    <w:rsid w:val="3AD6DF79"/>
    <w:rsid w:val="3AF77A1E"/>
    <w:rsid w:val="3B425A33"/>
    <w:rsid w:val="3B8A6CBD"/>
    <w:rsid w:val="3BC58300"/>
    <w:rsid w:val="3BF49FFE"/>
    <w:rsid w:val="3C16B105"/>
    <w:rsid w:val="3D05C0AC"/>
    <w:rsid w:val="3D0661BE"/>
    <w:rsid w:val="3D116464"/>
    <w:rsid w:val="3D232088"/>
    <w:rsid w:val="3D5B66F3"/>
    <w:rsid w:val="3D7C7369"/>
    <w:rsid w:val="3D87ACB1"/>
    <w:rsid w:val="3D897FF3"/>
    <w:rsid w:val="3DCAC94F"/>
    <w:rsid w:val="3DDE3AC8"/>
    <w:rsid w:val="3E08BEBF"/>
    <w:rsid w:val="3E140FE1"/>
    <w:rsid w:val="3E4EB1CD"/>
    <w:rsid w:val="3E6DF120"/>
    <w:rsid w:val="3EABACC1"/>
    <w:rsid w:val="3EB02A1D"/>
    <w:rsid w:val="3EB61E6A"/>
    <w:rsid w:val="3EC052AA"/>
    <w:rsid w:val="3EDCDEA3"/>
    <w:rsid w:val="3F11AD05"/>
    <w:rsid w:val="3F22C2A0"/>
    <w:rsid w:val="3F5C5D07"/>
    <w:rsid w:val="3FA205E5"/>
    <w:rsid w:val="3FB8C8EC"/>
    <w:rsid w:val="3FC0DDB0"/>
    <w:rsid w:val="3FC297A3"/>
    <w:rsid w:val="3FCC6F6B"/>
    <w:rsid w:val="3FEB4B7C"/>
    <w:rsid w:val="3FEBC231"/>
    <w:rsid w:val="40318E01"/>
    <w:rsid w:val="403BF16B"/>
    <w:rsid w:val="406FED98"/>
    <w:rsid w:val="407B177C"/>
    <w:rsid w:val="4095F433"/>
    <w:rsid w:val="40A83D37"/>
    <w:rsid w:val="40A8F572"/>
    <w:rsid w:val="40E26773"/>
    <w:rsid w:val="40E3A1F6"/>
    <w:rsid w:val="40ED98CD"/>
    <w:rsid w:val="41239524"/>
    <w:rsid w:val="4185239F"/>
    <w:rsid w:val="41871145"/>
    <w:rsid w:val="41A9872E"/>
    <w:rsid w:val="41B5BF04"/>
    <w:rsid w:val="41B6BAC6"/>
    <w:rsid w:val="41CA4DCA"/>
    <w:rsid w:val="4224640E"/>
    <w:rsid w:val="4276AFF0"/>
    <w:rsid w:val="429D668C"/>
    <w:rsid w:val="42EE837E"/>
    <w:rsid w:val="430199ED"/>
    <w:rsid w:val="4327536F"/>
    <w:rsid w:val="432F6C50"/>
    <w:rsid w:val="43450F53"/>
    <w:rsid w:val="4351CCCE"/>
    <w:rsid w:val="43A8512D"/>
    <w:rsid w:val="43C59CD7"/>
    <w:rsid w:val="43CAEB7A"/>
    <w:rsid w:val="43DA31AD"/>
    <w:rsid w:val="43E29CBB"/>
    <w:rsid w:val="443DACD3"/>
    <w:rsid w:val="4442B70F"/>
    <w:rsid w:val="445D4ACA"/>
    <w:rsid w:val="44651642"/>
    <w:rsid w:val="446D4600"/>
    <w:rsid w:val="447DE3C7"/>
    <w:rsid w:val="44B79962"/>
    <w:rsid w:val="44D29D57"/>
    <w:rsid w:val="44EE406A"/>
    <w:rsid w:val="452366B5"/>
    <w:rsid w:val="452A3759"/>
    <w:rsid w:val="4534E66B"/>
    <w:rsid w:val="4538ED12"/>
    <w:rsid w:val="457AC76B"/>
    <w:rsid w:val="459149E7"/>
    <w:rsid w:val="45AA173A"/>
    <w:rsid w:val="45ED83EB"/>
    <w:rsid w:val="4615D37A"/>
    <w:rsid w:val="4627DAAB"/>
    <w:rsid w:val="46423567"/>
    <w:rsid w:val="4642B291"/>
    <w:rsid w:val="465936D2"/>
    <w:rsid w:val="465A18C4"/>
    <w:rsid w:val="465D62D5"/>
    <w:rsid w:val="46658B89"/>
    <w:rsid w:val="46703C10"/>
    <w:rsid w:val="469E9268"/>
    <w:rsid w:val="46B1EDB6"/>
    <w:rsid w:val="46CC2762"/>
    <w:rsid w:val="473697AC"/>
    <w:rsid w:val="473860D2"/>
    <w:rsid w:val="47568A6A"/>
    <w:rsid w:val="47706B92"/>
    <w:rsid w:val="47737C95"/>
    <w:rsid w:val="477A5BEE"/>
    <w:rsid w:val="477AF9E1"/>
    <w:rsid w:val="477C7C65"/>
    <w:rsid w:val="47A19E6F"/>
    <w:rsid w:val="47A54B07"/>
    <w:rsid w:val="47AF6E34"/>
    <w:rsid w:val="47CD646A"/>
    <w:rsid w:val="47EEE690"/>
    <w:rsid w:val="47F63623"/>
    <w:rsid w:val="47FAB37F"/>
    <w:rsid w:val="481D6EE1"/>
    <w:rsid w:val="4838FDE6"/>
    <w:rsid w:val="48483909"/>
    <w:rsid w:val="48522FE0"/>
    <w:rsid w:val="48582528"/>
    <w:rsid w:val="485D81FD"/>
    <w:rsid w:val="4877A57E"/>
    <w:rsid w:val="488DD208"/>
    <w:rsid w:val="48A97F83"/>
    <w:rsid w:val="48C2D9B6"/>
    <w:rsid w:val="48C85331"/>
    <w:rsid w:val="48D84E05"/>
    <w:rsid w:val="4910C4E2"/>
    <w:rsid w:val="492D83AC"/>
    <w:rsid w:val="492E588D"/>
    <w:rsid w:val="493F0267"/>
    <w:rsid w:val="4981EF0A"/>
    <w:rsid w:val="499B287A"/>
    <w:rsid w:val="499E27AF"/>
    <w:rsid w:val="49DF442E"/>
    <w:rsid w:val="49F5EF60"/>
    <w:rsid w:val="49FD1104"/>
    <w:rsid w:val="4A34E942"/>
    <w:rsid w:val="4A446F70"/>
    <w:rsid w:val="4A5A86CA"/>
    <w:rsid w:val="4A7B52B6"/>
    <w:rsid w:val="4A980456"/>
    <w:rsid w:val="4AB22F81"/>
    <w:rsid w:val="4ABC0E08"/>
    <w:rsid w:val="4ADD22D8"/>
    <w:rsid w:val="4B05EE37"/>
    <w:rsid w:val="4B33DC45"/>
    <w:rsid w:val="4B561585"/>
    <w:rsid w:val="4B67EC07"/>
    <w:rsid w:val="4BAD9C7D"/>
    <w:rsid w:val="4BC08212"/>
    <w:rsid w:val="4BC6FA0A"/>
    <w:rsid w:val="4BCB091B"/>
    <w:rsid w:val="4BDA2B44"/>
    <w:rsid w:val="4BDA4509"/>
    <w:rsid w:val="4BE3C626"/>
    <w:rsid w:val="4BEA6F01"/>
    <w:rsid w:val="4C0DF1C0"/>
    <w:rsid w:val="4C5058AA"/>
    <w:rsid w:val="4C5D7034"/>
    <w:rsid w:val="4CBBFA8E"/>
    <w:rsid w:val="4CC1F30C"/>
    <w:rsid w:val="4CCEFFFE"/>
    <w:rsid w:val="4D20E63E"/>
    <w:rsid w:val="4DC3005A"/>
    <w:rsid w:val="4DD2A79A"/>
    <w:rsid w:val="4DEFF761"/>
    <w:rsid w:val="4DF7C285"/>
    <w:rsid w:val="4E405C18"/>
    <w:rsid w:val="4E5E1D7C"/>
    <w:rsid w:val="4E76106E"/>
    <w:rsid w:val="4E9494A5"/>
    <w:rsid w:val="4E9A9485"/>
    <w:rsid w:val="4E9C23FF"/>
    <w:rsid w:val="4ED07BAC"/>
    <w:rsid w:val="4ED53671"/>
    <w:rsid w:val="4EDE29B3"/>
    <w:rsid w:val="4F006D8B"/>
    <w:rsid w:val="4F08D0CB"/>
    <w:rsid w:val="4F133BF9"/>
    <w:rsid w:val="4F14AECD"/>
    <w:rsid w:val="4F515EF6"/>
    <w:rsid w:val="4F521C50"/>
    <w:rsid w:val="4F85CE5D"/>
    <w:rsid w:val="4F9795A9"/>
    <w:rsid w:val="4FB6711D"/>
    <w:rsid w:val="4FBFB193"/>
    <w:rsid w:val="4FCB5CC4"/>
    <w:rsid w:val="50124576"/>
    <w:rsid w:val="501644E4"/>
    <w:rsid w:val="503B8452"/>
    <w:rsid w:val="503BD8D7"/>
    <w:rsid w:val="507B57B8"/>
    <w:rsid w:val="50C0D411"/>
    <w:rsid w:val="50EBB892"/>
    <w:rsid w:val="50F85967"/>
    <w:rsid w:val="5114B38A"/>
    <w:rsid w:val="511F1436"/>
    <w:rsid w:val="5168997E"/>
    <w:rsid w:val="519D3FA7"/>
    <w:rsid w:val="51A44221"/>
    <w:rsid w:val="51D13FA3"/>
    <w:rsid w:val="51D7C4ED"/>
    <w:rsid w:val="51E048F0"/>
    <w:rsid w:val="51E07BC1"/>
    <w:rsid w:val="521861A1"/>
    <w:rsid w:val="52196858"/>
    <w:rsid w:val="521D4E3C"/>
    <w:rsid w:val="522B5B6A"/>
    <w:rsid w:val="524E0C66"/>
    <w:rsid w:val="5288412E"/>
    <w:rsid w:val="528F3C32"/>
    <w:rsid w:val="52A75CDD"/>
    <w:rsid w:val="52F2640D"/>
    <w:rsid w:val="530AB289"/>
    <w:rsid w:val="53406C91"/>
    <w:rsid w:val="5340FEB6"/>
    <w:rsid w:val="5365A8E3"/>
    <w:rsid w:val="537CB744"/>
    <w:rsid w:val="53A445E3"/>
    <w:rsid w:val="53C72BCB"/>
    <w:rsid w:val="53DDA3AF"/>
    <w:rsid w:val="53E4820D"/>
    <w:rsid w:val="53E6D45A"/>
    <w:rsid w:val="540D5A4C"/>
    <w:rsid w:val="5418A947"/>
    <w:rsid w:val="545D89E4"/>
    <w:rsid w:val="5460CC7C"/>
    <w:rsid w:val="54E2FA8D"/>
    <w:rsid w:val="54EF636C"/>
    <w:rsid w:val="551A7968"/>
    <w:rsid w:val="55258E1C"/>
    <w:rsid w:val="55308112"/>
    <w:rsid w:val="55454BDB"/>
    <w:rsid w:val="559294F7"/>
    <w:rsid w:val="55A102AF"/>
    <w:rsid w:val="55C8DCA8"/>
    <w:rsid w:val="55DC37E9"/>
    <w:rsid w:val="55E5A176"/>
    <w:rsid w:val="55F654FC"/>
    <w:rsid w:val="55FBF83C"/>
    <w:rsid w:val="5605E7CA"/>
    <w:rsid w:val="560B5EF6"/>
    <w:rsid w:val="56139FAB"/>
    <w:rsid w:val="562EDD7E"/>
    <w:rsid w:val="563A2793"/>
    <w:rsid w:val="5643BF48"/>
    <w:rsid w:val="5656ACD0"/>
    <w:rsid w:val="56650599"/>
    <w:rsid w:val="566CD161"/>
    <w:rsid w:val="567239C9"/>
    <w:rsid w:val="56EB955B"/>
    <w:rsid w:val="56F027E7"/>
    <w:rsid w:val="56FF6405"/>
    <w:rsid w:val="570462AE"/>
    <w:rsid w:val="57159D85"/>
    <w:rsid w:val="57199389"/>
    <w:rsid w:val="571B1C18"/>
    <w:rsid w:val="571DF3CF"/>
    <w:rsid w:val="572328D7"/>
    <w:rsid w:val="576062CF"/>
    <w:rsid w:val="57803668"/>
    <w:rsid w:val="579B88D9"/>
    <w:rsid w:val="57A2BE24"/>
    <w:rsid w:val="57AAAAAF"/>
    <w:rsid w:val="57CA0F6B"/>
    <w:rsid w:val="57E5134F"/>
    <w:rsid w:val="57F1670B"/>
    <w:rsid w:val="5829E205"/>
    <w:rsid w:val="58360135"/>
    <w:rsid w:val="5836F572"/>
    <w:rsid w:val="587672E6"/>
    <w:rsid w:val="5885CBAA"/>
    <w:rsid w:val="5912C315"/>
    <w:rsid w:val="59232A54"/>
    <w:rsid w:val="592B0066"/>
    <w:rsid w:val="5965C7B2"/>
    <w:rsid w:val="596B1552"/>
    <w:rsid w:val="5970FB57"/>
    <w:rsid w:val="59797872"/>
    <w:rsid w:val="59DD472C"/>
    <w:rsid w:val="5A2A2689"/>
    <w:rsid w:val="5A6B91A3"/>
    <w:rsid w:val="5A84B28A"/>
    <w:rsid w:val="5A9CBD0A"/>
    <w:rsid w:val="5AAF2AEE"/>
    <w:rsid w:val="5AB0BE85"/>
    <w:rsid w:val="5ABE8A2D"/>
    <w:rsid w:val="5AD18B6C"/>
    <w:rsid w:val="5AEEE1AE"/>
    <w:rsid w:val="5B00CB68"/>
    <w:rsid w:val="5B86BAFC"/>
    <w:rsid w:val="5B99743A"/>
    <w:rsid w:val="5B9E8293"/>
    <w:rsid w:val="5BA4FF2B"/>
    <w:rsid w:val="5BC95B81"/>
    <w:rsid w:val="5BDF17D1"/>
    <w:rsid w:val="5BF197C3"/>
    <w:rsid w:val="5C38335C"/>
    <w:rsid w:val="5C587363"/>
    <w:rsid w:val="5C7A09CA"/>
    <w:rsid w:val="5C8A046C"/>
    <w:rsid w:val="5CA2766B"/>
    <w:rsid w:val="5CF8D1AF"/>
    <w:rsid w:val="5D000031"/>
    <w:rsid w:val="5D064348"/>
    <w:rsid w:val="5D41DB04"/>
    <w:rsid w:val="5D4FE12F"/>
    <w:rsid w:val="5D58A555"/>
    <w:rsid w:val="5DC38121"/>
    <w:rsid w:val="5DCB95E5"/>
    <w:rsid w:val="5DD31DE0"/>
    <w:rsid w:val="5DDE7A7E"/>
    <w:rsid w:val="5DE099FA"/>
    <w:rsid w:val="5DEB1DB1"/>
    <w:rsid w:val="5E1FF6AB"/>
    <w:rsid w:val="5E2665CA"/>
    <w:rsid w:val="5E322309"/>
    <w:rsid w:val="5E55408F"/>
    <w:rsid w:val="5E6B5126"/>
    <w:rsid w:val="5E7CA960"/>
    <w:rsid w:val="5E87343A"/>
    <w:rsid w:val="5EB14BAA"/>
    <w:rsid w:val="5EBB13CD"/>
    <w:rsid w:val="5EEAC93E"/>
    <w:rsid w:val="5EEB97A4"/>
    <w:rsid w:val="5F0F42BD"/>
    <w:rsid w:val="5F842643"/>
    <w:rsid w:val="5F8D5299"/>
    <w:rsid w:val="5F8D9002"/>
    <w:rsid w:val="5FA839E8"/>
    <w:rsid w:val="5FD09ECD"/>
    <w:rsid w:val="5FE3A3F8"/>
    <w:rsid w:val="603AE868"/>
    <w:rsid w:val="607E038E"/>
    <w:rsid w:val="60829715"/>
    <w:rsid w:val="60B98F8B"/>
    <w:rsid w:val="60CA7869"/>
    <w:rsid w:val="610FF005"/>
    <w:rsid w:val="613C65C7"/>
    <w:rsid w:val="613E47D2"/>
    <w:rsid w:val="614C3020"/>
    <w:rsid w:val="617A46EA"/>
    <w:rsid w:val="617F6656"/>
    <w:rsid w:val="619B923D"/>
    <w:rsid w:val="61F09FAB"/>
    <w:rsid w:val="61F1CE9B"/>
    <w:rsid w:val="620A74B0"/>
    <w:rsid w:val="622EF4AA"/>
    <w:rsid w:val="62561EA2"/>
    <w:rsid w:val="627E4895"/>
    <w:rsid w:val="629B30F5"/>
    <w:rsid w:val="62A5BA0B"/>
    <w:rsid w:val="62B14896"/>
    <w:rsid w:val="62C86D22"/>
    <w:rsid w:val="62E07127"/>
    <w:rsid w:val="62F9EFF9"/>
    <w:rsid w:val="62FB6A84"/>
    <w:rsid w:val="630FD304"/>
    <w:rsid w:val="6325D433"/>
    <w:rsid w:val="63650EE9"/>
    <w:rsid w:val="637C26BC"/>
    <w:rsid w:val="639409FE"/>
    <w:rsid w:val="6399F7D0"/>
    <w:rsid w:val="639B4DFE"/>
    <w:rsid w:val="63A97E4D"/>
    <w:rsid w:val="63B79C8E"/>
    <w:rsid w:val="63EE37D3"/>
    <w:rsid w:val="63F40F7A"/>
    <w:rsid w:val="63FB0B79"/>
    <w:rsid w:val="63FBB404"/>
    <w:rsid w:val="642A65E0"/>
    <w:rsid w:val="642AD61A"/>
    <w:rsid w:val="64347D7A"/>
    <w:rsid w:val="6440343E"/>
    <w:rsid w:val="64731B75"/>
    <w:rsid w:val="64896B20"/>
    <w:rsid w:val="649E5E22"/>
    <w:rsid w:val="64B169F9"/>
    <w:rsid w:val="64D88441"/>
    <w:rsid w:val="6514CFEF"/>
    <w:rsid w:val="652385F8"/>
    <w:rsid w:val="652F63AA"/>
    <w:rsid w:val="655F4059"/>
    <w:rsid w:val="6564594A"/>
    <w:rsid w:val="656A1F9E"/>
    <w:rsid w:val="657BAFAC"/>
    <w:rsid w:val="65821ED6"/>
    <w:rsid w:val="6583DA9B"/>
    <w:rsid w:val="65D78326"/>
    <w:rsid w:val="66164C7C"/>
    <w:rsid w:val="661E2E6F"/>
    <w:rsid w:val="667AEBFA"/>
    <w:rsid w:val="6684241B"/>
    <w:rsid w:val="669CFAE4"/>
    <w:rsid w:val="66BC2443"/>
    <w:rsid w:val="66C88E2A"/>
    <w:rsid w:val="66D25748"/>
    <w:rsid w:val="66F466F8"/>
    <w:rsid w:val="67074155"/>
    <w:rsid w:val="6713C73E"/>
    <w:rsid w:val="67E44BD9"/>
    <w:rsid w:val="67F5B886"/>
    <w:rsid w:val="6807F077"/>
    <w:rsid w:val="680A6064"/>
    <w:rsid w:val="681C6148"/>
    <w:rsid w:val="68269DCE"/>
    <w:rsid w:val="682CBC8F"/>
    <w:rsid w:val="68487F3A"/>
    <w:rsid w:val="684EA658"/>
    <w:rsid w:val="686A3632"/>
    <w:rsid w:val="687181A8"/>
    <w:rsid w:val="6880F944"/>
    <w:rsid w:val="68867B25"/>
    <w:rsid w:val="68A5596B"/>
    <w:rsid w:val="68B8E68F"/>
    <w:rsid w:val="68C39D75"/>
    <w:rsid w:val="68CC3357"/>
    <w:rsid w:val="68E12A47"/>
    <w:rsid w:val="68E41E16"/>
    <w:rsid w:val="68F7B2F3"/>
    <w:rsid w:val="69068DD7"/>
    <w:rsid w:val="6906E7E6"/>
    <w:rsid w:val="69137290"/>
    <w:rsid w:val="691ECB28"/>
    <w:rsid w:val="6927CAE1"/>
    <w:rsid w:val="692D7649"/>
    <w:rsid w:val="694EF3F5"/>
    <w:rsid w:val="69560E34"/>
    <w:rsid w:val="695FB3FA"/>
    <w:rsid w:val="6977070B"/>
    <w:rsid w:val="6986A184"/>
    <w:rsid w:val="69B826FA"/>
    <w:rsid w:val="69DFEB4B"/>
    <w:rsid w:val="69E332B9"/>
    <w:rsid w:val="69EA2260"/>
    <w:rsid w:val="69F0B2E6"/>
    <w:rsid w:val="69FF1627"/>
    <w:rsid w:val="6A1AB80F"/>
    <w:rsid w:val="6A39862C"/>
    <w:rsid w:val="6A57850A"/>
    <w:rsid w:val="6AA7D7B3"/>
    <w:rsid w:val="6AC28199"/>
    <w:rsid w:val="6AEDEB84"/>
    <w:rsid w:val="6B074D2D"/>
    <w:rsid w:val="6B1039F4"/>
    <w:rsid w:val="6B688C02"/>
    <w:rsid w:val="6B7ED049"/>
    <w:rsid w:val="6BA349C8"/>
    <w:rsid w:val="6BC0A00A"/>
    <w:rsid w:val="6BCF3A18"/>
    <w:rsid w:val="6BE1710E"/>
    <w:rsid w:val="6BE2D1D4"/>
    <w:rsid w:val="6BF2ECCB"/>
    <w:rsid w:val="6C0008C2"/>
    <w:rsid w:val="6C0FD051"/>
    <w:rsid w:val="6C15839B"/>
    <w:rsid w:val="6C256BDE"/>
    <w:rsid w:val="6C262A94"/>
    <w:rsid w:val="6C5788CC"/>
    <w:rsid w:val="6C80423E"/>
    <w:rsid w:val="6C8E3941"/>
    <w:rsid w:val="6C9DEC14"/>
    <w:rsid w:val="6CA5B161"/>
    <w:rsid w:val="6CC4CE0B"/>
    <w:rsid w:val="6CDBB433"/>
    <w:rsid w:val="6CEACF8E"/>
    <w:rsid w:val="6CF4F936"/>
    <w:rsid w:val="6CF61618"/>
    <w:rsid w:val="6D09286A"/>
    <w:rsid w:val="6D2254E4"/>
    <w:rsid w:val="6D81DD44"/>
    <w:rsid w:val="6DA3F095"/>
    <w:rsid w:val="6DB660D7"/>
    <w:rsid w:val="6DE68A9F"/>
    <w:rsid w:val="6E0B1FC9"/>
    <w:rsid w:val="6E0C75F7"/>
    <w:rsid w:val="6E2C4044"/>
    <w:rsid w:val="6E449E58"/>
    <w:rsid w:val="6E5E6E45"/>
    <w:rsid w:val="6E786B83"/>
    <w:rsid w:val="6E8F032F"/>
    <w:rsid w:val="6E98F034"/>
    <w:rsid w:val="6E9D5FD4"/>
    <w:rsid w:val="6EABE2BC"/>
    <w:rsid w:val="6EE33CB7"/>
    <w:rsid w:val="6EEE6301"/>
    <w:rsid w:val="6F005B5F"/>
    <w:rsid w:val="6F149057"/>
    <w:rsid w:val="6F1A2AAB"/>
    <w:rsid w:val="6F30AD11"/>
    <w:rsid w:val="6F32EE10"/>
    <w:rsid w:val="6F5E8A77"/>
    <w:rsid w:val="6F73AFDF"/>
    <w:rsid w:val="6F8B5CB6"/>
    <w:rsid w:val="6FDA14CA"/>
    <w:rsid w:val="6FDB287E"/>
    <w:rsid w:val="7002B196"/>
    <w:rsid w:val="701243A6"/>
    <w:rsid w:val="703B7DC1"/>
    <w:rsid w:val="7055BC2E"/>
    <w:rsid w:val="709762D6"/>
    <w:rsid w:val="70D5A385"/>
    <w:rsid w:val="70E64069"/>
    <w:rsid w:val="70FDB46C"/>
    <w:rsid w:val="714853B1"/>
    <w:rsid w:val="715AF6C6"/>
    <w:rsid w:val="71645045"/>
    <w:rsid w:val="717B4976"/>
    <w:rsid w:val="717E282B"/>
    <w:rsid w:val="7192721F"/>
    <w:rsid w:val="719CA65F"/>
    <w:rsid w:val="71C944E1"/>
    <w:rsid w:val="71FDEBDE"/>
    <w:rsid w:val="7218D9A8"/>
    <w:rsid w:val="722548A7"/>
    <w:rsid w:val="723330F5"/>
    <w:rsid w:val="7253C395"/>
    <w:rsid w:val="725ADC3A"/>
    <w:rsid w:val="7283DDAD"/>
    <w:rsid w:val="72A7EC0A"/>
    <w:rsid w:val="72A9C110"/>
    <w:rsid w:val="72ACAD4A"/>
    <w:rsid w:val="72C8534F"/>
    <w:rsid w:val="72E20791"/>
    <w:rsid w:val="72E609EB"/>
    <w:rsid w:val="730572E3"/>
    <w:rsid w:val="7314D1E2"/>
    <w:rsid w:val="732810CA"/>
    <w:rsid w:val="733844AF"/>
    <w:rsid w:val="733B038C"/>
    <w:rsid w:val="737B25FA"/>
    <w:rsid w:val="7387733B"/>
    <w:rsid w:val="73C846DD"/>
    <w:rsid w:val="74008AE9"/>
    <w:rsid w:val="7407EB8F"/>
    <w:rsid w:val="74440036"/>
    <w:rsid w:val="7466C991"/>
    <w:rsid w:val="747EC203"/>
    <w:rsid w:val="74AA508D"/>
    <w:rsid w:val="74B44201"/>
    <w:rsid w:val="74F7EBBF"/>
    <w:rsid w:val="751C0195"/>
    <w:rsid w:val="7548FB72"/>
    <w:rsid w:val="7557D495"/>
    <w:rsid w:val="755D643B"/>
    <w:rsid w:val="7590B694"/>
    <w:rsid w:val="75A71C6A"/>
    <w:rsid w:val="75CB696E"/>
    <w:rsid w:val="75D77CDB"/>
    <w:rsid w:val="7608D223"/>
    <w:rsid w:val="7660EEF6"/>
    <w:rsid w:val="7663ACA0"/>
    <w:rsid w:val="767CDF95"/>
    <w:rsid w:val="7694A631"/>
    <w:rsid w:val="76C6EE44"/>
    <w:rsid w:val="76D5415A"/>
    <w:rsid w:val="76F65BEA"/>
    <w:rsid w:val="770E5557"/>
    <w:rsid w:val="774A6A17"/>
    <w:rsid w:val="7764CB01"/>
    <w:rsid w:val="7784E7E7"/>
    <w:rsid w:val="77B47C95"/>
    <w:rsid w:val="77D0B63E"/>
    <w:rsid w:val="77F83901"/>
    <w:rsid w:val="77F8CE94"/>
    <w:rsid w:val="780651C2"/>
    <w:rsid w:val="782F0B34"/>
    <w:rsid w:val="7841F648"/>
    <w:rsid w:val="7875A052"/>
    <w:rsid w:val="789826DB"/>
    <w:rsid w:val="78A7A09A"/>
    <w:rsid w:val="78C208FA"/>
    <w:rsid w:val="78DB8FF1"/>
    <w:rsid w:val="78E473FA"/>
    <w:rsid w:val="78ED410F"/>
    <w:rsid w:val="791BFE51"/>
    <w:rsid w:val="793FDB6D"/>
    <w:rsid w:val="79610E19"/>
    <w:rsid w:val="7968AB0A"/>
    <w:rsid w:val="79693074"/>
    <w:rsid w:val="798B1A3D"/>
    <w:rsid w:val="798E4FA5"/>
    <w:rsid w:val="79BB7C56"/>
    <w:rsid w:val="79D47C7A"/>
    <w:rsid w:val="79D4CBF1"/>
    <w:rsid w:val="79E7A4F7"/>
    <w:rsid w:val="79F8D536"/>
    <w:rsid w:val="7A0C5BDF"/>
    <w:rsid w:val="7A0FC619"/>
    <w:rsid w:val="7A6DACF1"/>
    <w:rsid w:val="7A99B4CF"/>
    <w:rsid w:val="7B35EFCE"/>
    <w:rsid w:val="7B3CC394"/>
    <w:rsid w:val="7B4CCF7B"/>
    <w:rsid w:val="7B823915"/>
    <w:rsid w:val="7B8D463C"/>
    <w:rsid w:val="7BA12811"/>
    <w:rsid w:val="7BC67409"/>
    <w:rsid w:val="7BCE0D00"/>
    <w:rsid w:val="7BED87D6"/>
    <w:rsid w:val="7C0F1373"/>
    <w:rsid w:val="7C83979A"/>
    <w:rsid w:val="7CA04551"/>
    <w:rsid w:val="7CC19E1D"/>
    <w:rsid w:val="7CC6843D"/>
    <w:rsid w:val="7CC8E898"/>
    <w:rsid w:val="7CDB2A26"/>
    <w:rsid w:val="7CEF8C2B"/>
    <w:rsid w:val="7D0DB0D3"/>
    <w:rsid w:val="7D54D2FE"/>
    <w:rsid w:val="7D7C67EB"/>
    <w:rsid w:val="7D859574"/>
    <w:rsid w:val="7D87EBDE"/>
    <w:rsid w:val="7DAEE3D4"/>
    <w:rsid w:val="7E127134"/>
    <w:rsid w:val="7E2EAA94"/>
    <w:rsid w:val="7E42107A"/>
    <w:rsid w:val="7E589B90"/>
    <w:rsid w:val="7E58C8E9"/>
    <w:rsid w:val="7E58D0D8"/>
    <w:rsid w:val="7E5FCB63"/>
    <w:rsid w:val="7E9C44F4"/>
    <w:rsid w:val="7EA93933"/>
    <w:rsid w:val="7F252F13"/>
    <w:rsid w:val="7F27490F"/>
    <w:rsid w:val="7F5286A4"/>
    <w:rsid w:val="7F5E4800"/>
    <w:rsid w:val="7F73306A"/>
    <w:rsid w:val="7F7CBC1F"/>
    <w:rsid w:val="7F8F1309"/>
    <w:rsid w:val="7F9B46D1"/>
    <w:rsid w:val="7FA6E5F3"/>
    <w:rsid w:val="7FCEA8DA"/>
    <w:rsid w:val="7FDC9545"/>
    <w:rsid w:val="7FE29D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D91C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E0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D4A2B"/>
    <w:pPr>
      <w:jc w:val="center"/>
      <w:outlineLvl w:val="0"/>
    </w:pPr>
    <w:rPr>
      <w:b/>
      <w:bCs/>
    </w:rPr>
  </w:style>
  <w:style w:type="paragraph" w:styleId="Heading2">
    <w:name w:val="heading 2"/>
    <w:basedOn w:val="Normal"/>
    <w:next w:val="Normal"/>
    <w:link w:val="Heading2Char"/>
    <w:uiPriority w:val="9"/>
    <w:unhideWhenUsed/>
    <w:qFormat/>
    <w:rsid w:val="007D4A2B"/>
    <w:pPr>
      <w:outlineLvl w:val="1"/>
    </w:pPr>
    <w:rPr>
      <w:b/>
      <w:bCs/>
    </w:rPr>
  </w:style>
  <w:style w:type="paragraph" w:styleId="Heading3">
    <w:name w:val="heading 3"/>
    <w:basedOn w:val="Normal"/>
    <w:next w:val="Normal"/>
    <w:link w:val="Heading3Char"/>
    <w:uiPriority w:val="9"/>
    <w:unhideWhenUsed/>
    <w:qFormat/>
    <w:rsid w:val="007D4A2B"/>
    <w:pPr>
      <w:outlineLvl w:val="2"/>
    </w:pPr>
    <w:rPr>
      <w:b/>
      <w:bCs/>
      <w:i/>
      <w:iCs/>
    </w:rPr>
  </w:style>
  <w:style w:type="paragraph" w:styleId="Heading4">
    <w:name w:val="heading 4"/>
    <w:basedOn w:val="Normal"/>
    <w:next w:val="Normal"/>
    <w:link w:val="Heading4Char"/>
    <w:uiPriority w:val="9"/>
    <w:unhideWhenUsed/>
    <w:qFormat/>
    <w:rsid w:val="007D4A2B"/>
    <w:pPr>
      <w:outlineLvl w:val="3"/>
    </w:pPr>
    <w:rPr>
      <w:b/>
      <w:bCs/>
    </w:rPr>
  </w:style>
  <w:style w:type="paragraph" w:styleId="Heading5">
    <w:name w:val="heading 5"/>
    <w:basedOn w:val="Normal"/>
    <w:next w:val="Normal"/>
    <w:link w:val="Heading5Char"/>
    <w:uiPriority w:val="9"/>
    <w:unhideWhenUsed/>
    <w:qFormat/>
    <w:rsid w:val="007D4A2B"/>
    <w:pPr>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D4A2B"/>
    <w:pPr>
      <w:tabs>
        <w:tab w:val="center" w:pos="4680"/>
        <w:tab w:val="right" w:pos="9360"/>
      </w:tabs>
    </w:pPr>
  </w:style>
  <w:style w:type="character" w:customStyle="1" w:styleId="FooterChar">
    <w:name w:val="Footer Char"/>
    <w:basedOn w:val="DefaultParagraphFont"/>
    <w:link w:val="Footer"/>
    <w:uiPriority w:val="99"/>
    <w:rsid w:val="007D4A2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D4A2B"/>
    <w:pPr>
      <w:tabs>
        <w:tab w:val="center" w:pos="4680"/>
        <w:tab w:val="right" w:pos="9360"/>
      </w:tabs>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rPr>
      <w:sz w:val="20"/>
      <w:szCs w:val="20"/>
    </w:rPr>
  </w:style>
  <w:style w:type="character" w:customStyle="1" w:styleId="CommentTextChar">
    <w:name w:val="Comment Text Char"/>
    <w:basedOn w:val="DefaultParagraphFont"/>
    <w:link w:val="CommentText"/>
    <w:uiPriority w:val="99"/>
    <w:rsid w:val="00CD7F5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rFonts w:ascii="Times New Roman" w:eastAsia="Times New Roman" w:hAnsi="Times New Roman" w:cs="Times New Roman"/>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eastAsia="Times New Roman" w:hAnsi="Segoe UI" w:cs="Segoe UI"/>
      <w:sz w:val="18"/>
      <w:szCs w:val="18"/>
    </w:rPr>
  </w:style>
  <w:style w:type="paragraph" w:styleId="Title">
    <w:name w:val="Title"/>
    <w:basedOn w:val="Normal"/>
    <w:next w:val="Normal"/>
    <w:link w:val="TitleChar"/>
    <w:uiPriority w:val="10"/>
    <w:qFormat/>
    <w:rsid w:val="00530EF3"/>
    <w:pPr>
      <w:jc w:val="center"/>
    </w:pPr>
    <w:rPr>
      <w:b/>
      <w:bCs/>
    </w:rPr>
  </w:style>
  <w:style w:type="character" w:customStyle="1" w:styleId="TitleChar">
    <w:name w:val="Title Char"/>
    <w:basedOn w:val="DefaultParagraphFont"/>
    <w:link w:val="Title"/>
    <w:uiPriority w:val="10"/>
    <w:rsid w:val="00530EF3"/>
    <w:rPr>
      <w:rFonts w:ascii="Times New Roman" w:eastAsia="Times New Roman" w:hAnsi="Times New Roman" w:cs="Times New Roman"/>
      <w:b/>
      <w:bCs/>
      <w:sz w:val="24"/>
      <w:szCs w:val="24"/>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jc w:val="center"/>
    </w:pPr>
  </w:style>
  <w:style w:type="character" w:customStyle="1" w:styleId="SubtitleChar">
    <w:name w:val="Subtitle Char"/>
    <w:basedOn w:val="DefaultParagraphFont"/>
    <w:link w:val="Subtitle"/>
    <w:uiPriority w:val="11"/>
    <w:rsid w:val="00530EF3"/>
    <w:rPr>
      <w:rFonts w:ascii="Times New Roman" w:eastAsia="Times New Roman" w:hAnsi="Times New Roman" w:cs="Times New Roman"/>
      <w:sz w:val="24"/>
      <w:szCs w:val="24"/>
    </w:rPr>
  </w:style>
  <w:style w:type="paragraph" w:customStyle="1" w:styleId="SectionTitle">
    <w:name w:val="Section Title"/>
    <w:basedOn w:val="Normal"/>
    <w:next w:val="Normal"/>
    <w:uiPriority w:val="12"/>
    <w:qFormat/>
    <w:rsid w:val="00530EF3"/>
    <w:pPr>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7D4A2B"/>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7D4A2B"/>
    <w:rPr>
      <w:rFonts w:ascii="Times New Roman" w:eastAsia="Times New Roman" w:hAnsi="Times New Roman" w:cs="Times New Roman"/>
      <w:b/>
      <w:bCs/>
      <w:i/>
      <w:iCs/>
      <w:sz w:val="24"/>
      <w:szCs w:val="24"/>
    </w:rPr>
  </w:style>
  <w:style w:type="character" w:customStyle="1" w:styleId="Heading4Char">
    <w:name w:val="Heading 4 Char"/>
    <w:basedOn w:val="DefaultParagraphFont"/>
    <w:link w:val="Heading4"/>
    <w:uiPriority w:val="9"/>
    <w:rsid w:val="007D4A2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D4A2B"/>
    <w:rPr>
      <w:rFonts w:ascii="Times New Roman" w:eastAsia="Times New Roman" w:hAnsi="Times New Roman" w:cs="Times New Roman"/>
      <w:b/>
      <w:bCs/>
      <w:i/>
      <w:iCs/>
      <w:sz w:val="24"/>
      <w:szCs w:val="24"/>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style>
  <w:style w:type="paragraph" w:customStyle="1" w:styleId="CaptionCallout">
    <w:name w:val="Caption Callout"/>
    <w:basedOn w:val="Normal"/>
    <w:qFormat/>
    <w:rsid w:val="00530EF3"/>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D4043"/>
    <w:pPr>
      <w:spacing w:before="100" w:beforeAutospacing="1" w:after="100" w:afterAutospacing="1"/>
    </w:pPr>
  </w:style>
  <w:style w:type="character" w:customStyle="1" w:styleId="first-token">
    <w:name w:val="first-token"/>
    <w:basedOn w:val="DefaultParagraphFont"/>
    <w:rsid w:val="00CD4043"/>
  </w:style>
  <w:style w:type="character" w:customStyle="1" w:styleId="apple-converted-space">
    <w:name w:val="apple-converted-space"/>
    <w:basedOn w:val="DefaultParagraphFont"/>
    <w:rsid w:val="00CD4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71002">
      <w:bodyDiv w:val="1"/>
      <w:marLeft w:val="0"/>
      <w:marRight w:val="0"/>
      <w:marTop w:val="0"/>
      <w:marBottom w:val="0"/>
      <w:divBdr>
        <w:top w:val="none" w:sz="0" w:space="0" w:color="auto"/>
        <w:left w:val="none" w:sz="0" w:space="0" w:color="auto"/>
        <w:bottom w:val="none" w:sz="0" w:space="0" w:color="auto"/>
        <w:right w:val="none" w:sz="0" w:space="0" w:color="auto"/>
      </w:divBdr>
    </w:div>
    <w:div w:id="219220339">
      <w:bodyDiv w:val="1"/>
      <w:marLeft w:val="0"/>
      <w:marRight w:val="0"/>
      <w:marTop w:val="0"/>
      <w:marBottom w:val="0"/>
      <w:divBdr>
        <w:top w:val="none" w:sz="0" w:space="0" w:color="auto"/>
        <w:left w:val="none" w:sz="0" w:space="0" w:color="auto"/>
        <w:bottom w:val="none" w:sz="0" w:space="0" w:color="auto"/>
        <w:right w:val="none" w:sz="0" w:space="0" w:color="auto"/>
      </w:divBdr>
    </w:div>
    <w:div w:id="974601589">
      <w:bodyDiv w:val="1"/>
      <w:marLeft w:val="0"/>
      <w:marRight w:val="0"/>
      <w:marTop w:val="0"/>
      <w:marBottom w:val="0"/>
      <w:divBdr>
        <w:top w:val="none" w:sz="0" w:space="0" w:color="auto"/>
        <w:left w:val="none" w:sz="0" w:space="0" w:color="auto"/>
        <w:bottom w:val="none" w:sz="0" w:space="0" w:color="auto"/>
        <w:right w:val="none" w:sz="0" w:space="0" w:color="auto"/>
      </w:divBdr>
    </w:div>
    <w:div w:id="1752458394">
      <w:bodyDiv w:val="1"/>
      <w:marLeft w:val="0"/>
      <w:marRight w:val="0"/>
      <w:marTop w:val="0"/>
      <w:marBottom w:val="0"/>
      <w:divBdr>
        <w:top w:val="none" w:sz="0" w:space="0" w:color="auto"/>
        <w:left w:val="none" w:sz="0" w:space="0" w:color="auto"/>
        <w:bottom w:val="none" w:sz="0" w:space="0" w:color="auto"/>
        <w:right w:val="none" w:sz="0" w:space="0" w:color="auto"/>
      </w:divBdr>
    </w:div>
    <w:div w:id="20894240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ucabulfon/Library/Containers/com.microsoft.Word/Data/Library/Application%2520Support/Microsoft/Office/16.0/DTS/Search/%257b0E1CA27C-3522-6F45-A04C-01ED497BC2FD%257dtf03982351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%7b0E1CA27C-3522-6F45-A04C-01ED497BC2FD%7dtf03982351_win32.dotx</Template>
  <TotalTime>0</TotalTime>
  <Pages>9</Pages>
  <Words>2103</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2024-05-09T17:18:00Z</dcterms:created>
  <dcterms:modified xsi:type="dcterms:W3CDTF">2024-08-28T21:48:00Z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75ca6640-7970-499b-9589-ea1462fbd36c_Enabled">
    <vt:lpwstr>true</vt:lpwstr>
  </property>
  <property fmtid="{D5CDD505-2E9C-101B-9397-08002B2CF9AE}" pid="4" name="MSIP_Label_75ca6640-7970-499b-9589-ea1462fbd36c_SetDate">
    <vt:lpwstr>2024-05-02T00:44:36Z</vt:lpwstr>
  </property>
  <property fmtid="{D5CDD505-2E9C-101B-9397-08002B2CF9AE}" pid="5" name="MSIP_Label_75ca6640-7970-499b-9589-ea1462fbd36c_Method">
    <vt:lpwstr>Privileged</vt:lpwstr>
  </property>
  <property fmtid="{D5CDD505-2E9C-101B-9397-08002B2CF9AE}" pid="6" name="MSIP_Label_75ca6640-7970-499b-9589-ea1462fbd36c_Name">
    <vt:lpwstr>General</vt:lpwstr>
  </property>
  <property fmtid="{D5CDD505-2E9C-101B-9397-08002B2CF9AE}" pid="7" name="MSIP_Label_75ca6640-7970-499b-9589-ea1462fbd36c_SiteId">
    <vt:lpwstr>8cba7b62-9e86-46c6-9b1b-06504a61c72d</vt:lpwstr>
  </property>
  <property fmtid="{D5CDD505-2E9C-101B-9397-08002B2CF9AE}" pid="8" name="MSIP_Label_75ca6640-7970-499b-9589-ea1462fbd36c_ActionId">
    <vt:lpwstr>9e85a0a2-dc51-4c45-902f-1ada594cbedc</vt:lpwstr>
  </property>
  <property fmtid="{D5CDD505-2E9C-101B-9397-08002B2CF9AE}" pid="9" name="MSIP_Label_75ca6640-7970-499b-9589-ea1462fbd36c_ContentBits">
    <vt:lpwstr>0</vt:lpwstr>
  </property>
</Properties>
</file>